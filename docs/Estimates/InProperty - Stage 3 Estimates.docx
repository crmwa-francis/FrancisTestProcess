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4630935" w:displacedByCustomXml="next"/>
    <w:sdt>
      <w:sdtPr>
        <w:id w:val="-175311935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  <w:lang w:val="en-PH"/>
        </w:rPr>
      </w:sdtEndPr>
      <w:sdtContent>
        <w:p w14:paraId="125D4603" w14:textId="4FC17561" w:rsidR="00F55F0C" w:rsidRDefault="00F55F0C">
          <w:pPr>
            <w:pStyle w:val="TOCHeading"/>
          </w:pPr>
          <w:r>
            <w:t>Table of Contents</w:t>
          </w:r>
        </w:p>
        <w:p w14:paraId="27F72DCA" w14:textId="77777777" w:rsidR="00D818DF" w:rsidRDefault="00F55F0C">
          <w:pPr>
            <w:pStyle w:val="TOC1"/>
            <w:tabs>
              <w:tab w:val="right" w:leader="dot" w:pos="93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32051" w:history="1">
            <w:r w:rsidR="00D818DF" w:rsidRPr="007862AE">
              <w:rPr>
                <w:rStyle w:val="Hyperlink"/>
                <w:noProof/>
              </w:rPr>
              <w:t>Project Module</w:t>
            </w:r>
            <w:r w:rsidR="00D818DF">
              <w:rPr>
                <w:noProof/>
                <w:webHidden/>
              </w:rPr>
              <w:tab/>
            </w:r>
            <w:r w:rsidR="00D818DF">
              <w:rPr>
                <w:noProof/>
                <w:webHidden/>
              </w:rPr>
              <w:fldChar w:fldCharType="begin"/>
            </w:r>
            <w:r w:rsidR="00D818DF">
              <w:rPr>
                <w:noProof/>
                <w:webHidden/>
              </w:rPr>
              <w:instrText xml:space="preserve"> PAGEREF _Toc384632051 \h </w:instrText>
            </w:r>
            <w:r w:rsidR="00D818DF">
              <w:rPr>
                <w:noProof/>
                <w:webHidden/>
              </w:rPr>
            </w:r>
            <w:r w:rsidR="00D818DF">
              <w:rPr>
                <w:noProof/>
                <w:webHidden/>
              </w:rPr>
              <w:fldChar w:fldCharType="separate"/>
            </w:r>
            <w:r w:rsidR="00D818DF">
              <w:rPr>
                <w:noProof/>
                <w:webHidden/>
              </w:rPr>
              <w:t>2</w:t>
            </w:r>
            <w:r w:rsidR="00D818DF">
              <w:rPr>
                <w:noProof/>
                <w:webHidden/>
              </w:rPr>
              <w:fldChar w:fldCharType="end"/>
            </w:r>
          </w:hyperlink>
        </w:p>
        <w:p w14:paraId="50A46770" w14:textId="77777777" w:rsidR="00D818DF" w:rsidRDefault="00D818DF">
          <w:pPr>
            <w:pStyle w:val="TOC1"/>
            <w:tabs>
              <w:tab w:val="right" w:leader="dot" w:pos="93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4632052" w:history="1">
            <w:r w:rsidRPr="007862AE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1159" w14:textId="77777777" w:rsidR="00D818DF" w:rsidRDefault="00D818DF">
          <w:pPr>
            <w:pStyle w:val="TOC1"/>
            <w:tabs>
              <w:tab w:val="right" w:leader="dot" w:pos="93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4632053" w:history="1">
            <w:r w:rsidRPr="007862AE">
              <w:rPr>
                <w:rStyle w:val="Hyperlink"/>
                <w:noProof/>
              </w:rPr>
              <w:t>Commissions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5F1E" w14:textId="77777777" w:rsidR="00D818DF" w:rsidRDefault="00D818DF">
          <w:pPr>
            <w:pStyle w:val="TOC1"/>
            <w:tabs>
              <w:tab w:val="right" w:leader="dot" w:pos="93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4632054" w:history="1">
            <w:r w:rsidRPr="007862A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EF4B" w14:textId="77777777" w:rsidR="00D818DF" w:rsidRDefault="00D818DF">
          <w:pPr>
            <w:pStyle w:val="TOC2"/>
            <w:tabs>
              <w:tab w:val="right" w:leader="dot" w:pos="93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4632055" w:history="1">
            <w:r w:rsidRPr="007862AE">
              <w:rPr>
                <w:rStyle w:val="Hyperlink"/>
                <w:noProof/>
              </w:rPr>
              <w:t>Total number of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A92C" w14:textId="154694A7" w:rsidR="00F55F0C" w:rsidRDefault="00F55F0C">
          <w:r>
            <w:rPr>
              <w:b/>
              <w:bCs/>
              <w:noProof/>
            </w:rPr>
            <w:fldChar w:fldCharType="end"/>
          </w:r>
        </w:p>
      </w:sdtContent>
    </w:sdt>
    <w:p w14:paraId="532EEDFB" w14:textId="77777777" w:rsidR="00F55F0C" w:rsidRDefault="00F55F0C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0DDC4306" w14:textId="0090EF09" w:rsidR="005346B7" w:rsidRDefault="00ED0874" w:rsidP="00ED0874">
      <w:pPr>
        <w:pStyle w:val="Heading1"/>
        <w:jc w:val="center"/>
      </w:pPr>
      <w:bookmarkStart w:id="2" w:name="_Toc384632051"/>
      <w:r>
        <w:lastRenderedPageBreak/>
        <w:t>Project Module</w:t>
      </w:r>
      <w:bookmarkEnd w:id="0"/>
      <w:bookmarkEnd w:id="2"/>
    </w:p>
    <w:p w14:paraId="6DF91D41" w14:textId="77777777" w:rsidR="00ED0874" w:rsidRPr="00ED0874" w:rsidRDefault="00ED0874" w:rsidP="00ED087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5"/>
        <w:gridCol w:w="4410"/>
        <w:gridCol w:w="1372"/>
      </w:tblGrid>
      <w:tr w:rsidR="00ED0874" w14:paraId="12CF544D" w14:textId="77777777" w:rsidTr="00922777">
        <w:trPr>
          <w:tblHeader/>
        </w:trPr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76B836B" w14:textId="77777777" w:rsidR="00ED0874" w:rsidRDefault="00ED0874" w:rsidP="00DA3A6C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229D8FF7" w14:textId="77777777" w:rsidR="00ED0874" w:rsidRDefault="00ED0874" w:rsidP="00DA3A6C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11A8C662" w14:textId="28604E2D" w:rsidR="00E332AC" w:rsidRDefault="00ED0874" w:rsidP="00922777">
            <w:pPr>
              <w:rPr>
                <w:b/>
              </w:rPr>
            </w:pPr>
            <w:r>
              <w:rPr>
                <w:b/>
              </w:rPr>
              <w:t>Estimate</w:t>
            </w:r>
            <w:r w:rsidR="001432A6">
              <w:rPr>
                <w:b/>
              </w:rPr>
              <w:t xml:space="preserve"> </w:t>
            </w:r>
            <w:r w:rsidR="00E332AC">
              <w:rPr>
                <w:b/>
              </w:rPr>
              <w:t>(</w:t>
            </w:r>
            <w:r w:rsidR="00922777">
              <w:rPr>
                <w:b/>
              </w:rPr>
              <w:t>H</w:t>
            </w:r>
            <w:r w:rsidR="00E332AC">
              <w:rPr>
                <w:b/>
              </w:rPr>
              <w:t>)</w:t>
            </w:r>
          </w:p>
        </w:tc>
      </w:tr>
      <w:tr w:rsidR="00ED0874" w14:paraId="0EB8B8E5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E1D861" w14:textId="0B687B44" w:rsidR="00ED0874" w:rsidRDefault="00ED0874" w:rsidP="009E1BF5">
            <w:r>
              <w:t xml:space="preserve">Add all other fields for </w:t>
            </w:r>
            <w:r w:rsidR="009E1BF5">
              <w:t>Project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6C2E1" w14:textId="77777777" w:rsidR="00ED0874" w:rsidRDefault="00ED0874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EE9B5" w14:textId="40401E88" w:rsidR="00ED0874" w:rsidRDefault="001432A6" w:rsidP="00DA3A6C">
            <w:r>
              <w:t>4</w:t>
            </w:r>
          </w:p>
        </w:tc>
      </w:tr>
      <w:tr w:rsidR="00E05EDF" w14:paraId="387CECA7" w14:textId="77777777" w:rsidTr="00922777">
        <w:tc>
          <w:tcPr>
            <w:tcW w:w="359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66BB0" w14:textId="77777777" w:rsidR="00E05EDF" w:rsidRDefault="00E05EDF" w:rsidP="00E05EDF">
            <w:pPr>
              <w:rPr>
                <w:b/>
              </w:rPr>
            </w:pPr>
            <w:r>
              <w:rPr>
                <w:b/>
              </w:rPr>
              <w:t>Registrations Heading</w:t>
            </w:r>
          </w:p>
          <w:p w14:paraId="6FCF1FEE" w14:textId="28360178" w:rsidR="00E05EDF" w:rsidRDefault="00E05EDF" w:rsidP="00E05EDF">
            <w:pPr>
              <w:rPr>
                <w:b/>
              </w:rPr>
            </w:pPr>
            <w:r>
              <w:rPr>
                <w:i/>
              </w:rPr>
              <w:t>(see field chart excel project sheet row 139)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8EF62" w14:textId="645E9FC5" w:rsidR="00E05EDF" w:rsidRDefault="00E05EDF" w:rsidP="00DA3A6C">
            <w:r>
              <w:t>Create Registrations module (CRUD)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4819C" w14:textId="11428A39" w:rsidR="00E05EDF" w:rsidRDefault="001432A6" w:rsidP="00DA3A6C">
            <w:r>
              <w:t>2</w:t>
            </w:r>
          </w:p>
        </w:tc>
      </w:tr>
      <w:tr w:rsidR="00E05EDF" w14:paraId="28C3FE18" w14:textId="77777777" w:rsidTr="00922777">
        <w:tc>
          <w:tcPr>
            <w:tcW w:w="359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20D3E" w14:textId="77777777" w:rsidR="00E05EDF" w:rsidRDefault="00E05EDF" w:rsidP="00E05EDF">
            <w:pPr>
              <w:rPr>
                <w:b/>
              </w:rPr>
            </w:pP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2D7BF" w14:textId="01F7B737" w:rsidR="00E05EDF" w:rsidRDefault="00E05EDF" w:rsidP="00DA3A6C">
            <w:r>
              <w:t>Add one to many relationship between projects and registrations module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B7428" w14:textId="569F8C33" w:rsidR="00E05EDF" w:rsidRDefault="001432A6" w:rsidP="00DA3A6C">
            <w:r>
              <w:t>0.5</w:t>
            </w:r>
          </w:p>
        </w:tc>
      </w:tr>
      <w:tr w:rsidR="00E05EDF" w14:paraId="4147E881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C366D2" w14:textId="77777777" w:rsidR="00E05EDF" w:rsidRDefault="00E05EDF" w:rsidP="00DA3A6C">
            <w:r>
              <w:rPr>
                <w:b/>
              </w:rPr>
              <w:t xml:space="preserve">Registrations Heading – </w:t>
            </w:r>
            <w:r>
              <w:t>Approve Button</w:t>
            </w:r>
          </w:p>
          <w:p w14:paraId="02AD290D" w14:textId="25962D22" w:rsidR="00E05EDF" w:rsidRPr="00E05EDF" w:rsidRDefault="00E05EDF" w:rsidP="00E05EDF">
            <w:r>
              <w:rPr>
                <w:i/>
              </w:rPr>
              <w:t>(see field chart excel project sheet row 149)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C95C3" w14:textId="77777777" w:rsidR="00E05EDF" w:rsidRDefault="00E05EDF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A42F8" w14:textId="3DA6AB29" w:rsidR="00E05EDF" w:rsidRDefault="001432A6" w:rsidP="00DA3A6C">
            <w:r>
              <w:t>16</w:t>
            </w:r>
          </w:p>
        </w:tc>
      </w:tr>
      <w:tr w:rsidR="0073509B" w14:paraId="5EB69BEC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8A2E6" w14:textId="7ADE1630" w:rsidR="0073509B" w:rsidRDefault="0073509B" w:rsidP="00DA3A6C">
            <w:pPr>
              <w:rPr>
                <w:b/>
              </w:rPr>
            </w:pPr>
            <w:r>
              <w:rPr>
                <w:b/>
              </w:rPr>
              <w:t>Reservations Heading</w:t>
            </w:r>
          </w:p>
          <w:p w14:paraId="46BDEFE0" w14:textId="36C83861" w:rsidR="0073509B" w:rsidRPr="0073509B" w:rsidRDefault="0073509B" w:rsidP="0073509B">
            <w:r>
              <w:rPr>
                <w:i/>
              </w:rPr>
              <w:t>(see field chart excel project sheet row 151)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83572" w14:textId="073CD4DC" w:rsidR="0073509B" w:rsidRDefault="00E05EDF" w:rsidP="00DA3A6C">
            <w:r>
              <w:t>Add one to many relationship between projects and reservations module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744C8" w14:textId="484C7018" w:rsidR="0073509B" w:rsidRDefault="001432A6" w:rsidP="00DA3A6C">
            <w:r>
              <w:t>0.5</w:t>
            </w:r>
          </w:p>
        </w:tc>
      </w:tr>
      <w:tr w:rsidR="0073509B" w14:paraId="01624FE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9ACE" w14:textId="0D4E3B16" w:rsidR="0073509B" w:rsidRDefault="00E05EDF" w:rsidP="00DA3A6C">
            <w:pPr>
              <w:rPr>
                <w:b/>
              </w:rPr>
            </w:pPr>
            <w:r>
              <w:rPr>
                <w:b/>
              </w:rPr>
              <w:t>Sales Heading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19B76" w14:textId="43BE9FF6" w:rsidR="0073509B" w:rsidRDefault="00E05EDF" w:rsidP="00DA3A6C">
            <w:r>
              <w:t>Add one to many relationship between projects and sales module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5FAC7" w14:textId="24960FCB" w:rsidR="0073509B" w:rsidRDefault="001432A6" w:rsidP="00DA3A6C">
            <w:r>
              <w:t>0.5</w:t>
            </w:r>
          </w:p>
        </w:tc>
      </w:tr>
      <w:tr w:rsidR="000E4FBE" w14:paraId="286F97CC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3BEEA" w14:textId="5C1F248E" w:rsidR="000E4FBE" w:rsidRDefault="000E4FBE" w:rsidP="00DA3A6C">
            <w:pPr>
              <w:rPr>
                <w:b/>
              </w:rPr>
            </w:pPr>
            <w:r>
              <w:rPr>
                <w:b/>
              </w:rPr>
              <w:t>Campaigns Heading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FCC34" w14:textId="31CA4550" w:rsidR="000E4FBE" w:rsidRDefault="000E4FBE" w:rsidP="00DA3A6C">
            <w:r>
              <w:t>Add one to many relationship between projects and campaigns module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9E5BE" w14:textId="18FB6FCE" w:rsidR="000E4FBE" w:rsidRDefault="001432A6" w:rsidP="00DA3A6C">
            <w:r>
              <w:t>0.5</w:t>
            </w:r>
          </w:p>
        </w:tc>
      </w:tr>
      <w:tr w:rsidR="00412EA1" w14:paraId="29AF89B9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12C15E" w14:textId="77777777" w:rsidR="00412EA1" w:rsidRDefault="00412EA1" w:rsidP="00DA3A6C">
            <w:pPr>
              <w:rPr>
                <w:b/>
              </w:rPr>
            </w:pPr>
            <w:r>
              <w:rPr>
                <w:b/>
              </w:rPr>
              <w:t>Bulk Upload</w:t>
            </w:r>
          </w:p>
          <w:p w14:paraId="2390F157" w14:textId="77777777" w:rsidR="00412EA1" w:rsidRPr="00F74223" w:rsidRDefault="00412EA1" w:rsidP="00DA3A6C">
            <w:pPr>
              <w:rPr>
                <w:i/>
              </w:rPr>
            </w:pPr>
            <w:r>
              <w:rPr>
                <w:i/>
              </w:rPr>
              <w:t>(see field chart excel project sheet row 193)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7674F" w14:textId="77777777" w:rsidR="00412EA1" w:rsidRDefault="00412EA1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2E6DE" w14:textId="04BBD449" w:rsidR="00412EA1" w:rsidRDefault="001432A6" w:rsidP="00DA3A6C">
            <w:r>
              <w:t>32</w:t>
            </w:r>
          </w:p>
        </w:tc>
      </w:tr>
      <w:tr w:rsidR="00F74223" w14:paraId="08890541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7345B" w14:textId="1B9C2D0E" w:rsidR="00F74223" w:rsidRDefault="00F74223" w:rsidP="00DA3A6C">
            <w:r>
              <w:rPr>
                <w:b/>
              </w:rPr>
              <w:t>Bulk upload images</w:t>
            </w:r>
            <w:r>
              <w:t xml:space="preserve"> </w:t>
            </w:r>
          </w:p>
          <w:p w14:paraId="4FE189F3" w14:textId="471FFEFB" w:rsidR="007C6A5E" w:rsidRPr="007C6A5E" w:rsidRDefault="00F74223" w:rsidP="00DA3A6C">
            <w:pPr>
              <w:rPr>
                <w:b/>
                <w:i/>
              </w:rPr>
            </w:pPr>
            <w:r>
              <w:rPr>
                <w:i/>
              </w:rPr>
              <w:t xml:space="preserve">(see field chart excel project sheet row </w:t>
            </w:r>
            <w:r w:rsidR="007C6A5E">
              <w:rPr>
                <w:i/>
              </w:rPr>
              <w:t>197</w:t>
            </w:r>
            <w:r>
              <w:rPr>
                <w:i/>
              </w:rPr>
              <w:t>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61DCD" w14:textId="77777777" w:rsidR="00F74223" w:rsidRDefault="00F74223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1F1E0" w14:textId="34CBA3F4" w:rsidR="00F74223" w:rsidRDefault="0073509B" w:rsidP="001432A6">
            <w:r>
              <w:t>40</w:t>
            </w:r>
          </w:p>
        </w:tc>
      </w:tr>
      <w:tr w:rsidR="00780577" w14:paraId="1C7D020D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B8297" w14:textId="77777777" w:rsidR="00780577" w:rsidRDefault="00412EA1" w:rsidP="00DA3A6C">
            <w:pPr>
              <w:rPr>
                <w:b/>
              </w:rPr>
            </w:pPr>
            <w:r>
              <w:rPr>
                <w:b/>
              </w:rPr>
              <w:t>House Design Tab</w:t>
            </w:r>
          </w:p>
          <w:p w14:paraId="2AE413B1" w14:textId="41709B1D" w:rsidR="00442453" w:rsidRPr="00442453" w:rsidRDefault="00286163" w:rsidP="00DA3A6C">
            <w:pPr>
              <w:rPr>
                <w:i/>
              </w:rPr>
            </w:pPr>
            <w:r>
              <w:rPr>
                <w:i/>
              </w:rPr>
              <w:t>(see field chart ex</w:t>
            </w:r>
            <w:r w:rsidR="00442453">
              <w:rPr>
                <w:i/>
              </w:rPr>
              <w:t>cel project sheet row 260)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42BCB" w14:textId="77777777" w:rsidR="00780577" w:rsidRDefault="00780577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0D0F5" w14:textId="035D85CB" w:rsidR="00780577" w:rsidRDefault="00412EA1" w:rsidP="001432A6">
            <w:r>
              <w:t>40</w:t>
            </w:r>
          </w:p>
        </w:tc>
      </w:tr>
      <w:tr w:rsidR="00412EA1" w14:paraId="0915AF7C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9F477" w14:textId="05F3D332" w:rsidR="00412EA1" w:rsidRDefault="004C248C" w:rsidP="00DA3A6C">
            <w:pPr>
              <w:rPr>
                <w:b/>
              </w:rPr>
            </w:pPr>
            <w:r>
              <w:rPr>
                <w:b/>
              </w:rPr>
              <w:t>Commissions Tab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4419D" w14:textId="77777777" w:rsidR="00412EA1" w:rsidRDefault="00412EA1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5E959" w14:textId="35E26F23" w:rsidR="00412EA1" w:rsidRDefault="004C248C" w:rsidP="001432A6">
            <w:r>
              <w:t>40</w:t>
            </w:r>
          </w:p>
        </w:tc>
      </w:tr>
      <w:tr w:rsidR="00442453" w14:paraId="54F7141D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1A0A2" w14:textId="77777777" w:rsidR="00442453" w:rsidRDefault="00442453" w:rsidP="00DA3A6C">
            <w:pPr>
              <w:rPr>
                <w:b/>
              </w:rPr>
            </w:pPr>
            <w:r>
              <w:rPr>
                <w:b/>
              </w:rPr>
              <w:t>Deposit Tab – Main Boxes – Holding Deposit</w:t>
            </w:r>
          </w:p>
          <w:p w14:paraId="4828C351" w14:textId="279EE60A" w:rsidR="00286163" w:rsidRDefault="00286163" w:rsidP="00286163">
            <w:pPr>
              <w:rPr>
                <w:b/>
              </w:rPr>
            </w:pPr>
            <w:r>
              <w:rPr>
                <w:i/>
              </w:rPr>
              <w:lastRenderedPageBreak/>
              <w:t>(see field chart excel project sheet row 501)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9E0B4" w14:textId="77777777" w:rsidR="00442453" w:rsidRDefault="00442453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E30E8" w14:textId="4ACE5E41" w:rsidR="00442453" w:rsidRDefault="00A76B0E" w:rsidP="00DA3A6C">
            <w:r>
              <w:t>8</w:t>
            </w:r>
          </w:p>
        </w:tc>
      </w:tr>
      <w:tr w:rsidR="00442453" w14:paraId="081995F2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16DEB" w14:textId="77777777" w:rsidR="00442453" w:rsidRDefault="00442453" w:rsidP="00A76B0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Deposit Tab – Main Boxes – </w:t>
            </w:r>
            <w:r w:rsidR="00A76B0E">
              <w:rPr>
                <w:b/>
              </w:rPr>
              <w:t>Land</w:t>
            </w:r>
            <w:r>
              <w:rPr>
                <w:b/>
              </w:rPr>
              <w:t xml:space="preserve"> Deposit</w:t>
            </w:r>
          </w:p>
          <w:p w14:paraId="296787D9" w14:textId="16F18871" w:rsidR="00286163" w:rsidRDefault="00286163" w:rsidP="00A76B0E">
            <w:pPr>
              <w:rPr>
                <w:b/>
              </w:rPr>
            </w:pPr>
            <w:r>
              <w:rPr>
                <w:i/>
              </w:rPr>
              <w:t>(see field chart excel project sheet row 502)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3530C" w14:textId="77777777" w:rsidR="00442453" w:rsidRDefault="00442453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25A436" w14:textId="6EB4C387" w:rsidR="00442453" w:rsidRDefault="00A76B0E" w:rsidP="00DA3A6C">
            <w:r>
              <w:t>8</w:t>
            </w:r>
          </w:p>
        </w:tc>
      </w:tr>
      <w:tr w:rsidR="00A76B0E" w14:paraId="34DEE65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C05CE" w14:textId="77777777" w:rsidR="00A76B0E" w:rsidRDefault="00A76B0E" w:rsidP="00A76B0E">
            <w:pPr>
              <w:rPr>
                <w:b/>
              </w:rPr>
            </w:pPr>
            <w:r>
              <w:rPr>
                <w:b/>
              </w:rPr>
              <w:t>Deposit Tab – Main Boxes – House Deposit</w:t>
            </w:r>
          </w:p>
          <w:p w14:paraId="6F1A0189" w14:textId="67202B76" w:rsidR="00286163" w:rsidRDefault="00286163" w:rsidP="00A76B0E">
            <w:pPr>
              <w:rPr>
                <w:b/>
              </w:rPr>
            </w:pPr>
            <w:r>
              <w:rPr>
                <w:i/>
              </w:rPr>
              <w:t>(see field chart excel project sheet row 503)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9E439" w14:textId="77777777" w:rsidR="00A76B0E" w:rsidRDefault="00A76B0E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53780" w14:textId="27BDFFE4" w:rsidR="00A76B0E" w:rsidRDefault="00A76B0E" w:rsidP="001432A6">
            <w:r>
              <w:t>8</w:t>
            </w:r>
          </w:p>
        </w:tc>
      </w:tr>
      <w:tr w:rsidR="00A76B0E" w14:paraId="0D3F04DF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037AA" w14:textId="77777777" w:rsidR="00A76B0E" w:rsidRDefault="00286163" w:rsidP="00A76B0E">
            <w:pPr>
              <w:rPr>
                <w:b/>
              </w:rPr>
            </w:pPr>
            <w:r>
              <w:rPr>
                <w:b/>
              </w:rPr>
              <w:t xml:space="preserve">Deposit Tab – Main Boxes – Exchange </w:t>
            </w:r>
            <w:r w:rsidR="00A76B0E">
              <w:rPr>
                <w:b/>
              </w:rPr>
              <w:t>Deposit/Deposit</w:t>
            </w:r>
          </w:p>
          <w:p w14:paraId="07BF7C53" w14:textId="0AE66E99" w:rsidR="00286163" w:rsidRDefault="00286163" w:rsidP="00286163">
            <w:pPr>
              <w:rPr>
                <w:b/>
              </w:rPr>
            </w:pPr>
            <w:r>
              <w:rPr>
                <w:i/>
              </w:rPr>
              <w:t>(see field chart excel project sheet row 504)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11E18" w14:textId="77777777" w:rsidR="00A76B0E" w:rsidRDefault="00A76B0E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C636D" w14:textId="3F0E8C65" w:rsidR="00A76B0E" w:rsidRDefault="00A76B0E" w:rsidP="001432A6">
            <w:r>
              <w:t>8</w:t>
            </w:r>
          </w:p>
        </w:tc>
      </w:tr>
      <w:tr w:rsidR="00A76B0E" w14:paraId="4EF0C461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DAD16" w14:textId="77777777" w:rsidR="00A76B0E" w:rsidRDefault="00286163" w:rsidP="00A76B0E">
            <w:pPr>
              <w:rPr>
                <w:b/>
              </w:rPr>
            </w:pPr>
            <w:r>
              <w:rPr>
                <w:b/>
              </w:rPr>
              <w:t xml:space="preserve">Deposit Tab – Main Boxes – </w:t>
            </w:r>
            <w:r w:rsidR="00A76B0E">
              <w:rPr>
                <w:b/>
              </w:rPr>
              <w:t>Bank Guarantee/Bond</w:t>
            </w:r>
          </w:p>
          <w:p w14:paraId="1A1883FD" w14:textId="04286821" w:rsidR="00286163" w:rsidRDefault="00286163" w:rsidP="00286163">
            <w:pPr>
              <w:rPr>
                <w:b/>
              </w:rPr>
            </w:pPr>
            <w:r>
              <w:rPr>
                <w:i/>
              </w:rPr>
              <w:t>(see field chart excel project sheet row 505)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C470B" w14:textId="77777777" w:rsidR="00A76B0E" w:rsidRDefault="00A76B0E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E4B6F" w14:textId="2C2CCBDE" w:rsidR="00A76B0E" w:rsidRDefault="00A76B0E" w:rsidP="001432A6">
            <w:r>
              <w:t>8</w:t>
            </w:r>
          </w:p>
        </w:tc>
      </w:tr>
      <w:tr w:rsidR="00A76B0E" w14:paraId="701A2990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F79E8" w14:textId="77777777" w:rsidR="00A76B0E" w:rsidRDefault="00286163" w:rsidP="00A76B0E">
            <w:pPr>
              <w:rPr>
                <w:b/>
              </w:rPr>
            </w:pPr>
            <w:r>
              <w:rPr>
                <w:b/>
              </w:rPr>
              <w:t xml:space="preserve">Deposit Tab – Main Boxes – </w:t>
            </w:r>
            <w:r w:rsidR="00A76B0E">
              <w:rPr>
                <w:b/>
              </w:rPr>
              <w:t>Cash to disburse</w:t>
            </w:r>
          </w:p>
          <w:p w14:paraId="3F782C3D" w14:textId="66305895" w:rsidR="00286163" w:rsidRDefault="00286163" w:rsidP="00A76B0E">
            <w:pPr>
              <w:rPr>
                <w:b/>
              </w:rPr>
            </w:pPr>
            <w:r>
              <w:rPr>
                <w:i/>
              </w:rPr>
              <w:t>(see field chart excel project sheet row 506)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5E39A" w14:textId="77777777" w:rsidR="00A76B0E" w:rsidRDefault="00A76B0E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92A58" w14:textId="4D95E0EF" w:rsidR="00A76B0E" w:rsidRDefault="00A76B0E" w:rsidP="001432A6">
            <w:r>
              <w:t>8</w:t>
            </w:r>
          </w:p>
        </w:tc>
      </w:tr>
      <w:tr w:rsidR="00A76B0E" w14:paraId="31B71DD2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3351A" w14:textId="77777777" w:rsidR="00A76B0E" w:rsidRDefault="00286163" w:rsidP="00A76B0E">
            <w:pPr>
              <w:rPr>
                <w:b/>
              </w:rPr>
            </w:pPr>
            <w:r>
              <w:rPr>
                <w:b/>
              </w:rPr>
              <w:t xml:space="preserve">Deposit Tab – Main Boxes – </w:t>
            </w:r>
            <w:r w:rsidR="00A76B0E">
              <w:rPr>
                <w:b/>
              </w:rPr>
              <w:t>Interest earned</w:t>
            </w:r>
          </w:p>
          <w:p w14:paraId="56C04BE5" w14:textId="58460267" w:rsidR="00286163" w:rsidRDefault="00286163" w:rsidP="00A76B0E">
            <w:pPr>
              <w:rPr>
                <w:b/>
              </w:rPr>
            </w:pPr>
            <w:r>
              <w:rPr>
                <w:i/>
              </w:rPr>
              <w:t>(see field chart excel project sheet row 507)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C7CC4" w14:textId="77777777" w:rsidR="00A76B0E" w:rsidRDefault="00A76B0E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B2640" w14:textId="09E31023" w:rsidR="00A76B0E" w:rsidRDefault="00A76B0E" w:rsidP="001432A6">
            <w:r>
              <w:t>4</w:t>
            </w:r>
          </w:p>
        </w:tc>
      </w:tr>
      <w:tr w:rsidR="00A76B0E" w14:paraId="4C6A2DCF" w14:textId="77777777" w:rsidTr="00922777">
        <w:tc>
          <w:tcPr>
            <w:tcW w:w="359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706B5" w14:textId="77777777" w:rsidR="00A76B0E" w:rsidRDefault="00A76B0E" w:rsidP="00A76B0E">
            <w:pPr>
              <w:rPr>
                <w:b/>
              </w:rPr>
            </w:pPr>
            <w:r>
              <w:rPr>
                <w:b/>
              </w:rPr>
              <w:t>Deposit Tab – Deposit Heading</w:t>
            </w:r>
          </w:p>
          <w:p w14:paraId="46654BA7" w14:textId="04084538" w:rsidR="00286163" w:rsidRPr="00A76B0E" w:rsidRDefault="00286163" w:rsidP="00A76B0E">
            <w:pPr>
              <w:rPr>
                <w:b/>
              </w:rPr>
            </w:pPr>
            <w:r>
              <w:rPr>
                <w:i/>
              </w:rPr>
              <w:t>(see field chart excel project sheet row 509)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1427D3" w14:textId="331EBB7B" w:rsidR="00A76B0E" w:rsidRPr="00A76B0E" w:rsidRDefault="00A76B0E" w:rsidP="00DA3A6C">
            <w:r>
              <w:t>Create Deposit module (CRUD)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8A18C" w14:textId="66EEC3FD" w:rsidR="00A76B0E" w:rsidRDefault="00A76B0E" w:rsidP="001432A6">
            <w:r>
              <w:t>4</w:t>
            </w:r>
          </w:p>
        </w:tc>
      </w:tr>
      <w:tr w:rsidR="00A76B0E" w14:paraId="4FB26188" w14:textId="77777777" w:rsidTr="00922777">
        <w:tc>
          <w:tcPr>
            <w:tcW w:w="359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0EF1E" w14:textId="77777777" w:rsidR="00A76B0E" w:rsidRDefault="00A76B0E" w:rsidP="00A76B0E">
            <w:pPr>
              <w:rPr>
                <w:b/>
              </w:rPr>
            </w:pP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621542" w14:textId="09548DAE" w:rsidR="00A76B0E" w:rsidRDefault="00A76B0E" w:rsidP="00DA3A6C">
            <w:r>
              <w:t>Add one to many relationship between projects and deposits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66A22" w14:textId="1AD21FBA" w:rsidR="00A76B0E" w:rsidRDefault="001432A6" w:rsidP="00DA3A6C">
            <w:r>
              <w:t>0.5</w:t>
            </w:r>
          </w:p>
        </w:tc>
      </w:tr>
      <w:tr w:rsidR="00A76B0E" w14:paraId="384F463A" w14:textId="77777777" w:rsidTr="00922777">
        <w:tc>
          <w:tcPr>
            <w:tcW w:w="359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54388E" w14:textId="77777777" w:rsidR="00A76B0E" w:rsidRDefault="00A76B0E" w:rsidP="00A76B0E">
            <w:pPr>
              <w:rPr>
                <w:b/>
              </w:rPr>
            </w:pPr>
            <w:r>
              <w:rPr>
                <w:b/>
              </w:rPr>
              <w:t>Deposit Tab – Bank Guarantee/Bond Heading</w:t>
            </w:r>
          </w:p>
          <w:p w14:paraId="24EE4A93" w14:textId="70A6CBA1" w:rsidR="00286163" w:rsidRDefault="00286163" w:rsidP="00A76B0E">
            <w:pPr>
              <w:rPr>
                <w:b/>
              </w:rPr>
            </w:pPr>
            <w:r>
              <w:rPr>
                <w:i/>
              </w:rPr>
              <w:t>(see field chart excel project sheet row 510)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AFA292" w14:textId="0FE8D106" w:rsidR="00A76B0E" w:rsidRDefault="00A76B0E" w:rsidP="00DA3A6C">
            <w:r>
              <w:t xml:space="preserve">Create </w:t>
            </w:r>
            <w:proofErr w:type="spellStart"/>
            <w:r>
              <w:t>BankGuarantee</w:t>
            </w:r>
            <w:proofErr w:type="spellEnd"/>
            <w:r>
              <w:t xml:space="preserve"> module (CRUD)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CAB95" w14:textId="02DD7902" w:rsidR="00A76B0E" w:rsidRDefault="001432A6" w:rsidP="00DA3A6C">
            <w:r>
              <w:t>4</w:t>
            </w:r>
          </w:p>
        </w:tc>
      </w:tr>
      <w:tr w:rsidR="00A76B0E" w14:paraId="080443B7" w14:textId="77777777" w:rsidTr="00922777">
        <w:tc>
          <w:tcPr>
            <w:tcW w:w="359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F8CDEF" w14:textId="77777777" w:rsidR="00A76B0E" w:rsidRDefault="00A76B0E" w:rsidP="00A76B0E">
            <w:pPr>
              <w:rPr>
                <w:b/>
              </w:rPr>
            </w:pP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124CA" w14:textId="26A670F7" w:rsidR="00A76B0E" w:rsidRDefault="00A76B0E" w:rsidP="00DA3A6C">
            <w:r>
              <w:t>Add one to many relationship between projects and deposits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D207E" w14:textId="6731901D" w:rsidR="00A76B0E" w:rsidRDefault="001432A6" w:rsidP="00DA3A6C">
            <w:r>
              <w:t>0.5</w:t>
            </w:r>
          </w:p>
        </w:tc>
      </w:tr>
      <w:tr w:rsidR="009376EC" w14:paraId="1A3F7CAF" w14:textId="77777777" w:rsidTr="00922777">
        <w:tc>
          <w:tcPr>
            <w:tcW w:w="359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42E45" w14:textId="77777777" w:rsidR="009376EC" w:rsidRDefault="009376EC" w:rsidP="00A76B0E">
            <w:pPr>
              <w:rPr>
                <w:b/>
              </w:rPr>
            </w:pPr>
            <w:r>
              <w:rPr>
                <w:b/>
              </w:rPr>
              <w:lastRenderedPageBreak/>
              <w:t>Registrations Tab</w:t>
            </w:r>
          </w:p>
          <w:p w14:paraId="5465194E" w14:textId="51FB1A0F" w:rsidR="00D041F6" w:rsidRDefault="00D041F6" w:rsidP="00A76B0E">
            <w:pPr>
              <w:rPr>
                <w:b/>
              </w:rPr>
            </w:pPr>
            <w:r>
              <w:rPr>
                <w:i/>
              </w:rPr>
              <w:t>(see field chart excel project sheet row 577)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8A9D1" w14:textId="1EC5C963" w:rsidR="009376EC" w:rsidRPr="0068630D" w:rsidRDefault="009376EC" w:rsidP="00DA3A6C">
            <w:r>
              <w:t>Create Registration module (CRUD)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780A8" w14:textId="0D6456FE" w:rsidR="009376EC" w:rsidRDefault="001432A6" w:rsidP="00DA3A6C">
            <w:r>
              <w:t>4</w:t>
            </w:r>
          </w:p>
        </w:tc>
      </w:tr>
      <w:tr w:rsidR="009376EC" w14:paraId="298935A6" w14:textId="77777777" w:rsidTr="00922777">
        <w:tc>
          <w:tcPr>
            <w:tcW w:w="359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C2A3D" w14:textId="77777777" w:rsidR="009376EC" w:rsidRDefault="009376EC" w:rsidP="00A76B0E">
            <w:pPr>
              <w:rPr>
                <w:b/>
              </w:rPr>
            </w:pP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D31C4" w14:textId="0FDBF514" w:rsidR="009376EC" w:rsidRDefault="009376EC" w:rsidP="00DA3A6C">
            <w:r>
              <w:t>Add one to many relationship between projects and registration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AEA3E" w14:textId="472270CD" w:rsidR="009376EC" w:rsidRDefault="001432A6" w:rsidP="00DA3A6C">
            <w:r>
              <w:t>0.5</w:t>
            </w:r>
          </w:p>
        </w:tc>
      </w:tr>
      <w:tr w:rsidR="003746AA" w14:paraId="01E95475" w14:textId="77777777" w:rsidTr="00922777">
        <w:tc>
          <w:tcPr>
            <w:tcW w:w="359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59AE38" w14:textId="47FE95A1" w:rsidR="003746AA" w:rsidRDefault="003746AA" w:rsidP="00A76B0E">
            <w:pPr>
              <w:rPr>
                <w:b/>
              </w:rPr>
            </w:pPr>
            <w:r>
              <w:rPr>
                <w:b/>
              </w:rPr>
              <w:t xml:space="preserve">Registration Tab – </w:t>
            </w:r>
            <w:r>
              <w:t>Every project may have different fields required, so we need to be able to create the forms manually when we need them.</w:t>
            </w:r>
          </w:p>
          <w:p w14:paraId="0CBF0FCB" w14:textId="77777777" w:rsidR="003746AA" w:rsidRDefault="003746AA" w:rsidP="00A76B0E">
            <w:pPr>
              <w:rPr>
                <w:i/>
              </w:rPr>
            </w:pPr>
            <w:r>
              <w:rPr>
                <w:i/>
              </w:rPr>
              <w:t>(see field chart excel project sheet row 578)</w:t>
            </w:r>
          </w:p>
          <w:p w14:paraId="156C833D" w14:textId="205E52AB" w:rsidR="003746AA" w:rsidRPr="003746AA" w:rsidRDefault="003746AA" w:rsidP="00A76B0E">
            <w:r>
              <w:rPr>
                <w:b/>
              </w:rPr>
              <w:t xml:space="preserve">Note: </w:t>
            </w:r>
            <w:r>
              <w:t>Need to discuss with Al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37514" w14:textId="77777777" w:rsidR="003746AA" w:rsidRDefault="003746AA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F69C3" w14:textId="5D962503" w:rsidR="003746AA" w:rsidRDefault="003746AA" w:rsidP="00DA3A6C">
            <w:r>
              <w:t>TBD</w:t>
            </w:r>
          </w:p>
        </w:tc>
      </w:tr>
      <w:tr w:rsidR="00286163" w14:paraId="0709A2F7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79976" w14:textId="77777777" w:rsidR="00286163" w:rsidRDefault="00D041F6" w:rsidP="00A76B0E">
            <w:r>
              <w:rPr>
                <w:b/>
              </w:rPr>
              <w:t xml:space="preserve">Registration Tab – </w:t>
            </w:r>
            <w:r>
              <w:t>Email Button</w:t>
            </w:r>
          </w:p>
          <w:p w14:paraId="483D76D6" w14:textId="5749F816" w:rsidR="00D041F6" w:rsidRPr="00D041F6" w:rsidRDefault="00D041F6" w:rsidP="00A76B0E">
            <w:r>
              <w:rPr>
                <w:i/>
              </w:rPr>
              <w:t>(see field chart excel project sheet row 579)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4D26B" w14:textId="77777777" w:rsidR="00286163" w:rsidRDefault="00286163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95B8A" w14:textId="48360A07" w:rsidR="00286163" w:rsidRDefault="001432A6" w:rsidP="00DA3A6C">
            <w:r>
              <w:t>8</w:t>
            </w:r>
          </w:p>
        </w:tc>
      </w:tr>
      <w:tr w:rsidR="00D041F6" w14:paraId="6D871C5A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F4638" w14:textId="77777777" w:rsidR="00D041F6" w:rsidRDefault="00D041F6" w:rsidP="00A76B0E">
            <w:r>
              <w:rPr>
                <w:b/>
              </w:rPr>
              <w:t xml:space="preserve">Registration Tab </w:t>
            </w:r>
            <w:r>
              <w:t>– Approve</w:t>
            </w:r>
          </w:p>
          <w:p w14:paraId="154F6EA2" w14:textId="374AABAE" w:rsidR="00D041F6" w:rsidRPr="00D041F6" w:rsidRDefault="00D041F6" w:rsidP="00D041F6">
            <w:r>
              <w:rPr>
                <w:i/>
              </w:rPr>
              <w:t>(see field chart excel project sheet row 580)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40695" w14:textId="46A8FC04" w:rsidR="00D041F6" w:rsidRDefault="00D041F6" w:rsidP="00DA3A6C">
            <w:r>
              <w:t>Add approve button in registrations subpanel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D51C7" w14:textId="5C2B8AC7" w:rsidR="00D041F6" w:rsidRDefault="00D041F6" w:rsidP="001432A6">
            <w:r>
              <w:t>4</w:t>
            </w:r>
          </w:p>
        </w:tc>
      </w:tr>
      <w:tr w:rsidR="00D041F6" w14:paraId="4BC3C740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B24234" w14:textId="77777777" w:rsidR="00D041F6" w:rsidRDefault="00D041F6" w:rsidP="00A76B0E">
            <w:r>
              <w:rPr>
                <w:b/>
              </w:rPr>
              <w:t xml:space="preserve">Registration Tab – </w:t>
            </w:r>
            <w:r>
              <w:t>Create Contract</w:t>
            </w:r>
          </w:p>
          <w:p w14:paraId="582B6AB5" w14:textId="77777777" w:rsidR="00D041F6" w:rsidRDefault="00D041F6" w:rsidP="00D041F6">
            <w:r>
              <w:rPr>
                <w:b/>
              </w:rPr>
              <w:t xml:space="preserve">Note: </w:t>
            </w:r>
            <w:r>
              <w:t>Need to discuss with Al. How does he envision the process?</w:t>
            </w:r>
          </w:p>
          <w:p w14:paraId="3E1F7043" w14:textId="247427A8" w:rsidR="00D041F6" w:rsidRPr="00D041F6" w:rsidRDefault="00D041F6" w:rsidP="00D041F6">
            <w:r>
              <w:rPr>
                <w:i/>
              </w:rPr>
              <w:t>(see field chart excel project sheet row 582)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287AA" w14:textId="27882477" w:rsidR="00D041F6" w:rsidRDefault="00D041F6" w:rsidP="00DA3A6C"/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B6FFA" w14:textId="25E9583D" w:rsidR="00D041F6" w:rsidRDefault="00D041F6" w:rsidP="00DA3A6C">
            <w:r>
              <w:t>TBD</w:t>
            </w:r>
          </w:p>
        </w:tc>
      </w:tr>
      <w:tr w:rsidR="00D041F6" w14:paraId="263C9F26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BC0EB" w14:textId="77777777" w:rsidR="00D041F6" w:rsidRDefault="00C97AB7" w:rsidP="00A76B0E">
            <w:r>
              <w:rPr>
                <w:b/>
              </w:rPr>
              <w:t xml:space="preserve">Registration Tab – </w:t>
            </w:r>
            <w:r>
              <w:t>REG ID Every registration needs to have its own unique id</w:t>
            </w:r>
          </w:p>
          <w:p w14:paraId="497BBBBD" w14:textId="44C255E4" w:rsidR="00560ADB" w:rsidRPr="00C97AB7" w:rsidRDefault="00560ADB" w:rsidP="00A76B0E">
            <w:r>
              <w:rPr>
                <w:i/>
              </w:rPr>
              <w:t>(see field chart excel project sheet row 583)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E1702" w14:textId="19F3904C" w:rsidR="00D041F6" w:rsidRDefault="00C97AB7" w:rsidP="00DA3A6C">
            <w:r>
              <w:t xml:space="preserve">Create a logic hook that creates a unique id for every new registration created. Auto increment integer 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56266" w14:textId="0D77E523" w:rsidR="00D041F6" w:rsidRDefault="00C97AB7" w:rsidP="001432A6">
            <w:r>
              <w:t>1</w:t>
            </w:r>
          </w:p>
        </w:tc>
      </w:tr>
    </w:tbl>
    <w:p w14:paraId="4CE47DB5" w14:textId="74B76FDA" w:rsidR="00587F1F" w:rsidRDefault="00587F1F" w:rsidP="00587F1F">
      <w:pPr>
        <w:pStyle w:val="Heading1"/>
        <w:jc w:val="center"/>
      </w:pPr>
      <w:bookmarkStart w:id="3" w:name="_Toc384630936"/>
      <w:bookmarkStart w:id="4" w:name="_Toc384632052"/>
      <w:r>
        <w:lastRenderedPageBreak/>
        <w:t>Reports</w:t>
      </w:r>
      <w:bookmarkEnd w:id="3"/>
      <w:bookmarkEnd w:id="4"/>
    </w:p>
    <w:p w14:paraId="7D257362" w14:textId="77777777" w:rsidR="001432A6" w:rsidRPr="001432A6" w:rsidRDefault="001432A6" w:rsidP="001432A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5"/>
        <w:gridCol w:w="4410"/>
        <w:gridCol w:w="1372"/>
      </w:tblGrid>
      <w:tr w:rsidR="0095520B" w14:paraId="38C7B959" w14:textId="77777777" w:rsidTr="00922777">
        <w:trPr>
          <w:tblHeader/>
        </w:trPr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05EF00A" w14:textId="77777777" w:rsidR="0095520B" w:rsidRDefault="0095520B" w:rsidP="001D1697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352BA69F" w14:textId="77777777" w:rsidR="0095520B" w:rsidRDefault="0095520B" w:rsidP="001D1697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6A3E652" w14:textId="56C7A3D4" w:rsidR="0095520B" w:rsidRDefault="0095520B" w:rsidP="001D1697">
            <w:pPr>
              <w:rPr>
                <w:b/>
              </w:rPr>
            </w:pPr>
            <w:r>
              <w:rPr>
                <w:b/>
              </w:rPr>
              <w:t>Estimate</w:t>
            </w:r>
            <w:r w:rsidR="00922777">
              <w:rPr>
                <w:b/>
              </w:rPr>
              <w:t xml:space="preserve"> (H)</w:t>
            </w:r>
          </w:p>
        </w:tc>
      </w:tr>
      <w:tr w:rsidR="0095520B" w14:paraId="11DA38DC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5302E9" w14:textId="77777777" w:rsidR="0095520B" w:rsidRDefault="00E24DB7" w:rsidP="0095520B">
            <w:pPr>
              <w:rPr>
                <w:b/>
              </w:rPr>
            </w:pPr>
            <w:r>
              <w:rPr>
                <w:b/>
              </w:rPr>
              <w:t>Sales Advice Report</w:t>
            </w:r>
          </w:p>
          <w:p w14:paraId="7438255D" w14:textId="1FF1345B" w:rsidR="005F650A" w:rsidRPr="005F650A" w:rsidRDefault="005F650A" w:rsidP="0095520B">
            <w:pPr>
              <w:rPr>
                <w:i/>
              </w:rPr>
            </w:pPr>
            <w:r>
              <w:rPr>
                <w:i/>
              </w:rPr>
              <w:t>(see field chart excel reports sheet row 7)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FE468A" w14:textId="77777777" w:rsidR="0095520B" w:rsidRDefault="0095520B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4E962" w14:textId="44ADD827" w:rsidR="0095520B" w:rsidRPr="00E24DB7" w:rsidRDefault="001432A6" w:rsidP="0095520B">
            <w:r>
              <w:t>8</w:t>
            </w:r>
          </w:p>
        </w:tc>
      </w:tr>
      <w:tr w:rsidR="00E24DB7" w14:paraId="007D2762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D3529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Exchange Pending Report</w:t>
            </w:r>
          </w:p>
          <w:p w14:paraId="2274F019" w14:textId="15B2E11E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10)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2BBBCE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D0CE0A" w14:textId="5C4A2E94" w:rsidR="00E24DB7" w:rsidRPr="00C31D55" w:rsidRDefault="00C31D55" w:rsidP="001432A6">
            <w:r>
              <w:t>8</w:t>
            </w:r>
          </w:p>
        </w:tc>
      </w:tr>
      <w:tr w:rsidR="00E24DB7" w14:paraId="32E5DD7B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72FC57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Exchange Report</w:t>
            </w:r>
          </w:p>
          <w:p w14:paraId="5F95E810" w14:textId="5C211BB4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F48961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47005F" w14:textId="24E9B883" w:rsidR="00E24DB7" w:rsidRPr="00C31D55" w:rsidRDefault="00C31D55" w:rsidP="001432A6">
            <w:r w:rsidRPr="00C31D55">
              <w:t>8</w:t>
            </w:r>
          </w:p>
        </w:tc>
      </w:tr>
      <w:tr w:rsidR="00E24DB7" w14:paraId="06E9EAC7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30A6A6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Settlement Pending Report</w:t>
            </w:r>
          </w:p>
          <w:p w14:paraId="58C46056" w14:textId="1A72F07E" w:rsidR="005F650A" w:rsidRDefault="005F650A" w:rsidP="005F650A">
            <w:pPr>
              <w:rPr>
                <w:b/>
              </w:rPr>
            </w:pPr>
            <w:r>
              <w:rPr>
                <w:i/>
              </w:rPr>
              <w:t>(see field chart excel reports sheet row 10)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B0A1CF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3C2F29" w14:textId="35583DC7" w:rsidR="00E24DB7" w:rsidRPr="00C31D55" w:rsidRDefault="00C31D55" w:rsidP="001432A6">
            <w:r w:rsidRPr="00C31D55">
              <w:t>8</w:t>
            </w:r>
          </w:p>
        </w:tc>
      </w:tr>
      <w:tr w:rsidR="00E24DB7" w14:paraId="07C79876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5FF551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Settlement Report</w:t>
            </w:r>
          </w:p>
          <w:p w14:paraId="09A7B0F4" w14:textId="013C262F" w:rsidR="00ED15E1" w:rsidRDefault="00ED15E1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  <w:p w14:paraId="13BEA088" w14:textId="568629A0" w:rsidR="005F650A" w:rsidRDefault="005F650A" w:rsidP="005F650A">
            <w:pPr>
              <w:rPr>
                <w:b/>
              </w:rPr>
            </w:pPr>
            <w:r>
              <w:rPr>
                <w:i/>
              </w:rPr>
              <w:t>(see field chart excel reports sheet row 11)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14D76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5695A" w14:textId="5C86787B" w:rsidR="00E24DB7" w:rsidRPr="00C31D55" w:rsidRDefault="007A15BB" w:rsidP="0095520B">
            <w:r>
              <w:t>TBD</w:t>
            </w:r>
          </w:p>
        </w:tc>
      </w:tr>
      <w:tr w:rsidR="00E24DB7" w14:paraId="3A16E457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F7CA58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House &amp; Land Sales Report</w:t>
            </w:r>
          </w:p>
          <w:p w14:paraId="00B1A83F" w14:textId="27483F36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12)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026E5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30E6E6" w14:textId="1546BA03" w:rsidR="00E24DB7" w:rsidRDefault="00C31D55" w:rsidP="001432A6">
            <w:pPr>
              <w:rPr>
                <w:b/>
              </w:rPr>
            </w:pPr>
            <w:r w:rsidRPr="00C31D55">
              <w:t>16</w:t>
            </w:r>
          </w:p>
        </w:tc>
      </w:tr>
      <w:tr w:rsidR="00E24DB7" w14:paraId="6FFAB999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ADB2BE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House &amp; Land Construction Report</w:t>
            </w:r>
          </w:p>
          <w:p w14:paraId="169A3156" w14:textId="70D7CEA3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13)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63734E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4B409D" w14:textId="555AB9D7" w:rsidR="00E24DB7" w:rsidRPr="00C31D55" w:rsidRDefault="00C31D55" w:rsidP="001432A6">
            <w:r w:rsidRPr="00C31D55">
              <w:t>16</w:t>
            </w:r>
          </w:p>
        </w:tc>
      </w:tr>
      <w:tr w:rsidR="00E24DB7" w14:paraId="2C6E4BEE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1F412C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Unit-Townhouse Development Sale</w:t>
            </w:r>
          </w:p>
          <w:p w14:paraId="24516FB8" w14:textId="0DFB2880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14)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37BA70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F8374C" w14:textId="14984227" w:rsidR="00E24DB7" w:rsidRPr="00C31D55" w:rsidRDefault="00C31D55" w:rsidP="001432A6">
            <w:r w:rsidRPr="00C31D55">
              <w:t>16</w:t>
            </w:r>
          </w:p>
        </w:tc>
      </w:tr>
      <w:tr w:rsidR="00E24DB7" w14:paraId="3A7330E9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90376B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lastRenderedPageBreak/>
              <w:t>Unit-Townhouse Construction Report</w:t>
            </w:r>
          </w:p>
          <w:p w14:paraId="10845664" w14:textId="6DFCD161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15)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F2E76F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A57480" w14:textId="302E8BDD" w:rsidR="00E24DB7" w:rsidRPr="00C31D55" w:rsidRDefault="00C31D55" w:rsidP="001432A6">
            <w:r w:rsidRPr="00C31D55">
              <w:t>16</w:t>
            </w:r>
          </w:p>
        </w:tc>
      </w:tr>
      <w:tr w:rsidR="00E24DB7" w14:paraId="3011569F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F97672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Status Report</w:t>
            </w:r>
          </w:p>
          <w:p w14:paraId="6598AA9F" w14:textId="06FE3DDA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16)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D67692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8F8C97" w14:textId="32F5A15A" w:rsidR="00E24DB7" w:rsidRPr="00C31D55" w:rsidRDefault="001432A6" w:rsidP="0095520B">
            <w:r>
              <w:t>8</w:t>
            </w:r>
          </w:p>
        </w:tc>
      </w:tr>
      <w:tr w:rsidR="00E24DB7" w14:paraId="639D9492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9787E5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Termination and Rescission Report</w:t>
            </w:r>
          </w:p>
          <w:p w14:paraId="6FA9ACE2" w14:textId="11CA3292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17)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5A5F79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0D8B16" w14:textId="143BC0A8" w:rsidR="00E24DB7" w:rsidRPr="00C31D55" w:rsidRDefault="00C31D55" w:rsidP="001432A6">
            <w:r w:rsidRPr="00C31D55">
              <w:t>8</w:t>
            </w:r>
          </w:p>
        </w:tc>
      </w:tr>
      <w:tr w:rsidR="00E24DB7" w14:paraId="1029FCA9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02CC4E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Project Report</w:t>
            </w:r>
          </w:p>
          <w:p w14:paraId="1A7143A7" w14:textId="79B7B97C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18)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3D0F46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7FAD58" w14:textId="535AA108" w:rsidR="00E24DB7" w:rsidRPr="00C31D55" w:rsidRDefault="00C31D55" w:rsidP="001432A6">
            <w:r w:rsidRPr="00C31D55">
              <w:t>8</w:t>
            </w:r>
          </w:p>
        </w:tc>
      </w:tr>
      <w:tr w:rsidR="00E24DB7" w14:paraId="2FE9C0EF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53C05D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Stock Report</w:t>
            </w:r>
          </w:p>
          <w:p w14:paraId="60351D5D" w14:textId="337F3DFA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19)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B453BF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FDB3DB" w14:textId="56E08BFE" w:rsidR="00E24DB7" w:rsidRPr="009C5058" w:rsidRDefault="00DD448C" w:rsidP="001432A6">
            <w:r w:rsidRPr="009C5058">
              <w:t>8</w:t>
            </w:r>
          </w:p>
        </w:tc>
      </w:tr>
      <w:tr w:rsidR="00E24DB7" w14:paraId="14662B81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797072" w14:textId="77777777" w:rsidR="00E24DB7" w:rsidRDefault="00E24DB7" w:rsidP="0095520B">
            <w:pPr>
              <w:rPr>
                <w:b/>
              </w:rPr>
            </w:pPr>
            <w:r>
              <w:rPr>
                <w:b/>
              </w:rPr>
              <w:t>Method of Deposit Used</w:t>
            </w:r>
          </w:p>
          <w:p w14:paraId="5C8BB948" w14:textId="5B391AF6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20)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4FF22B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0A54DB" w14:textId="1873641C" w:rsidR="00E24DB7" w:rsidRPr="00254C84" w:rsidRDefault="00254C84" w:rsidP="0095520B">
            <w:r w:rsidRPr="00254C84">
              <w:t>TBD</w:t>
            </w:r>
          </w:p>
        </w:tc>
      </w:tr>
      <w:tr w:rsidR="00E24DB7" w14:paraId="5BE3F616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CC2649" w14:textId="77777777" w:rsidR="00E24DB7" w:rsidRDefault="009C5058" w:rsidP="0095520B">
            <w:pPr>
              <w:rPr>
                <w:b/>
              </w:rPr>
            </w:pPr>
            <w:r>
              <w:rPr>
                <w:b/>
              </w:rPr>
              <w:t>Registrations</w:t>
            </w:r>
          </w:p>
          <w:p w14:paraId="1A888F6C" w14:textId="35AC5E48" w:rsidR="001527A0" w:rsidRDefault="001527A0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  <w:p w14:paraId="3353274D" w14:textId="646A39BA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23)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17812D" w14:textId="77777777" w:rsidR="00E24DB7" w:rsidRDefault="00E24DB7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C36AC5" w14:textId="79CD264A" w:rsidR="00E24DB7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3EB1B5EA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357693" w14:textId="77777777" w:rsidR="009C5058" w:rsidRDefault="009C5058" w:rsidP="0095520B">
            <w:pPr>
              <w:rPr>
                <w:b/>
              </w:rPr>
            </w:pPr>
            <w:r>
              <w:rPr>
                <w:b/>
              </w:rPr>
              <w:t>Reservations</w:t>
            </w:r>
          </w:p>
          <w:p w14:paraId="30A9C593" w14:textId="7C0D74EF" w:rsidR="001527A0" w:rsidRDefault="001527A0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  <w:p w14:paraId="3F85EA03" w14:textId="2B8391C1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24)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6F518E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986D9B" w14:textId="4E42EF34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348BBFAB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B64B7" w14:textId="6F02E8AB" w:rsidR="009C5058" w:rsidRDefault="009C5058" w:rsidP="0095520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O&amp;A </w:t>
            </w:r>
            <w:r w:rsidR="005F650A">
              <w:rPr>
                <w:b/>
              </w:rPr>
              <w:t>Submitted</w:t>
            </w:r>
          </w:p>
          <w:p w14:paraId="2B4C018B" w14:textId="1DE3E9C5" w:rsidR="001527A0" w:rsidRDefault="001527A0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  <w:p w14:paraId="4F91BD3D" w14:textId="3BDD93D7" w:rsidR="005F650A" w:rsidRDefault="005F650A" w:rsidP="0095520B">
            <w:pPr>
              <w:rPr>
                <w:b/>
              </w:rPr>
            </w:pPr>
            <w:r>
              <w:rPr>
                <w:i/>
              </w:rPr>
              <w:t>(see field chart excel reports sheet row 25)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15A308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1C2387" w14:textId="78DF7448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5F650A" w14:paraId="595263D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507A10" w14:textId="585A4EC2" w:rsidR="005F650A" w:rsidRDefault="005F650A" w:rsidP="005F650A">
            <w:pPr>
              <w:rPr>
                <w:b/>
              </w:rPr>
            </w:pPr>
            <w:r>
              <w:rPr>
                <w:b/>
              </w:rPr>
              <w:t>O&amp;A Accepted</w:t>
            </w:r>
          </w:p>
          <w:p w14:paraId="4B8BEDDA" w14:textId="5230A261" w:rsidR="001527A0" w:rsidRDefault="001527A0" w:rsidP="005F650A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  <w:p w14:paraId="3046FD61" w14:textId="72768574" w:rsidR="005F650A" w:rsidRDefault="005F650A" w:rsidP="005F650A">
            <w:pPr>
              <w:rPr>
                <w:b/>
              </w:rPr>
            </w:pPr>
            <w:r>
              <w:rPr>
                <w:i/>
              </w:rPr>
              <w:t>(see field chart excel reports sheet row 26)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34DF4" w14:textId="77777777" w:rsidR="005F650A" w:rsidRDefault="005F650A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8249B5" w14:textId="2F7CD88E" w:rsidR="005F650A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3B34E253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EA9C44" w14:textId="77777777" w:rsidR="009C5058" w:rsidRDefault="009C5058" w:rsidP="0095520B">
            <w:pPr>
              <w:rPr>
                <w:b/>
              </w:rPr>
            </w:pPr>
            <w:r>
              <w:rPr>
                <w:b/>
              </w:rPr>
              <w:t>Build Start</w:t>
            </w:r>
          </w:p>
          <w:p w14:paraId="4B1AC3D4" w14:textId="77777777" w:rsidR="005F650A" w:rsidRDefault="005F650A" w:rsidP="00254C84">
            <w:pPr>
              <w:rPr>
                <w:i/>
              </w:rPr>
            </w:pPr>
            <w:r>
              <w:rPr>
                <w:i/>
              </w:rPr>
              <w:t>(see field chart excel reports sheet row 27)</w:t>
            </w:r>
          </w:p>
          <w:p w14:paraId="658DE743" w14:textId="0825A55C" w:rsidR="008443D3" w:rsidRPr="008443D3" w:rsidRDefault="008443D3" w:rsidP="008443D3"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EDD88C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993938" w14:textId="638C96BA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2A386479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9043BC" w14:textId="77777777" w:rsidR="009C5058" w:rsidRDefault="009C5058" w:rsidP="0095520B">
            <w:pPr>
              <w:rPr>
                <w:b/>
              </w:rPr>
            </w:pPr>
            <w:r>
              <w:rPr>
                <w:b/>
              </w:rPr>
              <w:t>Commissions</w:t>
            </w:r>
          </w:p>
          <w:p w14:paraId="17F95A1D" w14:textId="77777777" w:rsidR="005F650A" w:rsidRDefault="005F650A" w:rsidP="0095520B">
            <w:pPr>
              <w:rPr>
                <w:i/>
              </w:rPr>
            </w:pPr>
            <w:r>
              <w:rPr>
                <w:i/>
              </w:rPr>
              <w:t>(see field chart excel reports sheet row 28)</w:t>
            </w:r>
          </w:p>
          <w:p w14:paraId="2708CD92" w14:textId="629DF716" w:rsidR="008443D3" w:rsidRPr="008443D3" w:rsidRDefault="008443D3" w:rsidP="008443D3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C31516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0CA590" w14:textId="39E51B6E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1D92683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A58813" w14:textId="1CAE7C95" w:rsidR="00C83DC0" w:rsidRDefault="00C83DC0" w:rsidP="0095520B">
            <w:pPr>
              <w:rPr>
                <w:b/>
              </w:rPr>
            </w:pPr>
            <w:r>
              <w:rPr>
                <w:i/>
              </w:rPr>
              <w:t>(see field chart excel reports sheet row 29)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620A2E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2D7946" w14:textId="255A2267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21BB227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9E458E" w14:textId="77777777" w:rsidR="009C5058" w:rsidRDefault="009C5058" w:rsidP="0095520B">
            <w:pPr>
              <w:rPr>
                <w:b/>
              </w:rPr>
            </w:pPr>
            <w:r>
              <w:rPr>
                <w:b/>
              </w:rPr>
              <w:t>Titles Released</w:t>
            </w:r>
          </w:p>
          <w:p w14:paraId="0737D6AA" w14:textId="77777777" w:rsidR="005F650A" w:rsidRDefault="005F650A" w:rsidP="0095520B">
            <w:pPr>
              <w:rPr>
                <w:i/>
              </w:rPr>
            </w:pPr>
            <w:r>
              <w:rPr>
                <w:i/>
              </w:rPr>
              <w:t>(see field chart exce</w:t>
            </w:r>
            <w:r w:rsidR="00C83DC0">
              <w:rPr>
                <w:i/>
              </w:rPr>
              <w:t>l reports sheet row 30</w:t>
            </w:r>
            <w:r>
              <w:rPr>
                <w:i/>
              </w:rPr>
              <w:t>)</w:t>
            </w:r>
          </w:p>
          <w:p w14:paraId="014E1E58" w14:textId="4F48C88D" w:rsidR="008443D3" w:rsidRPr="008443D3" w:rsidRDefault="008443D3" w:rsidP="008443D3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EB7EA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24A59" w14:textId="0DE6A249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3D13B5CA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1F1FAC" w14:textId="77777777" w:rsidR="009C5058" w:rsidRDefault="009C5058" w:rsidP="0095520B">
            <w:pPr>
              <w:rPr>
                <w:b/>
              </w:rPr>
            </w:pPr>
            <w:r>
              <w:rPr>
                <w:b/>
              </w:rPr>
              <w:t>Expected Land Completion</w:t>
            </w:r>
          </w:p>
          <w:p w14:paraId="79173E32" w14:textId="7A93F87A" w:rsidR="008443D3" w:rsidRDefault="005F650A" w:rsidP="0095520B">
            <w:pPr>
              <w:rPr>
                <w:i/>
              </w:rPr>
            </w:pPr>
            <w:r>
              <w:rPr>
                <w:i/>
              </w:rPr>
              <w:t>(see field chart exce</w:t>
            </w:r>
            <w:r w:rsidR="00C83DC0">
              <w:rPr>
                <w:i/>
              </w:rPr>
              <w:t>l reports sheet row 31</w:t>
            </w:r>
            <w:r>
              <w:rPr>
                <w:i/>
              </w:rPr>
              <w:t>)</w:t>
            </w:r>
          </w:p>
          <w:p w14:paraId="04FE5BA7" w14:textId="0BBA0665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Note: </w:t>
            </w:r>
            <w:r>
              <w:t>Need more info. Template, filters, etc.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0ED176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8673C2" w14:textId="63EC8E54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9C5058" w14:paraId="3911132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58B05A" w14:textId="77777777" w:rsidR="009C5058" w:rsidRDefault="009C5058" w:rsidP="0095520B">
            <w:pPr>
              <w:rPr>
                <w:b/>
              </w:rPr>
            </w:pPr>
            <w:r>
              <w:rPr>
                <w:b/>
              </w:rPr>
              <w:lastRenderedPageBreak/>
              <w:t>Expected Build Completion</w:t>
            </w:r>
          </w:p>
          <w:p w14:paraId="2745601D" w14:textId="77777777" w:rsidR="005F650A" w:rsidRDefault="005F650A" w:rsidP="0095520B">
            <w:pPr>
              <w:rPr>
                <w:i/>
              </w:rPr>
            </w:pPr>
            <w:r>
              <w:rPr>
                <w:i/>
              </w:rPr>
              <w:t>(see field chart exce</w:t>
            </w:r>
            <w:r w:rsidR="00C83DC0">
              <w:rPr>
                <w:i/>
              </w:rPr>
              <w:t>l reports sheet row 32</w:t>
            </w:r>
            <w:r>
              <w:rPr>
                <w:i/>
              </w:rPr>
              <w:t>)</w:t>
            </w:r>
          </w:p>
          <w:p w14:paraId="2787F2DA" w14:textId="561C6BC8" w:rsidR="008443D3" w:rsidRDefault="008443D3" w:rsidP="008443D3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7C6A17" w14:textId="77777777" w:rsidR="009C5058" w:rsidRDefault="009C5058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FEC67A" w14:textId="051D151F" w:rsidR="009C5058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5F650A" w14:paraId="27E53A10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A6175" w14:textId="0AA97A7B" w:rsidR="005F650A" w:rsidRDefault="00C83DC0" w:rsidP="0095520B">
            <w:pPr>
              <w:rPr>
                <w:b/>
              </w:rPr>
            </w:pPr>
            <w:r>
              <w:rPr>
                <w:b/>
              </w:rPr>
              <w:t>Build Stages</w:t>
            </w:r>
          </w:p>
          <w:p w14:paraId="6E0A7718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33)</w:t>
            </w:r>
          </w:p>
          <w:p w14:paraId="33F961A8" w14:textId="2287D2B9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242707" w14:textId="77777777" w:rsidR="005F650A" w:rsidRDefault="005F650A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F9E579" w14:textId="47BFE941" w:rsidR="005F650A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6C071F0E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89EE0B" w14:textId="77777777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Sales People Reports</w:t>
            </w:r>
          </w:p>
          <w:p w14:paraId="4FABD88D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34)</w:t>
            </w:r>
          </w:p>
          <w:p w14:paraId="13E61176" w14:textId="0E9F6ECB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38963C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E868BF" w14:textId="286435C9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2E69E43C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C92682" w14:textId="59D72802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Finance Status</w:t>
            </w:r>
          </w:p>
          <w:p w14:paraId="156A25DC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35)</w:t>
            </w:r>
          </w:p>
          <w:p w14:paraId="1E594A54" w14:textId="243B20AC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53BCD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405A9" w14:textId="27702B53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007EC23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ED8EC0" w14:textId="498A1C44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Cooling off Reports</w:t>
            </w:r>
          </w:p>
          <w:p w14:paraId="0B611F5C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36)</w:t>
            </w:r>
          </w:p>
          <w:p w14:paraId="37F2E1BA" w14:textId="27FCBABB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CA68C5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22435B" w14:textId="153AD7B0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673F7EEC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3F3FB1" w14:textId="77777777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 xml:space="preserve">Lister </w:t>
            </w:r>
          </w:p>
          <w:p w14:paraId="25945527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37)</w:t>
            </w:r>
          </w:p>
          <w:p w14:paraId="14A8423F" w14:textId="46937C01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21FB7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876520" w14:textId="0D7127D3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56A46A38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8BC340" w14:textId="18CE7772" w:rsidR="00C83DC0" w:rsidRDefault="00C83DC0" w:rsidP="0095520B">
            <w:pPr>
              <w:rPr>
                <w:b/>
              </w:rPr>
            </w:pPr>
            <w:r>
              <w:rPr>
                <w:b/>
              </w:rPr>
              <w:lastRenderedPageBreak/>
              <w:t>Method Sale</w:t>
            </w:r>
          </w:p>
          <w:p w14:paraId="23090D1B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38)</w:t>
            </w:r>
          </w:p>
          <w:p w14:paraId="4ADF2995" w14:textId="2D487703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4B1C2E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8515DC" w14:textId="7A4D7543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0AE16134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5AB779" w14:textId="4A3D5D8C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Marketing Reports</w:t>
            </w:r>
          </w:p>
          <w:p w14:paraId="500A7C64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39)</w:t>
            </w:r>
          </w:p>
          <w:p w14:paraId="0F65B7CC" w14:textId="3D52DB0D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48C9CD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729C42" w14:textId="08988BC5" w:rsidR="00C83DC0" w:rsidRPr="00254C84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343820FB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6129A" w14:textId="49147A7B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Sales Reports</w:t>
            </w:r>
          </w:p>
          <w:p w14:paraId="2EAA4995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40)</w:t>
            </w:r>
          </w:p>
          <w:p w14:paraId="1C93F74D" w14:textId="55D59406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83002A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AA3822" w14:textId="5F36C4EE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154CBB81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C1EDD3" w14:textId="19CD86B4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RES/Hold Report</w:t>
            </w:r>
          </w:p>
          <w:p w14:paraId="7D9C7B2C" w14:textId="77777777" w:rsidR="00C83DC0" w:rsidRDefault="00C83DC0" w:rsidP="0095520B">
            <w:pPr>
              <w:rPr>
                <w:i/>
              </w:rPr>
            </w:pPr>
            <w:r>
              <w:rPr>
                <w:i/>
              </w:rPr>
              <w:t>(see field chart excel reports sheet row 41)</w:t>
            </w:r>
          </w:p>
          <w:p w14:paraId="4D495920" w14:textId="772E54BF" w:rsidR="008443D3" w:rsidRPr="008443D3" w:rsidRDefault="008443D3" w:rsidP="0095520B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D028F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87EAEF" w14:textId="532DB96C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2939D8DB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411FBA" w14:textId="7C6AF80F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KPI reports for Sales People</w:t>
            </w:r>
          </w:p>
          <w:p w14:paraId="477616B4" w14:textId="77777777" w:rsidR="00C83DC0" w:rsidRDefault="00C83DC0" w:rsidP="00C83DC0">
            <w:pPr>
              <w:rPr>
                <w:i/>
              </w:rPr>
            </w:pPr>
            <w:r>
              <w:rPr>
                <w:i/>
              </w:rPr>
              <w:t>(see field chart excel reports sheet row 42)</w:t>
            </w:r>
          </w:p>
          <w:p w14:paraId="2285710F" w14:textId="1851BFD9" w:rsidR="008443D3" w:rsidRPr="008443D3" w:rsidRDefault="008443D3" w:rsidP="00C83DC0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4EFEB9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8EFAD7" w14:textId="1C2F51B5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  <w:tr w:rsidR="00C83DC0" w14:paraId="011EA2C1" w14:textId="77777777" w:rsidTr="00922777">
        <w:tc>
          <w:tcPr>
            <w:tcW w:w="3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56747F" w14:textId="02BFF054" w:rsidR="00C83DC0" w:rsidRDefault="00C83DC0" w:rsidP="0095520B">
            <w:pPr>
              <w:rPr>
                <w:b/>
              </w:rPr>
            </w:pPr>
            <w:r>
              <w:rPr>
                <w:b/>
              </w:rPr>
              <w:t>Project Status</w:t>
            </w:r>
          </w:p>
          <w:p w14:paraId="1339B41D" w14:textId="77777777" w:rsidR="00C83DC0" w:rsidRDefault="00C83DC0" w:rsidP="00C83DC0">
            <w:pPr>
              <w:rPr>
                <w:i/>
              </w:rPr>
            </w:pPr>
            <w:r>
              <w:rPr>
                <w:i/>
              </w:rPr>
              <w:t>(see field chart excel reports sheet row 43)</w:t>
            </w:r>
          </w:p>
          <w:p w14:paraId="168E1B8F" w14:textId="27BF6C91" w:rsidR="008443D3" w:rsidRPr="008443D3" w:rsidRDefault="008443D3" w:rsidP="00C83DC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Note: </w:t>
            </w:r>
            <w:r>
              <w:t>Need more info. Template, filters.</w:t>
            </w:r>
          </w:p>
        </w:tc>
        <w:tc>
          <w:tcPr>
            <w:tcW w:w="4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C3EA0E" w14:textId="77777777" w:rsidR="00C83DC0" w:rsidRDefault="00C83DC0" w:rsidP="0095520B">
            <w:pPr>
              <w:rPr>
                <w:b/>
              </w:rPr>
            </w:pP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0243" w14:textId="5E5E4EB0" w:rsidR="00C83DC0" w:rsidRDefault="00254C84" w:rsidP="0095520B">
            <w:pPr>
              <w:rPr>
                <w:b/>
              </w:rPr>
            </w:pPr>
            <w:r w:rsidRPr="00254C84">
              <w:t>TBD</w:t>
            </w:r>
          </w:p>
        </w:tc>
      </w:tr>
    </w:tbl>
    <w:p w14:paraId="56CC9A34" w14:textId="6552EA19" w:rsidR="00ED15E1" w:rsidRDefault="00ED15E1">
      <w:pPr>
        <w:spacing w:after="0" w:line="240" w:lineRule="auto"/>
      </w:pPr>
      <w:bookmarkStart w:id="5" w:name="_Toc384630937"/>
    </w:p>
    <w:p w14:paraId="38EBAA35" w14:textId="77777777" w:rsidR="00ED15E1" w:rsidRDefault="00ED15E1">
      <w:pPr>
        <w:spacing w:after="0" w:line="240" w:lineRule="auto"/>
      </w:pPr>
      <w:r>
        <w:br w:type="page"/>
      </w:r>
    </w:p>
    <w:p w14:paraId="781A84A8" w14:textId="4E24047A" w:rsidR="004F73AE" w:rsidRDefault="00326EA1" w:rsidP="00B7657F">
      <w:pPr>
        <w:pStyle w:val="Heading1"/>
        <w:jc w:val="center"/>
      </w:pPr>
      <w:bookmarkStart w:id="6" w:name="_Toc384632053"/>
      <w:r>
        <w:lastRenderedPageBreak/>
        <w:t>Commissions</w:t>
      </w:r>
      <w:bookmarkEnd w:id="5"/>
      <w:bookmarkEnd w:id="6"/>
    </w:p>
    <w:p w14:paraId="7B1DD109" w14:textId="77777777" w:rsidR="00B7657F" w:rsidRDefault="00B7657F" w:rsidP="00B7657F"/>
    <w:tbl>
      <w:tblPr>
        <w:tblStyle w:val="TableGridLight"/>
        <w:tblW w:w="9613" w:type="dxa"/>
        <w:tblLook w:val="04A0" w:firstRow="1" w:lastRow="0" w:firstColumn="1" w:lastColumn="0" w:noHBand="0" w:noVBand="1"/>
      </w:tblPr>
      <w:tblGrid>
        <w:gridCol w:w="3865"/>
        <w:gridCol w:w="4320"/>
        <w:gridCol w:w="1428"/>
      </w:tblGrid>
      <w:tr w:rsidR="00B7657F" w14:paraId="156C9632" w14:textId="77777777" w:rsidTr="00922777">
        <w:trPr>
          <w:tblHeader/>
        </w:trPr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2BB1D39B" w14:textId="77777777" w:rsidR="00B7657F" w:rsidRDefault="00B7657F" w:rsidP="001D1697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00FB813" w14:textId="77777777" w:rsidR="00B7657F" w:rsidRDefault="00B7657F" w:rsidP="001D1697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561597C7" w14:textId="6FE9CF2F" w:rsidR="00B7657F" w:rsidRDefault="00922777" w:rsidP="001D1697">
            <w:pPr>
              <w:rPr>
                <w:b/>
              </w:rPr>
            </w:pPr>
            <w:r>
              <w:rPr>
                <w:b/>
              </w:rPr>
              <w:t>Estimate (H)</w:t>
            </w:r>
          </w:p>
        </w:tc>
      </w:tr>
      <w:tr w:rsidR="00B7657F" w14:paraId="21D67FA1" w14:textId="77777777" w:rsidTr="00922777"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CABB08" w14:textId="1F9DB60C" w:rsidR="00B7657F" w:rsidRPr="00B7657F" w:rsidRDefault="00B7657F" w:rsidP="001D1697">
            <w:pPr>
              <w:rPr>
                <w:b/>
              </w:rPr>
            </w:pPr>
            <w:r>
              <w:rPr>
                <w:b/>
              </w:rPr>
              <w:t>Commissions Module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5E497" w14:textId="4884481D" w:rsidR="00B7657F" w:rsidRPr="00B7657F" w:rsidRDefault="00B7657F" w:rsidP="001D1697">
            <w:r>
              <w:t>Create commissions module (CRUD)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F6806" w14:textId="3977FFEA" w:rsidR="00B7657F" w:rsidRDefault="00B7657F" w:rsidP="001432A6">
            <w:r>
              <w:t>4</w:t>
            </w:r>
          </w:p>
        </w:tc>
      </w:tr>
      <w:tr w:rsidR="00B7657F" w14:paraId="581B62B9" w14:textId="77777777" w:rsidTr="00922777"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EF3B5" w14:textId="77777777" w:rsidR="00B7657F" w:rsidRDefault="00CA029D" w:rsidP="001D1697">
            <w:pPr>
              <w:rPr>
                <w:b/>
              </w:rPr>
            </w:pPr>
            <w:r>
              <w:rPr>
                <w:b/>
              </w:rPr>
              <w:t>Track lead source</w:t>
            </w:r>
          </w:p>
          <w:p w14:paraId="197AF739" w14:textId="304AA3A0" w:rsidR="00911728" w:rsidRPr="00911728" w:rsidRDefault="00911728" w:rsidP="001D1697">
            <w:r>
              <w:rPr>
                <w:b/>
              </w:rPr>
              <w:t xml:space="preserve">Note: </w:t>
            </w:r>
            <w:r>
              <w:t>Need to discuss with Al.</w:t>
            </w:r>
          </w:p>
          <w:p w14:paraId="56AB68CD" w14:textId="0F5FCD64" w:rsidR="00525E10" w:rsidRDefault="00525E10" w:rsidP="00525E10">
            <w:pPr>
              <w:rPr>
                <w:b/>
              </w:rPr>
            </w:pPr>
            <w:r>
              <w:rPr>
                <w:i/>
              </w:rPr>
              <w:t xml:space="preserve">(see field chart excel commission sheet row </w:t>
            </w:r>
            <w:r>
              <w:rPr>
                <w:i/>
              </w:rPr>
              <w:t>32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06A0D" w14:textId="77777777" w:rsidR="00B7657F" w:rsidRDefault="00B7657F" w:rsidP="001D1697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12594" w14:textId="4FAEBA06" w:rsidR="00B7657F" w:rsidRDefault="00525E10" w:rsidP="001D1697">
            <w:r>
              <w:t>TBD</w:t>
            </w:r>
          </w:p>
        </w:tc>
      </w:tr>
      <w:tr w:rsidR="00CA029D" w14:paraId="3DCB380A" w14:textId="77777777" w:rsidTr="00922777"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9B60A9" w14:textId="77777777" w:rsidR="00CA029D" w:rsidRDefault="00CA029D" w:rsidP="001D1697">
            <w:pPr>
              <w:rPr>
                <w:b/>
              </w:rPr>
            </w:pPr>
            <w:r>
              <w:rPr>
                <w:b/>
              </w:rPr>
              <w:t>Variations</w:t>
            </w:r>
          </w:p>
          <w:p w14:paraId="3A740831" w14:textId="295F9EB8" w:rsidR="00911728" w:rsidRPr="00911728" w:rsidRDefault="00911728" w:rsidP="001D1697">
            <w:r>
              <w:rPr>
                <w:b/>
              </w:rPr>
              <w:t xml:space="preserve">Note: </w:t>
            </w:r>
            <w:r>
              <w:t>Need to discuss with Al.</w:t>
            </w:r>
          </w:p>
          <w:p w14:paraId="53501736" w14:textId="0186C34C" w:rsidR="00525E10" w:rsidRDefault="00525E10" w:rsidP="00525E10">
            <w:pPr>
              <w:rPr>
                <w:b/>
              </w:rPr>
            </w:pPr>
            <w:r>
              <w:rPr>
                <w:i/>
              </w:rPr>
              <w:t xml:space="preserve">(see field chart excel commission sheet row </w:t>
            </w:r>
            <w:r>
              <w:rPr>
                <w:i/>
              </w:rPr>
              <w:t>33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75479" w14:textId="77777777" w:rsidR="00CA029D" w:rsidRDefault="00CA029D" w:rsidP="001D1697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08857" w14:textId="7D234F05" w:rsidR="00CA029D" w:rsidRDefault="00525E10" w:rsidP="001D1697">
            <w:r>
              <w:t>TBD</w:t>
            </w:r>
          </w:p>
        </w:tc>
      </w:tr>
      <w:tr w:rsidR="00CA029D" w14:paraId="36EAB5B2" w14:textId="77777777" w:rsidTr="00922777">
        <w:tc>
          <w:tcPr>
            <w:tcW w:w="386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BEF3A5" w14:textId="6295DF0D" w:rsidR="00CA029D" w:rsidRDefault="00CA029D" w:rsidP="001D1697">
            <w:pPr>
              <w:rPr>
                <w:b/>
              </w:rPr>
            </w:pPr>
            <w:r>
              <w:rPr>
                <w:b/>
              </w:rPr>
              <w:t>Commission Menu – Hide Settled</w:t>
            </w:r>
          </w:p>
          <w:p w14:paraId="57FED4C6" w14:textId="0E910270" w:rsidR="00CA029D" w:rsidRPr="00CA029D" w:rsidRDefault="00CA029D" w:rsidP="00CA029D">
            <w:pPr>
              <w:rPr>
                <w:i/>
              </w:rPr>
            </w:pPr>
            <w:r>
              <w:rPr>
                <w:i/>
              </w:rPr>
              <w:t>(see field chart excel commission sheet row 55)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359E60" w14:textId="55D4F1EF" w:rsidR="00CA029D" w:rsidRPr="00CA029D" w:rsidRDefault="00CA029D" w:rsidP="00CA029D">
            <w:r>
              <w:t xml:space="preserve">Add a tick box in the list view. </w:t>
            </w:r>
            <w:r w:rsidR="00A429CD">
              <w:t xml:space="preserve"> Ticked by default.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9A424" w14:textId="0DD48624" w:rsidR="00CA029D" w:rsidRDefault="001432A6" w:rsidP="001D1697">
            <w:r>
              <w:t>0.5</w:t>
            </w:r>
          </w:p>
        </w:tc>
      </w:tr>
      <w:tr w:rsidR="00CA029D" w14:paraId="65C35832" w14:textId="77777777" w:rsidTr="00922777">
        <w:tc>
          <w:tcPr>
            <w:tcW w:w="386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6EF04" w14:textId="77777777" w:rsidR="00CA029D" w:rsidRDefault="00CA029D" w:rsidP="001D1697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C29E4" w14:textId="121B7638" w:rsidR="00CA029D" w:rsidRDefault="00CA029D" w:rsidP="00CA029D">
            <w:r>
              <w:t>Implement workflow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0DEF" w14:textId="5BD6B55A" w:rsidR="00CA029D" w:rsidRDefault="001432A6" w:rsidP="001D1697">
            <w:r>
              <w:t>24</w:t>
            </w:r>
          </w:p>
        </w:tc>
      </w:tr>
      <w:tr w:rsidR="00A429CD" w14:paraId="5523B9F2" w14:textId="77777777" w:rsidTr="00922777">
        <w:tc>
          <w:tcPr>
            <w:tcW w:w="386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FE8C6" w14:textId="77777777" w:rsidR="00A429CD" w:rsidRDefault="00A429CD" w:rsidP="001D1697">
            <w:r>
              <w:rPr>
                <w:b/>
              </w:rPr>
              <w:t xml:space="preserve">Commission Menu – </w:t>
            </w:r>
            <w:r w:rsidRPr="0018342F">
              <w:rPr>
                <w:b/>
              </w:rPr>
              <w:t>Hide archived</w:t>
            </w:r>
          </w:p>
          <w:p w14:paraId="0CCD0C38" w14:textId="601E8C61" w:rsidR="00A429CD" w:rsidRPr="00A429CD" w:rsidRDefault="00A429CD" w:rsidP="00A429CD">
            <w:r>
              <w:rPr>
                <w:i/>
              </w:rPr>
              <w:t>(see field chart excel commission sheet row 56)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A771E" w14:textId="37EB5D3C" w:rsidR="00A429CD" w:rsidRDefault="00A429CD" w:rsidP="00CA029D">
            <w:r>
              <w:t>Add a tick box in the list view. Ticked by default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88B44" w14:textId="0AADE647" w:rsidR="00A429CD" w:rsidRDefault="001432A6" w:rsidP="001D1697">
            <w:r>
              <w:t>0.5</w:t>
            </w:r>
          </w:p>
        </w:tc>
      </w:tr>
      <w:tr w:rsidR="00A429CD" w14:paraId="42D024B1" w14:textId="77777777" w:rsidTr="00922777">
        <w:tc>
          <w:tcPr>
            <w:tcW w:w="386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D449D" w14:textId="77777777" w:rsidR="00A429CD" w:rsidRDefault="00A429CD" w:rsidP="001D1697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DE392" w14:textId="0EFC3E55" w:rsidR="00A429CD" w:rsidRDefault="00A429CD" w:rsidP="00CA029D">
            <w:r>
              <w:t>Implement workflow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03C25" w14:textId="46BF91AA" w:rsidR="00A429CD" w:rsidRDefault="001432A6" w:rsidP="001D1697">
            <w:r>
              <w:t>24</w:t>
            </w:r>
          </w:p>
        </w:tc>
      </w:tr>
      <w:tr w:rsidR="00EC02F4" w14:paraId="23D878F2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D60DD" w14:textId="77777777" w:rsidR="00EC02F4" w:rsidRDefault="00EC02F4" w:rsidP="001D1697">
            <w:r>
              <w:rPr>
                <w:b/>
              </w:rPr>
              <w:t xml:space="preserve">Commission Menu – </w:t>
            </w:r>
            <w:r>
              <w:t>Mail merge</w:t>
            </w:r>
          </w:p>
          <w:p w14:paraId="28D8D247" w14:textId="509D4650" w:rsidR="0018342F" w:rsidRPr="00EC02F4" w:rsidRDefault="0018342F" w:rsidP="001D1697"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65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7AAF0" w14:textId="77777777" w:rsidR="00EC02F4" w:rsidRDefault="00EC02F4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5750E" w14:textId="3E43FB47" w:rsidR="00EC02F4" w:rsidRDefault="00EC02F4" w:rsidP="001432A6">
            <w:r>
              <w:t>24</w:t>
            </w:r>
          </w:p>
        </w:tc>
      </w:tr>
      <w:tr w:rsidR="0018342F" w14:paraId="7C40B9A6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42C89" w14:textId="4D1D5870" w:rsidR="0018342F" w:rsidRDefault="0018342F" w:rsidP="001D1697">
            <w:pPr>
              <w:rPr>
                <w:b/>
              </w:rPr>
            </w:pPr>
            <w:r>
              <w:rPr>
                <w:b/>
              </w:rPr>
              <w:t>Commission Tab – Project Fee</w:t>
            </w:r>
          </w:p>
          <w:p w14:paraId="2E53011B" w14:textId="77777777" w:rsidR="0018342F" w:rsidRDefault="0018342F" w:rsidP="001D1697">
            <w:r>
              <w:rPr>
                <w:b/>
              </w:rPr>
              <w:t xml:space="preserve">Workflow: </w:t>
            </w:r>
            <w:r>
              <w:t>Either this can be entered or the flat fee can be entered, cant` enter both</w:t>
            </w:r>
          </w:p>
          <w:p w14:paraId="2EFCBB46" w14:textId="77777777" w:rsidR="00A35F22" w:rsidRDefault="00A35F22" w:rsidP="001D1697">
            <w:r>
              <w:rPr>
                <w:b/>
              </w:rPr>
              <w:t xml:space="preserve">Proposed: </w:t>
            </w:r>
            <w:r>
              <w:t>Let us use radio type field</w:t>
            </w:r>
          </w:p>
          <w:p w14:paraId="7B384B43" w14:textId="0BA7AD9F" w:rsidR="00A5527C" w:rsidRPr="00A35F22" w:rsidRDefault="00A5527C" w:rsidP="001D1697"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92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C3683" w14:textId="77777777" w:rsidR="0018342F" w:rsidRDefault="0018342F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40C18" w14:textId="47499BC4" w:rsidR="0018342F" w:rsidRDefault="001432A6" w:rsidP="001D1697">
            <w:r>
              <w:t>2</w:t>
            </w:r>
          </w:p>
        </w:tc>
      </w:tr>
      <w:tr w:rsidR="00C4047F" w14:paraId="7B90E5BD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E07C30" w14:textId="7B0941D5" w:rsidR="00C4047F" w:rsidRDefault="00C4047F" w:rsidP="001D1697">
            <w:pPr>
              <w:rPr>
                <w:b/>
              </w:rPr>
            </w:pPr>
            <w:r>
              <w:rPr>
                <w:b/>
              </w:rPr>
              <w:lastRenderedPageBreak/>
              <w:t>Commission Tab – Unconditional (Exchanged)</w:t>
            </w:r>
          </w:p>
          <w:p w14:paraId="15EE7459" w14:textId="23947030" w:rsidR="00C4047F" w:rsidRPr="00C4047F" w:rsidRDefault="00C4047F" w:rsidP="001D1697">
            <w:r>
              <w:rPr>
                <w:b/>
              </w:rPr>
              <w:t xml:space="preserve">Workflow: </w:t>
            </w:r>
            <w:r>
              <w:t>If percentage was entered then this would display the % amount. If flat fee was entered then this would display $ amount</w:t>
            </w:r>
          </w:p>
          <w:p w14:paraId="75511834" w14:textId="1AAA64EC" w:rsidR="00C4047F" w:rsidRPr="00C4047F" w:rsidRDefault="00C4047F" w:rsidP="001D1697">
            <w:pPr>
              <w:rPr>
                <w:b/>
              </w:rPr>
            </w:pPr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97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A698B" w14:textId="77777777" w:rsidR="00C4047F" w:rsidRDefault="00C4047F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FCDA3" w14:textId="6DE98831" w:rsidR="00C4047F" w:rsidRDefault="006B7BC0" w:rsidP="001432A6">
            <w:r>
              <w:t>4</w:t>
            </w:r>
          </w:p>
        </w:tc>
      </w:tr>
      <w:tr w:rsidR="0083452A" w14:paraId="6E70D30D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DD594" w14:textId="5B14167E" w:rsidR="0083452A" w:rsidRDefault="0083452A" w:rsidP="001D1697">
            <w:r>
              <w:rPr>
                <w:b/>
              </w:rPr>
              <w:t xml:space="preserve">Commission Tab – Settlement </w:t>
            </w:r>
          </w:p>
          <w:p w14:paraId="45A16107" w14:textId="77777777" w:rsidR="0083452A" w:rsidRDefault="0083452A" w:rsidP="001D1697">
            <w:r>
              <w:rPr>
                <w:b/>
              </w:rPr>
              <w:t xml:space="preserve">Workflow: </w:t>
            </w:r>
            <w:r>
              <w:t>If percentage was entered then this would display the % amount. If flat fee was entered then this would display $ amount</w:t>
            </w:r>
          </w:p>
          <w:p w14:paraId="284BA37C" w14:textId="6F30EC3C" w:rsidR="0083452A" w:rsidRPr="0083452A" w:rsidRDefault="0083452A" w:rsidP="001D1697"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98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B8A9C" w14:textId="77777777" w:rsidR="0083452A" w:rsidRDefault="0083452A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17636" w14:textId="331A9F69" w:rsidR="0083452A" w:rsidRDefault="0083452A" w:rsidP="001432A6">
            <w:r>
              <w:t>4</w:t>
            </w:r>
          </w:p>
        </w:tc>
      </w:tr>
      <w:tr w:rsidR="00412469" w14:paraId="1F30B8E4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6D0C3" w14:textId="6E98D393" w:rsidR="00412469" w:rsidRDefault="0018342F" w:rsidP="001D1697">
            <w:pPr>
              <w:rPr>
                <w:b/>
              </w:rPr>
            </w:pPr>
            <w:r>
              <w:rPr>
                <w:b/>
              </w:rPr>
              <w:t xml:space="preserve">Commission Tab </w:t>
            </w:r>
            <w:r w:rsidR="00C325D3">
              <w:rPr>
                <w:b/>
              </w:rPr>
              <w:t>–</w:t>
            </w:r>
            <w:r>
              <w:rPr>
                <w:b/>
              </w:rPr>
              <w:t xml:space="preserve"> Build</w:t>
            </w:r>
          </w:p>
          <w:p w14:paraId="41B72075" w14:textId="77777777" w:rsidR="00C325D3" w:rsidRDefault="00C325D3" w:rsidP="001D1697">
            <w:r>
              <w:rPr>
                <w:b/>
              </w:rPr>
              <w:t xml:space="preserve">Workflow: </w:t>
            </w:r>
            <w:r w:rsidRPr="00C325D3">
              <w:t>I want to be able to enter in here either % or $ amounts as some builders will pay a fixed $ amount upon a stage being reached and others will pay a % of the build.</w:t>
            </w:r>
          </w:p>
          <w:p w14:paraId="511FE3BF" w14:textId="2F467EE0" w:rsidR="00C325D3" w:rsidRPr="00C325D3" w:rsidRDefault="00C325D3" w:rsidP="001D1697"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99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0FADD" w14:textId="77777777" w:rsidR="00412469" w:rsidRDefault="00412469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4E061" w14:textId="1F62504B" w:rsidR="00412469" w:rsidRDefault="00017E21" w:rsidP="001432A6">
            <w:r>
              <w:t>4</w:t>
            </w:r>
          </w:p>
        </w:tc>
      </w:tr>
      <w:tr w:rsidR="009E6337" w14:paraId="1BE321A5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1CFB6" w14:textId="77777777" w:rsidR="009E6337" w:rsidRDefault="009E6337" w:rsidP="001D1697">
            <w:r>
              <w:rPr>
                <w:b/>
              </w:rPr>
              <w:t>Commission Tab – Build – Add Build fee</w:t>
            </w:r>
          </w:p>
          <w:p w14:paraId="25B432FF" w14:textId="77777777" w:rsidR="009E6337" w:rsidRDefault="009E6337" w:rsidP="001D1697">
            <w:r>
              <w:rPr>
                <w:b/>
              </w:rPr>
              <w:t xml:space="preserve">Workflow: </w:t>
            </w:r>
            <w:r>
              <w:t>If this box is ticked then the commission for the build is added to the commission entered for the project fee</w:t>
            </w:r>
          </w:p>
          <w:p w14:paraId="732CD191" w14:textId="3E74B3BB" w:rsidR="009E6337" w:rsidRPr="009E6337" w:rsidRDefault="009E6337" w:rsidP="001D1697">
            <w:pPr>
              <w:rPr>
                <w:i/>
              </w:rPr>
            </w:pPr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100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08C4F" w14:textId="77777777" w:rsidR="009E6337" w:rsidRDefault="009E6337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36415" w14:textId="19AF1C39" w:rsidR="009E6337" w:rsidRDefault="009E6337" w:rsidP="001432A6">
            <w:r>
              <w:t>2</w:t>
            </w:r>
          </w:p>
        </w:tc>
      </w:tr>
      <w:tr w:rsidR="00806587" w14:paraId="4319C423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442306" w14:textId="5C0044F7" w:rsidR="00806587" w:rsidRDefault="00806587" w:rsidP="001D1697">
            <w:pPr>
              <w:rPr>
                <w:b/>
              </w:rPr>
            </w:pPr>
            <w:r>
              <w:rPr>
                <w:b/>
              </w:rPr>
              <w:t>Commission Tab – Commission Structure (Table)</w:t>
            </w:r>
          </w:p>
          <w:p w14:paraId="54B6E645" w14:textId="77777777" w:rsidR="00806587" w:rsidRDefault="00806587" w:rsidP="001D1697">
            <w:r>
              <w:rPr>
                <w:b/>
              </w:rPr>
              <w:lastRenderedPageBreak/>
              <w:t xml:space="preserve">Note: </w:t>
            </w:r>
            <w:r>
              <w:t>Need to discuss Sugar and levels of access people may have to view company data and commissions</w:t>
            </w:r>
          </w:p>
          <w:p w14:paraId="68AA4E88" w14:textId="0DA07905" w:rsidR="00FC1A05" w:rsidRPr="00806587" w:rsidRDefault="00FC1A05" w:rsidP="001D1697">
            <w:r>
              <w:rPr>
                <w:i/>
              </w:rPr>
              <w:t>(see field cha</w:t>
            </w:r>
            <w:r>
              <w:rPr>
                <w:i/>
              </w:rPr>
              <w:t>rt excel commission sheet row 111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3AE2A" w14:textId="7C06824A" w:rsidR="00806587" w:rsidRDefault="00806587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D7DA5" w14:textId="0C1AC6B6" w:rsidR="00806587" w:rsidRDefault="00787785" w:rsidP="001D1697">
            <w:r>
              <w:t>TBD</w:t>
            </w:r>
          </w:p>
        </w:tc>
      </w:tr>
      <w:tr w:rsidR="00620FBB" w14:paraId="47AF2B0C" w14:textId="77777777" w:rsidTr="00922777">
        <w:tc>
          <w:tcPr>
            <w:tcW w:w="3865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708967" w14:textId="77777777" w:rsidR="00620FBB" w:rsidRDefault="00EC1419" w:rsidP="001D1697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 w:rsidR="00620FBB">
              <w:rPr>
                <w:b/>
              </w:rPr>
              <w:t>ommission Tab – Gradual Sales table</w:t>
            </w:r>
          </w:p>
          <w:p w14:paraId="36F2DE54" w14:textId="2954129B" w:rsidR="00E332AC" w:rsidRDefault="00E332AC" w:rsidP="001D1697">
            <w:pPr>
              <w:rPr>
                <w:b/>
              </w:rPr>
            </w:pPr>
            <w:r>
              <w:rPr>
                <w:i/>
              </w:rPr>
              <w:t>(see field chart excel commission sheet row 111)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81D66" w14:textId="650196A4" w:rsidR="00620FBB" w:rsidRDefault="00620FBB" w:rsidP="00CA029D">
            <w:r>
              <w:t>Create Gradual Sales module (CRUD)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CA693" w14:textId="6DDA7B6A" w:rsidR="00620FBB" w:rsidRDefault="00E332AC" w:rsidP="001432A6">
            <w:r>
              <w:t>8</w:t>
            </w:r>
          </w:p>
        </w:tc>
      </w:tr>
      <w:tr w:rsidR="00620FBB" w14:paraId="75D80611" w14:textId="77777777" w:rsidTr="00922777">
        <w:tc>
          <w:tcPr>
            <w:tcW w:w="386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CECDE" w14:textId="77777777" w:rsidR="00620FBB" w:rsidRDefault="00620FBB" w:rsidP="001D1697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7E14F" w14:textId="62A7AF28" w:rsidR="00620FBB" w:rsidRDefault="00620FBB" w:rsidP="00CA029D">
            <w:r>
              <w:t>Add one to many relationship between commissions and gradual sales module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B5351" w14:textId="6A4246CE" w:rsidR="00620FBB" w:rsidRDefault="001432A6" w:rsidP="001D1697">
            <w:r>
              <w:t>0.5</w:t>
            </w:r>
          </w:p>
        </w:tc>
      </w:tr>
      <w:tr w:rsidR="00C87887" w14:paraId="0B944E33" w14:textId="77777777" w:rsidTr="00922777">
        <w:tc>
          <w:tcPr>
            <w:tcW w:w="3865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33525E" w14:textId="77777777" w:rsidR="00E332AC" w:rsidRDefault="00C87887" w:rsidP="001D1697">
            <w:pPr>
              <w:rPr>
                <w:b/>
              </w:rPr>
            </w:pPr>
            <w:r>
              <w:rPr>
                <w:b/>
              </w:rPr>
              <w:t xml:space="preserve">Commission Tab - Fee breakdown </w:t>
            </w:r>
          </w:p>
          <w:p w14:paraId="0DFDADD9" w14:textId="465190AA" w:rsidR="001432A6" w:rsidRDefault="001432A6" w:rsidP="001D1697">
            <w:pPr>
              <w:rPr>
                <w:b/>
              </w:rPr>
            </w:pPr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110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30AF0" w14:textId="5D32024A" w:rsidR="00C87887" w:rsidRDefault="00C87887" w:rsidP="00CA029D">
            <w:r>
              <w:t>Create Fee breakdown module (CRUD)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C7805E" w14:textId="4DB3153B" w:rsidR="00C87887" w:rsidRDefault="00E332AC" w:rsidP="001D1697">
            <w:r>
              <w:t>8</w:t>
            </w:r>
          </w:p>
        </w:tc>
      </w:tr>
      <w:tr w:rsidR="00C87887" w14:paraId="138235BE" w14:textId="77777777" w:rsidTr="00922777">
        <w:tc>
          <w:tcPr>
            <w:tcW w:w="386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1F7FA" w14:textId="77777777" w:rsidR="00C87887" w:rsidRDefault="00C87887" w:rsidP="001D1697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322A9" w14:textId="05547FEF" w:rsidR="00C87887" w:rsidRDefault="00C87887" w:rsidP="00CA029D">
            <w:r>
              <w:t>Add one to many relationship between commissions and fee break module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59C84" w14:textId="12C98A91" w:rsidR="00C87887" w:rsidRDefault="001432A6" w:rsidP="001D1697">
            <w:r>
              <w:t>0.5</w:t>
            </w:r>
          </w:p>
        </w:tc>
      </w:tr>
      <w:tr w:rsidR="00E332AC" w14:paraId="70F247A8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279FB3" w14:textId="77777777" w:rsidR="00E332AC" w:rsidRDefault="00E332AC" w:rsidP="001432A6">
            <w:pPr>
              <w:rPr>
                <w:b/>
              </w:rPr>
            </w:pPr>
            <w:r>
              <w:rPr>
                <w:b/>
              </w:rPr>
              <w:t>Commission Tab –</w:t>
            </w:r>
            <w:r w:rsidR="001432A6">
              <w:rPr>
                <w:b/>
              </w:rPr>
              <w:t xml:space="preserve"> </w:t>
            </w:r>
            <w:r>
              <w:rPr>
                <w:b/>
              </w:rPr>
              <w:t>Commiss</w:t>
            </w:r>
            <w:r w:rsidR="001432A6">
              <w:rPr>
                <w:b/>
              </w:rPr>
              <w:t xml:space="preserve">ions </w:t>
            </w:r>
            <w:r>
              <w:rPr>
                <w:b/>
              </w:rPr>
              <w:t>Payable</w:t>
            </w:r>
          </w:p>
          <w:p w14:paraId="33C1D6FB" w14:textId="705DAB0B" w:rsidR="001432A6" w:rsidRDefault="001432A6" w:rsidP="001432A6">
            <w:pPr>
              <w:rPr>
                <w:b/>
              </w:rPr>
            </w:pPr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144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12ECE" w14:textId="77777777" w:rsidR="00E332AC" w:rsidRDefault="00E332AC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D6395" w14:textId="4F0FDBCD" w:rsidR="00E332AC" w:rsidRDefault="001432A6" w:rsidP="001D1697">
            <w:r>
              <w:t>4</w:t>
            </w:r>
          </w:p>
        </w:tc>
      </w:tr>
      <w:tr w:rsidR="00E332AC" w14:paraId="3154C059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7AE6B" w14:textId="77777777" w:rsidR="00E332AC" w:rsidRDefault="00E332AC" w:rsidP="001432A6">
            <w:pPr>
              <w:rPr>
                <w:b/>
              </w:rPr>
            </w:pPr>
            <w:r>
              <w:rPr>
                <w:b/>
              </w:rPr>
              <w:t>Commission Tab</w:t>
            </w:r>
            <w:r w:rsidR="001432A6">
              <w:rPr>
                <w:b/>
              </w:rPr>
              <w:t xml:space="preserve"> – Commissions Paid</w:t>
            </w:r>
          </w:p>
          <w:p w14:paraId="2242A7C8" w14:textId="7F4419D8" w:rsidR="001432A6" w:rsidRDefault="001432A6" w:rsidP="001432A6">
            <w:pPr>
              <w:rPr>
                <w:b/>
              </w:rPr>
            </w:pPr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163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B58B4" w14:textId="77777777" w:rsidR="00E332AC" w:rsidRDefault="00E332AC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6E250" w14:textId="1DA403BF" w:rsidR="00E332AC" w:rsidRDefault="001432A6" w:rsidP="001D1697">
            <w:r>
              <w:t>4</w:t>
            </w:r>
          </w:p>
        </w:tc>
      </w:tr>
      <w:tr w:rsidR="001432A6" w14:paraId="12B780B5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0625C" w14:textId="77777777" w:rsidR="001432A6" w:rsidRDefault="001432A6" w:rsidP="001432A6">
            <w:pPr>
              <w:rPr>
                <w:b/>
              </w:rPr>
            </w:pPr>
            <w:r>
              <w:rPr>
                <w:b/>
              </w:rPr>
              <w:t>Commissions Tab – Overrides</w:t>
            </w:r>
          </w:p>
          <w:p w14:paraId="4ACE1B3D" w14:textId="5A985EFD" w:rsidR="001432A6" w:rsidRDefault="001432A6" w:rsidP="001432A6">
            <w:pPr>
              <w:rPr>
                <w:b/>
              </w:rPr>
            </w:pPr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164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7CF2C" w14:textId="77777777" w:rsidR="001432A6" w:rsidRDefault="001432A6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3A6EC" w14:textId="357F47C4" w:rsidR="001432A6" w:rsidRDefault="001432A6" w:rsidP="001D1697">
            <w:r>
              <w:t>4</w:t>
            </w:r>
          </w:p>
        </w:tc>
      </w:tr>
      <w:tr w:rsidR="001432A6" w14:paraId="4E3FC8B3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105ED" w14:textId="77777777" w:rsidR="001432A6" w:rsidRDefault="001432A6" w:rsidP="001432A6">
            <w:pPr>
              <w:rPr>
                <w:b/>
              </w:rPr>
            </w:pPr>
            <w:r>
              <w:rPr>
                <w:b/>
              </w:rPr>
              <w:t>Commission Tab – Deductions</w:t>
            </w:r>
          </w:p>
          <w:p w14:paraId="51E2B962" w14:textId="3AA59897" w:rsidR="001432A6" w:rsidRDefault="001432A6" w:rsidP="001432A6">
            <w:pPr>
              <w:rPr>
                <w:b/>
              </w:rPr>
            </w:pPr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166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ECC15" w14:textId="77777777" w:rsidR="001432A6" w:rsidRDefault="001432A6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7EF30" w14:textId="2F62E99A" w:rsidR="001432A6" w:rsidRDefault="001432A6" w:rsidP="001D1697">
            <w:r>
              <w:t>4</w:t>
            </w:r>
          </w:p>
        </w:tc>
      </w:tr>
      <w:tr w:rsidR="00D01F06" w14:paraId="3AFC6D97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51AF7" w14:textId="044F6807" w:rsidR="00D01F06" w:rsidRDefault="00D01F06" w:rsidP="001432A6">
            <w:pPr>
              <w:rPr>
                <w:b/>
              </w:rPr>
            </w:pPr>
            <w:r>
              <w:rPr>
                <w:b/>
              </w:rPr>
              <w:t xml:space="preserve">Commission Reports </w:t>
            </w:r>
          </w:p>
          <w:p w14:paraId="42104651" w14:textId="77777777" w:rsidR="00D01F06" w:rsidRDefault="00D01F06" w:rsidP="001432A6">
            <w:r>
              <w:rPr>
                <w:b/>
              </w:rPr>
              <w:t xml:space="preserve">Note: </w:t>
            </w:r>
            <w:r>
              <w:t>Need more details. Need to discuss with Al.</w:t>
            </w:r>
          </w:p>
          <w:p w14:paraId="2B8857A5" w14:textId="1850004B" w:rsidR="00D01F06" w:rsidRPr="00D01F06" w:rsidRDefault="00D01F06" w:rsidP="001432A6"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167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72AE3" w14:textId="77777777" w:rsidR="00D01F06" w:rsidRDefault="00D01F06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5070D" w14:textId="7300C2B3" w:rsidR="00D01F06" w:rsidRDefault="007D2A8C" w:rsidP="001D1697">
            <w:r>
              <w:t>TBD</w:t>
            </w:r>
          </w:p>
        </w:tc>
      </w:tr>
      <w:tr w:rsidR="00D01F06" w14:paraId="74581A28" w14:textId="77777777" w:rsidTr="00922777">
        <w:tc>
          <w:tcPr>
            <w:tcW w:w="386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1449A" w14:textId="36885354" w:rsidR="00D01F06" w:rsidRDefault="00922777" w:rsidP="001432A6">
            <w:pPr>
              <w:rPr>
                <w:b/>
              </w:rPr>
            </w:pPr>
            <w:r>
              <w:rPr>
                <w:b/>
              </w:rPr>
              <w:lastRenderedPageBreak/>
              <w:t>Commission Reports – KPI`s</w:t>
            </w:r>
          </w:p>
          <w:p w14:paraId="1999A62A" w14:textId="77777777" w:rsidR="00922777" w:rsidRDefault="00922777" w:rsidP="001432A6">
            <w:r>
              <w:rPr>
                <w:b/>
              </w:rPr>
              <w:t xml:space="preserve">Note: </w:t>
            </w:r>
            <w:r>
              <w:t>Need to discuss with Al.</w:t>
            </w:r>
          </w:p>
          <w:p w14:paraId="2C342703" w14:textId="2A2FEE10" w:rsidR="00922777" w:rsidRPr="00922777" w:rsidRDefault="00922777" w:rsidP="001432A6">
            <w:r>
              <w:rPr>
                <w:i/>
              </w:rPr>
              <w:t>(see field char</w:t>
            </w:r>
            <w:r>
              <w:rPr>
                <w:i/>
              </w:rPr>
              <w:t>t excel commission sheet row 176</w:t>
            </w:r>
            <w:r>
              <w:rPr>
                <w:i/>
              </w:rPr>
              <w:t>)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96D5D" w14:textId="77777777" w:rsidR="00D01F06" w:rsidRDefault="00D01F06" w:rsidP="00CA029D"/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75695E" w14:textId="78A1D1F6" w:rsidR="00D01F06" w:rsidRDefault="007D2A8C" w:rsidP="001D1697">
            <w:r>
              <w:t>TBD</w:t>
            </w:r>
          </w:p>
        </w:tc>
      </w:tr>
    </w:tbl>
    <w:p w14:paraId="77D44495" w14:textId="33BB933C" w:rsidR="00C26CBC" w:rsidRDefault="00C26CBC" w:rsidP="00A00FE1"/>
    <w:p w14:paraId="3E0C40E2" w14:textId="77777777" w:rsidR="00C26CBC" w:rsidRDefault="00C26CBC">
      <w:pPr>
        <w:spacing w:after="0" w:line="240" w:lineRule="auto"/>
      </w:pPr>
      <w:r>
        <w:br w:type="page"/>
      </w:r>
    </w:p>
    <w:p w14:paraId="3DCE706B" w14:textId="77220101" w:rsidR="00C26CBC" w:rsidRDefault="00C26CBC" w:rsidP="00C26CBC">
      <w:pPr>
        <w:pStyle w:val="Heading1"/>
        <w:jc w:val="center"/>
      </w:pPr>
      <w:bookmarkStart w:id="7" w:name="_Toc384632054"/>
      <w:r>
        <w:lastRenderedPageBreak/>
        <w:t>Summary</w:t>
      </w:r>
      <w:bookmarkEnd w:id="7"/>
    </w:p>
    <w:p w14:paraId="6E8D7A92" w14:textId="6A4323C9" w:rsidR="00C26CBC" w:rsidRDefault="00C26CBC" w:rsidP="00C26CBC">
      <w:pPr>
        <w:pStyle w:val="Heading2"/>
      </w:pPr>
      <w:bookmarkStart w:id="8" w:name="_Toc384632055"/>
      <w:r>
        <w:t>Total number of hours</w:t>
      </w:r>
      <w:bookmarkEnd w:id="8"/>
    </w:p>
    <w:p w14:paraId="2CC7ABAA" w14:textId="03116FE7" w:rsidR="00C26CBC" w:rsidRPr="00C26CBC" w:rsidRDefault="00C26CBC" w:rsidP="00C26CBC">
      <w:r>
        <w:t>479.5</w:t>
      </w:r>
    </w:p>
    <w:p w14:paraId="44A432F1" w14:textId="77777777" w:rsidR="00C26CBC" w:rsidRPr="00C26CBC" w:rsidRDefault="00C26CBC" w:rsidP="00C26CBC"/>
    <w:sectPr w:rsidR="00C26CBC" w:rsidRPr="00C26CBC" w:rsidSect="00EA4B03">
      <w:headerReference w:type="default" r:id="rId8"/>
      <w:footerReference w:type="default" r:id="rId9"/>
      <w:pgSz w:w="11907" w:h="16839" w:code="9"/>
      <w:pgMar w:top="1440" w:right="1440" w:bottom="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0F47A" w14:textId="77777777" w:rsidR="00715BAE" w:rsidRDefault="00715BAE" w:rsidP="00CC563B">
      <w:pPr>
        <w:spacing w:after="0" w:line="240" w:lineRule="auto"/>
      </w:pPr>
      <w:r>
        <w:separator/>
      </w:r>
    </w:p>
  </w:endnote>
  <w:endnote w:type="continuationSeparator" w:id="0">
    <w:p w14:paraId="43CCEDD2" w14:textId="77777777" w:rsidR="00715BAE" w:rsidRDefault="00715BAE" w:rsidP="00CC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B9133" w14:textId="77777777" w:rsidR="00C43EE9" w:rsidRDefault="00C43EE9" w:rsidP="005A2501">
    <w:pPr>
      <w:spacing w:after="0"/>
      <w:jc w:val="center"/>
      <w:rPr>
        <w:rFonts w:eastAsia="Times New Roman" w:cs="Calibri"/>
        <w:noProof/>
        <w:sz w:val="16"/>
        <w:szCs w:val="16"/>
      </w:rPr>
    </w:pPr>
    <w:r>
      <w:rPr>
        <w:b/>
        <w:noProof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78CB0B8A" wp14:editId="2086B38E">
          <wp:simplePos x="0" y="0"/>
          <wp:positionH relativeFrom="column">
            <wp:posOffset>6410960</wp:posOffset>
          </wp:positionH>
          <wp:positionV relativeFrom="paragraph">
            <wp:posOffset>-4273550</wp:posOffset>
          </wp:positionV>
          <wp:extent cx="276225" cy="1492885"/>
          <wp:effectExtent l="0" t="0" r="9525" b="0"/>
          <wp:wrapNone/>
          <wp:docPr id="4" name="Picture 4" descr="netresul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tresul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149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16"/>
        <w:szCs w:val="16"/>
        <w:lang w:val="en-US"/>
      </w:rPr>
      <w:drawing>
        <wp:anchor distT="0" distB="0" distL="114300" distR="114300" simplePos="0" relativeHeight="251657216" behindDoc="1" locked="0" layoutInCell="1" allowOverlap="1" wp14:anchorId="6AA32354" wp14:editId="0F8F3811">
          <wp:simplePos x="0" y="0"/>
          <wp:positionH relativeFrom="column">
            <wp:posOffset>6410960</wp:posOffset>
          </wp:positionH>
          <wp:positionV relativeFrom="paragraph">
            <wp:posOffset>-2216785</wp:posOffset>
          </wp:positionV>
          <wp:extent cx="276225" cy="2045335"/>
          <wp:effectExtent l="0" t="0" r="9525" b="0"/>
          <wp:wrapNone/>
          <wp:docPr id="3" name="Picture 3" descr="logo-sugarC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sugarCR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04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b/>
        <w:sz w:val="16"/>
        <w:szCs w:val="16"/>
      </w:rPr>
      <w:t>CRMWorks</w:t>
    </w:r>
    <w:proofErr w:type="spellEnd"/>
    <w:r>
      <w:rPr>
        <w:b/>
        <w:sz w:val="16"/>
        <w:szCs w:val="16"/>
      </w:rPr>
      <w:t xml:space="preserve"> ASIA</w:t>
    </w:r>
    <w:r w:rsidRPr="005A2501">
      <w:rPr>
        <w:b/>
        <w:sz w:val="16"/>
        <w:szCs w:val="16"/>
      </w:rPr>
      <w:t xml:space="preserve"> Inc.</w:t>
    </w:r>
    <w:r w:rsidRPr="005A2501">
      <w:rPr>
        <w:rFonts w:eastAsia="Times New Roman" w:cs="Calibri"/>
        <w:noProof/>
        <w:sz w:val="16"/>
        <w:szCs w:val="16"/>
      </w:rPr>
      <w:t xml:space="preserve"> </w:t>
    </w:r>
    <w:r w:rsidRPr="00260FEB">
      <w:rPr>
        <w:rFonts w:eastAsia="Times New Roman" w:cs="Calibri"/>
        <w:noProof/>
        <w:sz w:val="16"/>
        <w:szCs w:val="16"/>
      </w:rPr>
      <w:t>2/F Crown 7 Building, Juan Luna Avenue, Mabolo Cebu City 6000 Philippines</w:t>
    </w:r>
  </w:p>
  <w:sdt>
    <w:sdtPr>
      <w:id w:val="-4753354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AE181C" w14:textId="77777777" w:rsidR="00C43EE9" w:rsidRPr="0005682D" w:rsidRDefault="00C43EE9" w:rsidP="0005682D">
            <w:pPr>
              <w:pStyle w:val="Footer"/>
              <w:jc w:val="center"/>
              <w:rPr>
                <w:sz w:val="20"/>
                <w:szCs w:val="20"/>
              </w:rPr>
            </w:pPr>
            <w:r w:rsidRPr="00BA7F7C">
              <w:rPr>
                <w:sz w:val="16"/>
                <w:szCs w:val="16"/>
              </w:rPr>
              <w:t xml:space="preserve">Page </w:t>
            </w:r>
            <w:r w:rsidRPr="00BA7F7C">
              <w:rPr>
                <w:bCs/>
                <w:sz w:val="16"/>
                <w:szCs w:val="16"/>
              </w:rPr>
              <w:fldChar w:fldCharType="begin"/>
            </w:r>
            <w:r w:rsidRPr="00BA7F7C">
              <w:rPr>
                <w:bCs/>
                <w:sz w:val="16"/>
                <w:szCs w:val="16"/>
              </w:rPr>
              <w:instrText xml:space="preserve"> PAGE </w:instrText>
            </w:r>
            <w:r w:rsidRPr="00BA7F7C">
              <w:rPr>
                <w:bCs/>
                <w:sz w:val="16"/>
                <w:szCs w:val="16"/>
              </w:rPr>
              <w:fldChar w:fldCharType="separate"/>
            </w:r>
            <w:r w:rsidR="00D818DF">
              <w:rPr>
                <w:bCs/>
                <w:noProof/>
                <w:sz w:val="16"/>
                <w:szCs w:val="16"/>
              </w:rPr>
              <w:t>3</w:t>
            </w:r>
            <w:r w:rsidRPr="00BA7F7C">
              <w:rPr>
                <w:bCs/>
                <w:sz w:val="16"/>
                <w:szCs w:val="16"/>
              </w:rPr>
              <w:fldChar w:fldCharType="end"/>
            </w:r>
            <w:r w:rsidRPr="00BA7F7C">
              <w:rPr>
                <w:sz w:val="16"/>
                <w:szCs w:val="16"/>
              </w:rPr>
              <w:t xml:space="preserve"> of </w:t>
            </w:r>
            <w:r w:rsidRPr="00BA7F7C">
              <w:rPr>
                <w:bCs/>
                <w:sz w:val="16"/>
                <w:szCs w:val="16"/>
              </w:rPr>
              <w:fldChar w:fldCharType="begin"/>
            </w:r>
            <w:r w:rsidRPr="00BA7F7C">
              <w:rPr>
                <w:bCs/>
                <w:sz w:val="16"/>
                <w:szCs w:val="16"/>
              </w:rPr>
              <w:instrText xml:space="preserve"> NUMPAGES  </w:instrText>
            </w:r>
            <w:r w:rsidRPr="00BA7F7C">
              <w:rPr>
                <w:bCs/>
                <w:sz w:val="16"/>
                <w:szCs w:val="16"/>
              </w:rPr>
              <w:fldChar w:fldCharType="separate"/>
            </w:r>
            <w:r w:rsidR="00D818DF">
              <w:rPr>
                <w:bCs/>
                <w:noProof/>
                <w:sz w:val="16"/>
                <w:szCs w:val="16"/>
              </w:rPr>
              <w:t>15</w:t>
            </w:r>
            <w:r w:rsidRPr="00BA7F7C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0D3D7" w14:textId="77777777" w:rsidR="00715BAE" w:rsidRDefault="00715BAE" w:rsidP="00CC563B">
      <w:pPr>
        <w:spacing w:after="0" w:line="240" w:lineRule="auto"/>
      </w:pPr>
      <w:r>
        <w:separator/>
      </w:r>
    </w:p>
  </w:footnote>
  <w:footnote w:type="continuationSeparator" w:id="0">
    <w:p w14:paraId="5F6C500B" w14:textId="77777777" w:rsidR="00715BAE" w:rsidRDefault="00715BAE" w:rsidP="00CC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1321F" w14:textId="53FB36FE" w:rsidR="00C43EE9" w:rsidRDefault="00C43EE9" w:rsidP="00E42877">
    <w:pPr>
      <w:pStyle w:val="Header"/>
      <w:tabs>
        <w:tab w:val="clear" w:pos="4680"/>
        <w:tab w:val="center" w:pos="4693"/>
        <w:tab w:val="left" w:pos="7815"/>
      </w:tabs>
      <w:jc w:val="center"/>
    </w:pPr>
    <w:r>
      <w:rPr>
        <w:b/>
        <w:noProof/>
        <w:sz w:val="32"/>
        <w:szCs w:val="32"/>
        <w:lang w:val="en-US"/>
      </w:rPr>
      <w:drawing>
        <wp:inline distT="0" distB="0" distL="0" distR="0" wp14:anchorId="0C530054" wp14:editId="6740529B">
          <wp:extent cx="3875946" cy="438150"/>
          <wp:effectExtent l="0" t="0" r="0" b="0"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mworks_asia_new_logo_hi-res(transparent_background) Rev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5946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>
      <w:br/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9ADF813" wp14:editId="1212BCBC">
          <wp:simplePos x="0" y="0"/>
          <wp:positionH relativeFrom="column">
            <wp:posOffset>6336665</wp:posOffset>
          </wp:positionH>
          <wp:positionV relativeFrom="paragraph">
            <wp:posOffset>677545</wp:posOffset>
          </wp:positionV>
          <wp:extent cx="417195" cy="1905635"/>
          <wp:effectExtent l="0" t="0" r="1905" b="0"/>
          <wp:wrapNone/>
          <wp:docPr id="5" name="Picture 5" descr="next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extbo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190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16"/>
        <w:szCs w:val="16"/>
        <w:lang w:val="en-US"/>
      </w:rPr>
      <w:drawing>
        <wp:anchor distT="0" distB="0" distL="114300" distR="114300" simplePos="0" relativeHeight="251656192" behindDoc="1" locked="0" layoutInCell="1" allowOverlap="1" wp14:anchorId="73DF24E0" wp14:editId="5296A880">
          <wp:simplePos x="0" y="0"/>
          <wp:positionH relativeFrom="column">
            <wp:posOffset>6410960</wp:posOffset>
          </wp:positionH>
          <wp:positionV relativeFrom="paragraph">
            <wp:posOffset>3228340</wp:posOffset>
          </wp:positionV>
          <wp:extent cx="276225" cy="1637665"/>
          <wp:effectExtent l="0" t="0" r="9525" b="635"/>
          <wp:wrapNone/>
          <wp:docPr id="2" name="Picture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00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163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D73329">
      <w:t>InProperty</w:t>
    </w:r>
    <w:proofErr w:type="spellEnd"/>
    <w:r w:rsidR="00D73329">
      <w:t xml:space="preserve"> – Stage 3</w:t>
    </w:r>
    <w:r>
      <w:t xml:space="preserve"> Estimates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F1D"/>
    <w:multiLevelType w:val="hybridMultilevel"/>
    <w:tmpl w:val="3334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C24EC"/>
    <w:multiLevelType w:val="hybridMultilevel"/>
    <w:tmpl w:val="359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1EE9"/>
    <w:multiLevelType w:val="hybridMultilevel"/>
    <w:tmpl w:val="2DCAEB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B1098"/>
    <w:multiLevelType w:val="hybridMultilevel"/>
    <w:tmpl w:val="B8D2CD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F3F90"/>
    <w:multiLevelType w:val="hybridMultilevel"/>
    <w:tmpl w:val="7908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4938"/>
    <w:multiLevelType w:val="hybridMultilevel"/>
    <w:tmpl w:val="58260B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72771"/>
    <w:multiLevelType w:val="hybridMultilevel"/>
    <w:tmpl w:val="CB46EB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766A81"/>
    <w:multiLevelType w:val="hybridMultilevel"/>
    <w:tmpl w:val="55307A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A414DAD"/>
    <w:multiLevelType w:val="hybridMultilevel"/>
    <w:tmpl w:val="5A12FD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786A18"/>
    <w:multiLevelType w:val="hybridMultilevel"/>
    <w:tmpl w:val="AB38FC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A159A"/>
    <w:multiLevelType w:val="hybridMultilevel"/>
    <w:tmpl w:val="D95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F5D2F"/>
    <w:multiLevelType w:val="hybridMultilevel"/>
    <w:tmpl w:val="B1A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3E5763"/>
    <w:multiLevelType w:val="hybridMultilevel"/>
    <w:tmpl w:val="8962DC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26E76"/>
    <w:multiLevelType w:val="hybridMultilevel"/>
    <w:tmpl w:val="05B424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21A9A"/>
    <w:multiLevelType w:val="hybridMultilevel"/>
    <w:tmpl w:val="6088A50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ED54F1"/>
    <w:multiLevelType w:val="hybridMultilevel"/>
    <w:tmpl w:val="CAC4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E43E8"/>
    <w:multiLevelType w:val="hybridMultilevel"/>
    <w:tmpl w:val="73A03C7A"/>
    <w:lvl w:ilvl="0" w:tplc="D3363F1C">
      <w:start w:val="10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D014C1"/>
    <w:multiLevelType w:val="hybridMultilevel"/>
    <w:tmpl w:val="DD04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B94AD0"/>
    <w:multiLevelType w:val="hybridMultilevel"/>
    <w:tmpl w:val="B10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731F0"/>
    <w:multiLevelType w:val="hybridMultilevel"/>
    <w:tmpl w:val="E4B6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76343"/>
    <w:multiLevelType w:val="hybridMultilevel"/>
    <w:tmpl w:val="75E8A9F6"/>
    <w:lvl w:ilvl="0" w:tplc="954C327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5B97081B"/>
    <w:multiLevelType w:val="multilevel"/>
    <w:tmpl w:val="408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3914FB"/>
    <w:multiLevelType w:val="hybridMultilevel"/>
    <w:tmpl w:val="C4E66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68FC4D32"/>
    <w:multiLevelType w:val="hybridMultilevel"/>
    <w:tmpl w:val="517A4C2C"/>
    <w:lvl w:ilvl="0" w:tplc="14E86E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C04739"/>
    <w:multiLevelType w:val="hybridMultilevel"/>
    <w:tmpl w:val="11A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F47A0"/>
    <w:multiLevelType w:val="hybridMultilevel"/>
    <w:tmpl w:val="F26CE0B0"/>
    <w:lvl w:ilvl="0" w:tplc="9C9A620C">
      <w:start w:val="100"/>
      <w:numFmt w:val="bullet"/>
      <w:lvlText w:val="-"/>
      <w:lvlJc w:val="left"/>
      <w:pPr>
        <w:ind w:left="61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6">
    <w:nsid w:val="7A4A4B62"/>
    <w:multiLevelType w:val="hybridMultilevel"/>
    <w:tmpl w:val="7DF6CB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9179A2"/>
    <w:multiLevelType w:val="hybridMultilevel"/>
    <w:tmpl w:val="19C8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26"/>
  </w:num>
  <w:num w:numId="6">
    <w:abstractNumId w:val="12"/>
  </w:num>
  <w:num w:numId="7">
    <w:abstractNumId w:val="14"/>
  </w:num>
  <w:num w:numId="8">
    <w:abstractNumId w:val="2"/>
  </w:num>
  <w:num w:numId="9">
    <w:abstractNumId w:val="8"/>
  </w:num>
  <w:num w:numId="10">
    <w:abstractNumId w:val="3"/>
  </w:num>
  <w:num w:numId="1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8"/>
  </w:num>
  <w:num w:numId="14">
    <w:abstractNumId w:val="11"/>
  </w:num>
  <w:num w:numId="15">
    <w:abstractNumId w:val="15"/>
  </w:num>
  <w:num w:numId="16">
    <w:abstractNumId w:val="4"/>
  </w:num>
  <w:num w:numId="17">
    <w:abstractNumId w:val="24"/>
  </w:num>
  <w:num w:numId="18">
    <w:abstractNumId w:val="1"/>
  </w:num>
  <w:num w:numId="19">
    <w:abstractNumId w:val="19"/>
  </w:num>
  <w:num w:numId="20">
    <w:abstractNumId w:val="17"/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10"/>
  </w:num>
  <w:num w:numId="24">
    <w:abstractNumId w:val="23"/>
  </w:num>
  <w:num w:numId="2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2"/>
  </w:num>
  <w:num w:numId="28">
    <w:abstractNumId w:val="25"/>
  </w:num>
  <w:num w:numId="29">
    <w:abstractNumId w:val="2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77"/>
    <w:rsid w:val="00000C08"/>
    <w:rsid w:val="000025F1"/>
    <w:rsid w:val="00002CF6"/>
    <w:rsid w:val="00004449"/>
    <w:rsid w:val="00007F46"/>
    <w:rsid w:val="000110D1"/>
    <w:rsid w:val="00011827"/>
    <w:rsid w:val="000151C3"/>
    <w:rsid w:val="00017534"/>
    <w:rsid w:val="00017E21"/>
    <w:rsid w:val="00017E89"/>
    <w:rsid w:val="00021CFC"/>
    <w:rsid w:val="0002231B"/>
    <w:rsid w:val="00026F4C"/>
    <w:rsid w:val="00031BFD"/>
    <w:rsid w:val="0003326C"/>
    <w:rsid w:val="000348BA"/>
    <w:rsid w:val="00044C14"/>
    <w:rsid w:val="00046FF6"/>
    <w:rsid w:val="0005184B"/>
    <w:rsid w:val="0005682D"/>
    <w:rsid w:val="00057432"/>
    <w:rsid w:val="000601D1"/>
    <w:rsid w:val="00065F0F"/>
    <w:rsid w:val="000674D7"/>
    <w:rsid w:val="00071ABB"/>
    <w:rsid w:val="0007214B"/>
    <w:rsid w:val="00072923"/>
    <w:rsid w:val="00073C73"/>
    <w:rsid w:val="00074AAB"/>
    <w:rsid w:val="0008198E"/>
    <w:rsid w:val="000834F1"/>
    <w:rsid w:val="00087996"/>
    <w:rsid w:val="00093E53"/>
    <w:rsid w:val="000A33AA"/>
    <w:rsid w:val="000B29F7"/>
    <w:rsid w:val="000B4FDE"/>
    <w:rsid w:val="000C0E1D"/>
    <w:rsid w:val="000C0EC0"/>
    <w:rsid w:val="000C76F6"/>
    <w:rsid w:val="000D371E"/>
    <w:rsid w:val="000D656C"/>
    <w:rsid w:val="000E059B"/>
    <w:rsid w:val="000E077C"/>
    <w:rsid w:val="000E0E3C"/>
    <w:rsid w:val="000E2511"/>
    <w:rsid w:val="000E4FBE"/>
    <w:rsid w:val="000F3F93"/>
    <w:rsid w:val="000F4C94"/>
    <w:rsid w:val="000F7193"/>
    <w:rsid w:val="0010112E"/>
    <w:rsid w:val="00102B80"/>
    <w:rsid w:val="00104C78"/>
    <w:rsid w:val="00106844"/>
    <w:rsid w:val="001122CB"/>
    <w:rsid w:val="00114360"/>
    <w:rsid w:val="001206F6"/>
    <w:rsid w:val="00123128"/>
    <w:rsid w:val="00123535"/>
    <w:rsid w:val="00123C25"/>
    <w:rsid w:val="00123D8B"/>
    <w:rsid w:val="00124DEB"/>
    <w:rsid w:val="0012521C"/>
    <w:rsid w:val="001262CE"/>
    <w:rsid w:val="00127B7C"/>
    <w:rsid w:val="00134A10"/>
    <w:rsid w:val="00140351"/>
    <w:rsid w:val="001432A6"/>
    <w:rsid w:val="00151113"/>
    <w:rsid w:val="001527A0"/>
    <w:rsid w:val="00155253"/>
    <w:rsid w:val="00160630"/>
    <w:rsid w:val="00161178"/>
    <w:rsid w:val="00161BB1"/>
    <w:rsid w:val="0017173C"/>
    <w:rsid w:val="00175944"/>
    <w:rsid w:val="0017605C"/>
    <w:rsid w:val="0017671E"/>
    <w:rsid w:val="00182AB2"/>
    <w:rsid w:val="0018342F"/>
    <w:rsid w:val="00184208"/>
    <w:rsid w:val="00192965"/>
    <w:rsid w:val="001A0FD8"/>
    <w:rsid w:val="001A14A3"/>
    <w:rsid w:val="001B1D52"/>
    <w:rsid w:val="001B33BB"/>
    <w:rsid w:val="001B60FF"/>
    <w:rsid w:val="001C01AA"/>
    <w:rsid w:val="001C2542"/>
    <w:rsid w:val="001C3738"/>
    <w:rsid w:val="001C40C0"/>
    <w:rsid w:val="001C5857"/>
    <w:rsid w:val="001C711F"/>
    <w:rsid w:val="001E43A9"/>
    <w:rsid w:val="001E4D8E"/>
    <w:rsid w:val="001E4E0C"/>
    <w:rsid w:val="001F3049"/>
    <w:rsid w:val="002000F8"/>
    <w:rsid w:val="0020073C"/>
    <w:rsid w:val="00206615"/>
    <w:rsid w:val="0021676B"/>
    <w:rsid w:val="00220978"/>
    <w:rsid w:val="00221DDC"/>
    <w:rsid w:val="002243E0"/>
    <w:rsid w:val="00230743"/>
    <w:rsid w:val="00233391"/>
    <w:rsid w:val="0023452A"/>
    <w:rsid w:val="00236A7F"/>
    <w:rsid w:val="00237D12"/>
    <w:rsid w:val="0024028D"/>
    <w:rsid w:val="00244059"/>
    <w:rsid w:val="0024446A"/>
    <w:rsid w:val="0024485C"/>
    <w:rsid w:val="002464D6"/>
    <w:rsid w:val="00246684"/>
    <w:rsid w:val="002467D3"/>
    <w:rsid w:val="00251D56"/>
    <w:rsid w:val="00253547"/>
    <w:rsid w:val="00254C84"/>
    <w:rsid w:val="00255394"/>
    <w:rsid w:val="00260FEB"/>
    <w:rsid w:val="00265785"/>
    <w:rsid w:val="002709F1"/>
    <w:rsid w:val="0027170D"/>
    <w:rsid w:val="002771BB"/>
    <w:rsid w:val="00280322"/>
    <w:rsid w:val="00286163"/>
    <w:rsid w:val="00291F7C"/>
    <w:rsid w:val="002939C8"/>
    <w:rsid w:val="00294F64"/>
    <w:rsid w:val="00295D8C"/>
    <w:rsid w:val="002A184F"/>
    <w:rsid w:val="002A198B"/>
    <w:rsid w:val="002A1EB4"/>
    <w:rsid w:val="002A27DE"/>
    <w:rsid w:val="002B19F8"/>
    <w:rsid w:val="002B5A0E"/>
    <w:rsid w:val="002C35BD"/>
    <w:rsid w:val="002C3EB1"/>
    <w:rsid w:val="002C4560"/>
    <w:rsid w:val="002C4904"/>
    <w:rsid w:val="002C5408"/>
    <w:rsid w:val="002D2F46"/>
    <w:rsid w:val="002D78BA"/>
    <w:rsid w:val="002E3B04"/>
    <w:rsid w:val="002E4164"/>
    <w:rsid w:val="002E4D5F"/>
    <w:rsid w:val="002E7D5D"/>
    <w:rsid w:val="002E7E18"/>
    <w:rsid w:val="002F58D4"/>
    <w:rsid w:val="0030197E"/>
    <w:rsid w:val="00301B80"/>
    <w:rsid w:val="003112D0"/>
    <w:rsid w:val="00311FA0"/>
    <w:rsid w:val="003164D5"/>
    <w:rsid w:val="00321380"/>
    <w:rsid w:val="00326EA1"/>
    <w:rsid w:val="00340C66"/>
    <w:rsid w:val="00342556"/>
    <w:rsid w:val="00343F05"/>
    <w:rsid w:val="00345B1A"/>
    <w:rsid w:val="00346B27"/>
    <w:rsid w:val="00346F63"/>
    <w:rsid w:val="003510FA"/>
    <w:rsid w:val="003525B4"/>
    <w:rsid w:val="0035329B"/>
    <w:rsid w:val="00353914"/>
    <w:rsid w:val="00355200"/>
    <w:rsid w:val="00360EE5"/>
    <w:rsid w:val="00361A96"/>
    <w:rsid w:val="0036425E"/>
    <w:rsid w:val="0036434F"/>
    <w:rsid w:val="0036438D"/>
    <w:rsid w:val="00367583"/>
    <w:rsid w:val="0037465E"/>
    <w:rsid w:val="003746AA"/>
    <w:rsid w:val="00375D17"/>
    <w:rsid w:val="003838DE"/>
    <w:rsid w:val="003878F7"/>
    <w:rsid w:val="00387E31"/>
    <w:rsid w:val="00392294"/>
    <w:rsid w:val="00392858"/>
    <w:rsid w:val="0039602D"/>
    <w:rsid w:val="003A6565"/>
    <w:rsid w:val="003A6CE7"/>
    <w:rsid w:val="003C08EF"/>
    <w:rsid w:val="003C0D29"/>
    <w:rsid w:val="003C26BD"/>
    <w:rsid w:val="003C4607"/>
    <w:rsid w:val="003C5117"/>
    <w:rsid w:val="003C5C2C"/>
    <w:rsid w:val="003D0C6E"/>
    <w:rsid w:val="003D1E21"/>
    <w:rsid w:val="003D353C"/>
    <w:rsid w:val="003D569B"/>
    <w:rsid w:val="003D7686"/>
    <w:rsid w:val="003D7E96"/>
    <w:rsid w:val="003E43B2"/>
    <w:rsid w:val="003F153A"/>
    <w:rsid w:val="003F2341"/>
    <w:rsid w:val="003F3DEB"/>
    <w:rsid w:val="003F4D63"/>
    <w:rsid w:val="0040631C"/>
    <w:rsid w:val="0040759B"/>
    <w:rsid w:val="00412469"/>
    <w:rsid w:val="00412EA1"/>
    <w:rsid w:val="00415BEB"/>
    <w:rsid w:val="0041602E"/>
    <w:rsid w:val="00420186"/>
    <w:rsid w:val="00421962"/>
    <w:rsid w:val="004275FA"/>
    <w:rsid w:val="00430947"/>
    <w:rsid w:val="00432490"/>
    <w:rsid w:val="00442453"/>
    <w:rsid w:val="00442A94"/>
    <w:rsid w:val="00443F21"/>
    <w:rsid w:val="004500DD"/>
    <w:rsid w:val="00450D66"/>
    <w:rsid w:val="00455F06"/>
    <w:rsid w:val="00456049"/>
    <w:rsid w:val="004565A1"/>
    <w:rsid w:val="00460914"/>
    <w:rsid w:val="004613F4"/>
    <w:rsid w:val="0046346A"/>
    <w:rsid w:val="0047063B"/>
    <w:rsid w:val="00474674"/>
    <w:rsid w:val="00481188"/>
    <w:rsid w:val="00483982"/>
    <w:rsid w:val="00485492"/>
    <w:rsid w:val="0048700C"/>
    <w:rsid w:val="00487B4D"/>
    <w:rsid w:val="004907B3"/>
    <w:rsid w:val="0049437A"/>
    <w:rsid w:val="004957B4"/>
    <w:rsid w:val="004A3352"/>
    <w:rsid w:val="004B4BCC"/>
    <w:rsid w:val="004B513E"/>
    <w:rsid w:val="004B6B7C"/>
    <w:rsid w:val="004B788E"/>
    <w:rsid w:val="004B7C60"/>
    <w:rsid w:val="004C1DB4"/>
    <w:rsid w:val="004C248C"/>
    <w:rsid w:val="004C27C2"/>
    <w:rsid w:val="004C393F"/>
    <w:rsid w:val="004C6D67"/>
    <w:rsid w:val="004D316F"/>
    <w:rsid w:val="004D3D18"/>
    <w:rsid w:val="004E0FB5"/>
    <w:rsid w:val="004E3B24"/>
    <w:rsid w:val="004E5C64"/>
    <w:rsid w:val="004F3A4E"/>
    <w:rsid w:val="004F458D"/>
    <w:rsid w:val="004F6586"/>
    <w:rsid w:val="004F6DA8"/>
    <w:rsid w:val="004F73AE"/>
    <w:rsid w:val="00502829"/>
    <w:rsid w:val="00502AE9"/>
    <w:rsid w:val="005031AD"/>
    <w:rsid w:val="00503BE0"/>
    <w:rsid w:val="00503DCF"/>
    <w:rsid w:val="00514477"/>
    <w:rsid w:val="005153D3"/>
    <w:rsid w:val="00515828"/>
    <w:rsid w:val="005170A3"/>
    <w:rsid w:val="00521661"/>
    <w:rsid w:val="00521948"/>
    <w:rsid w:val="00522B07"/>
    <w:rsid w:val="00525560"/>
    <w:rsid w:val="00525E10"/>
    <w:rsid w:val="00526E41"/>
    <w:rsid w:val="005346B7"/>
    <w:rsid w:val="00544C71"/>
    <w:rsid w:val="00554CAA"/>
    <w:rsid w:val="00557989"/>
    <w:rsid w:val="00560ADB"/>
    <w:rsid w:val="00563D35"/>
    <w:rsid w:val="00566784"/>
    <w:rsid w:val="00571AED"/>
    <w:rsid w:val="005752B4"/>
    <w:rsid w:val="00577CB2"/>
    <w:rsid w:val="00584968"/>
    <w:rsid w:val="00587AB5"/>
    <w:rsid w:val="00587F1F"/>
    <w:rsid w:val="00591379"/>
    <w:rsid w:val="00591587"/>
    <w:rsid w:val="00592337"/>
    <w:rsid w:val="005923DC"/>
    <w:rsid w:val="00594736"/>
    <w:rsid w:val="005A016B"/>
    <w:rsid w:val="005A2501"/>
    <w:rsid w:val="005B1FB1"/>
    <w:rsid w:val="005B3175"/>
    <w:rsid w:val="005B7E65"/>
    <w:rsid w:val="005C41FA"/>
    <w:rsid w:val="005D5426"/>
    <w:rsid w:val="005D7B07"/>
    <w:rsid w:val="005E16ED"/>
    <w:rsid w:val="005E35E1"/>
    <w:rsid w:val="005E4841"/>
    <w:rsid w:val="005E60F7"/>
    <w:rsid w:val="005E709E"/>
    <w:rsid w:val="005F1623"/>
    <w:rsid w:val="005F1ED1"/>
    <w:rsid w:val="005F38B1"/>
    <w:rsid w:val="005F592A"/>
    <w:rsid w:val="005F650A"/>
    <w:rsid w:val="005F6B65"/>
    <w:rsid w:val="005F78A4"/>
    <w:rsid w:val="00601074"/>
    <w:rsid w:val="00601908"/>
    <w:rsid w:val="00620FBB"/>
    <w:rsid w:val="00625F5D"/>
    <w:rsid w:val="0064524C"/>
    <w:rsid w:val="00656312"/>
    <w:rsid w:val="0066009C"/>
    <w:rsid w:val="00660151"/>
    <w:rsid w:val="006602BA"/>
    <w:rsid w:val="006613B1"/>
    <w:rsid w:val="0066566D"/>
    <w:rsid w:val="00667C57"/>
    <w:rsid w:val="00670E4E"/>
    <w:rsid w:val="00673EA8"/>
    <w:rsid w:val="006745FD"/>
    <w:rsid w:val="006768E1"/>
    <w:rsid w:val="0068102C"/>
    <w:rsid w:val="00681F83"/>
    <w:rsid w:val="006834D1"/>
    <w:rsid w:val="0068630D"/>
    <w:rsid w:val="00690EA0"/>
    <w:rsid w:val="00692BBE"/>
    <w:rsid w:val="006965E1"/>
    <w:rsid w:val="006A20A8"/>
    <w:rsid w:val="006A7FB8"/>
    <w:rsid w:val="006B2DE4"/>
    <w:rsid w:val="006B35EE"/>
    <w:rsid w:val="006B4551"/>
    <w:rsid w:val="006B617D"/>
    <w:rsid w:val="006B7B14"/>
    <w:rsid w:val="006B7BC0"/>
    <w:rsid w:val="006C081E"/>
    <w:rsid w:val="006C0BA5"/>
    <w:rsid w:val="006C1FA6"/>
    <w:rsid w:val="006C3C1C"/>
    <w:rsid w:val="006C5918"/>
    <w:rsid w:val="006D0EF4"/>
    <w:rsid w:val="006D180F"/>
    <w:rsid w:val="006D5A8E"/>
    <w:rsid w:val="006E204F"/>
    <w:rsid w:val="006E5B61"/>
    <w:rsid w:val="006E6829"/>
    <w:rsid w:val="006E718F"/>
    <w:rsid w:val="006F6B16"/>
    <w:rsid w:val="0070418B"/>
    <w:rsid w:val="00704305"/>
    <w:rsid w:val="00707E0F"/>
    <w:rsid w:val="00715BAE"/>
    <w:rsid w:val="00721F1A"/>
    <w:rsid w:val="007231F0"/>
    <w:rsid w:val="00723F4B"/>
    <w:rsid w:val="00725714"/>
    <w:rsid w:val="00727478"/>
    <w:rsid w:val="00731C72"/>
    <w:rsid w:val="007341CA"/>
    <w:rsid w:val="0073509B"/>
    <w:rsid w:val="0074037D"/>
    <w:rsid w:val="00742E85"/>
    <w:rsid w:val="00745424"/>
    <w:rsid w:val="007468DA"/>
    <w:rsid w:val="007527E1"/>
    <w:rsid w:val="00753581"/>
    <w:rsid w:val="00762E89"/>
    <w:rsid w:val="007647A1"/>
    <w:rsid w:val="0077024E"/>
    <w:rsid w:val="007705B8"/>
    <w:rsid w:val="007707D8"/>
    <w:rsid w:val="00773ED7"/>
    <w:rsid w:val="00774BC5"/>
    <w:rsid w:val="00780577"/>
    <w:rsid w:val="00780DE9"/>
    <w:rsid w:val="00782C79"/>
    <w:rsid w:val="00783AB8"/>
    <w:rsid w:val="00784DDB"/>
    <w:rsid w:val="00787785"/>
    <w:rsid w:val="00792622"/>
    <w:rsid w:val="00792A0F"/>
    <w:rsid w:val="00794883"/>
    <w:rsid w:val="007970A4"/>
    <w:rsid w:val="007A15BB"/>
    <w:rsid w:val="007B3A7E"/>
    <w:rsid w:val="007B3D8B"/>
    <w:rsid w:val="007C1440"/>
    <w:rsid w:val="007C264D"/>
    <w:rsid w:val="007C2958"/>
    <w:rsid w:val="007C2CF1"/>
    <w:rsid w:val="007C6A5E"/>
    <w:rsid w:val="007D1E22"/>
    <w:rsid w:val="007D2A8C"/>
    <w:rsid w:val="007D4F7F"/>
    <w:rsid w:val="007E6AB1"/>
    <w:rsid w:val="007F0D15"/>
    <w:rsid w:val="007F22A0"/>
    <w:rsid w:val="00800DB1"/>
    <w:rsid w:val="0080533E"/>
    <w:rsid w:val="00806587"/>
    <w:rsid w:val="00807C89"/>
    <w:rsid w:val="00812BD6"/>
    <w:rsid w:val="00813548"/>
    <w:rsid w:val="0081499D"/>
    <w:rsid w:val="00823B67"/>
    <w:rsid w:val="0082705B"/>
    <w:rsid w:val="00827BD6"/>
    <w:rsid w:val="00830BBF"/>
    <w:rsid w:val="0083452A"/>
    <w:rsid w:val="008418B3"/>
    <w:rsid w:val="008443D3"/>
    <w:rsid w:val="00846C07"/>
    <w:rsid w:val="00847CA8"/>
    <w:rsid w:val="008616CD"/>
    <w:rsid w:val="00864215"/>
    <w:rsid w:val="00872EF8"/>
    <w:rsid w:val="0087561B"/>
    <w:rsid w:val="0087742B"/>
    <w:rsid w:val="008805D5"/>
    <w:rsid w:val="00882435"/>
    <w:rsid w:val="00882F57"/>
    <w:rsid w:val="00891C0D"/>
    <w:rsid w:val="00893870"/>
    <w:rsid w:val="008A1828"/>
    <w:rsid w:val="008A25E5"/>
    <w:rsid w:val="008A28DE"/>
    <w:rsid w:val="008A395D"/>
    <w:rsid w:val="008B08A8"/>
    <w:rsid w:val="008B4674"/>
    <w:rsid w:val="008B6614"/>
    <w:rsid w:val="008B7548"/>
    <w:rsid w:val="008C16ED"/>
    <w:rsid w:val="008C2757"/>
    <w:rsid w:val="008C2C21"/>
    <w:rsid w:val="008D03C5"/>
    <w:rsid w:val="008D04E1"/>
    <w:rsid w:val="008D3A0B"/>
    <w:rsid w:val="008E15FC"/>
    <w:rsid w:val="008E3151"/>
    <w:rsid w:val="008E3BD0"/>
    <w:rsid w:val="008E4918"/>
    <w:rsid w:val="00900F05"/>
    <w:rsid w:val="0090298C"/>
    <w:rsid w:val="00903D6E"/>
    <w:rsid w:val="00904C6D"/>
    <w:rsid w:val="0090681E"/>
    <w:rsid w:val="00906C3D"/>
    <w:rsid w:val="00911728"/>
    <w:rsid w:val="00916159"/>
    <w:rsid w:val="0091655A"/>
    <w:rsid w:val="00916AD4"/>
    <w:rsid w:val="00917F28"/>
    <w:rsid w:val="00921354"/>
    <w:rsid w:val="009221EE"/>
    <w:rsid w:val="00922777"/>
    <w:rsid w:val="0093194A"/>
    <w:rsid w:val="00933D62"/>
    <w:rsid w:val="0093476A"/>
    <w:rsid w:val="009376EC"/>
    <w:rsid w:val="00942EFB"/>
    <w:rsid w:val="0094699E"/>
    <w:rsid w:val="0095520B"/>
    <w:rsid w:val="00961853"/>
    <w:rsid w:val="00967AD0"/>
    <w:rsid w:val="00970847"/>
    <w:rsid w:val="00980B6C"/>
    <w:rsid w:val="009925BF"/>
    <w:rsid w:val="00995E73"/>
    <w:rsid w:val="00997DAB"/>
    <w:rsid w:val="009A172D"/>
    <w:rsid w:val="009A46C3"/>
    <w:rsid w:val="009B3CB3"/>
    <w:rsid w:val="009B40C8"/>
    <w:rsid w:val="009B4D47"/>
    <w:rsid w:val="009B6359"/>
    <w:rsid w:val="009B7F09"/>
    <w:rsid w:val="009C05E5"/>
    <w:rsid w:val="009C3318"/>
    <w:rsid w:val="009C5058"/>
    <w:rsid w:val="009D49F8"/>
    <w:rsid w:val="009E15FE"/>
    <w:rsid w:val="009E1BF5"/>
    <w:rsid w:val="009E6337"/>
    <w:rsid w:val="009F0A18"/>
    <w:rsid w:val="009F1410"/>
    <w:rsid w:val="009F1B59"/>
    <w:rsid w:val="009F5C50"/>
    <w:rsid w:val="00A00FE1"/>
    <w:rsid w:val="00A03459"/>
    <w:rsid w:val="00A06C10"/>
    <w:rsid w:val="00A12E88"/>
    <w:rsid w:val="00A17B09"/>
    <w:rsid w:val="00A213D7"/>
    <w:rsid w:val="00A21440"/>
    <w:rsid w:val="00A2220D"/>
    <w:rsid w:val="00A23A30"/>
    <w:rsid w:val="00A27623"/>
    <w:rsid w:val="00A27F25"/>
    <w:rsid w:val="00A35F22"/>
    <w:rsid w:val="00A421B2"/>
    <w:rsid w:val="00A429CD"/>
    <w:rsid w:val="00A4533C"/>
    <w:rsid w:val="00A51624"/>
    <w:rsid w:val="00A51DFB"/>
    <w:rsid w:val="00A54257"/>
    <w:rsid w:val="00A5527C"/>
    <w:rsid w:val="00A554F1"/>
    <w:rsid w:val="00A61D5D"/>
    <w:rsid w:val="00A62467"/>
    <w:rsid w:val="00A65995"/>
    <w:rsid w:val="00A674F9"/>
    <w:rsid w:val="00A75380"/>
    <w:rsid w:val="00A76B0E"/>
    <w:rsid w:val="00A834BC"/>
    <w:rsid w:val="00A84A62"/>
    <w:rsid w:val="00A84D7F"/>
    <w:rsid w:val="00A860A8"/>
    <w:rsid w:val="00A871E9"/>
    <w:rsid w:val="00A9257E"/>
    <w:rsid w:val="00A93BA5"/>
    <w:rsid w:val="00A950CC"/>
    <w:rsid w:val="00A97A54"/>
    <w:rsid w:val="00AA03E1"/>
    <w:rsid w:val="00AA3434"/>
    <w:rsid w:val="00AA36B8"/>
    <w:rsid w:val="00AA4E9C"/>
    <w:rsid w:val="00AA7B90"/>
    <w:rsid w:val="00AB53C8"/>
    <w:rsid w:val="00AB69EF"/>
    <w:rsid w:val="00AC0BC1"/>
    <w:rsid w:val="00AC389B"/>
    <w:rsid w:val="00AC634C"/>
    <w:rsid w:val="00AD2676"/>
    <w:rsid w:val="00AD2C2A"/>
    <w:rsid w:val="00AD3729"/>
    <w:rsid w:val="00AE0F85"/>
    <w:rsid w:val="00AE4790"/>
    <w:rsid w:val="00AE6B96"/>
    <w:rsid w:val="00AF0499"/>
    <w:rsid w:val="00AF55C8"/>
    <w:rsid w:val="00B115A8"/>
    <w:rsid w:val="00B128ED"/>
    <w:rsid w:val="00B20888"/>
    <w:rsid w:val="00B24320"/>
    <w:rsid w:val="00B24349"/>
    <w:rsid w:val="00B24F01"/>
    <w:rsid w:val="00B26E46"/>
    <w:rsid w:val="00B35897"/>
    <w:rsid w:val="00B363F8"/>
    <w:rsid w:val="00B378D7"/>
    <w:rsid w:val="00B444BA"/>
    <w:rsid w:val="00B46A68"/>
    <w:rsid w:val="00B475A8"/>
    <w:rsid w:val="00B500FB"/>
    <w:rsid w:val="00B504FE"/>
    <w:rsid w:val="00B51192"/>
    <w:rsid w:val="00B545AA"/>
    <w:rsid w:val="00B6173B"/>
    <w:rsid w:val="00B62CB1"/>
    <w:rsid w:val="00B65B6F"/>
    <w:rsid w:val="00B700AF"/>
    <w:rsid w:val="00B72F6F"/>
    <w:rsid w:val="00B7300D"/>
    <w:rsid w:val="00B764CF"/>
    <w:rsid w:val="00B7657F"/>
    <w:rsid w:val="00B8013D"/>
    <w:rsid w:val="00B84BD0"/>
    <w:rsid w:val="00B85D88"/>
    <w:rsid w:val="00B90513"/>
    <w:rsid w:val="00B93C06"/>
    <w:rsid w:val="00B947DB"/>
    <w:rsid w:val="00BA085C"/>
    <w:rsid w:val="00BA1A28"/>
    <w:rsid w:val="00BA1CC6"/>
    <w:rsid w:val="00BA39D3"/>
    <w:rsid w:val="00BA6F5F"/>
    <w:rsid w:val="00BB041E"/>
    <w:rsid w:val="00BB5068"/>
    <w:rsid w:val="00BC34CF"/>
    <w:rsid w:val="00BD1F83"/>
    <w:rsid w:val="00BF1461"/>
    <w:rsid w:val="00BF47ED"/>
    <w:rsid w:val="00C008F3"/>
    <w:rsid w:val="00C01B0B"/>
    <w:rsid w:val="00C04F9B"/>
    <w:rsid w:val="00C14EED"/>
    <w:rsid w:val="00C1548C"/>
    <w:rsid w:val="00C157C1"/>
    <w:rsid w:val="00C26759"/>
    <w:rsid w:val="00C26CBC"/>
    <w:rsid w:val="00C30F28"/>
    <w:rsid w:val="00C31D55"/>
    <w:rsid w:val="00C325D3"/>
    <w:rsid w:val="00C36CEC"/>
    <w:rsid w:val="00C4047F"/>
    <w:rsid w:val="00C41462"/>
    <w:rsid w:val="00C42274"/>
    <w:rsid w:val="00C42E6E"/>
    <w:rsid w:val="00C43575"/>
    <w:rsid w:val="00C43EE9"/>
    <w:rsid w:val="00C50153"/>
    <w:rsid w:val="00C52D3B"/>
    <w:rsid w:val="00C530AA"/>
    <w:rsid w:val="00C537EA"/>
    <w:rsid w:val="00C5602A"/>
    <w:rsid w:val="00C61C77"/>
    <w:rsid w:val="00C65213"/>
    <w:rsid w:val="00C65E19"/>
    <w:rsid w:val="00C66160"/>
    <w:rsid w:val="00C76BEF"/>
    <w:rsid w:val="00C830B1"/>
    <w:rsid w:val="00C83DC0"/>
    <w:rsid w:val="00C84254"/>
    <w:rsid w:val="00C85A28"/>
    <w:rsid w:val="00C87887"/>
    <w:rsid w:val="00C87BF8"/>
    <w:rsid w:val="00C91C02"/>
    <w:rsid w:val="00C91CDB"/>
    <w:rsid w:val="00C94D2B"/>
    <w:rsid w:val="00C97AB7"/>
    <w:rsid w:val="00CA029D"/>
    <w:rsid w:val="00CA23CC"/>
    <w:rsid w:val="00CA5640"/>
    <w:rsid w:val="00CA597C"/>
    <w:rsid w:val="00CA6377"/>
    <w:rsid w:val="00CB02AD"/>
    <w:rsid w:val="00CB0524"/>
    <w:rsid w:val="00CB28A9"/>
    <w:rsid w:val="00CB5954"/>
    <w:rsid w:val="00CB7263"/>
    <w:rsid w:val="00CC19EF"/>
    <w:rsid w:val="00CC5271"/>
    <w:rsid w:val="00CC563B"/>
    <w:rsid w:val="00CD10BB"/>
    <w:rsid w:val="00CD1ABF"/>
    <w:rsid w:val="00CE45AA"/>
    <w:rsid w:val="00CE5509"/>
    <w:rsid w:val="00CE714B"/>
    <w:rsid w:val="00D01F06"/>
    <w:rsid w:val="00D031D6"/>
    <w:rsid w:val="00D041F6"/>
    <w:rsid w:val="00D12628"/>
    <w:rsid w:val="00D14B88"/>
    <w:rsid w:val="00D15A3F"/>
    <w:rsid w:val="00D264B5"/>
    <w:rsid w:val="00D307D9"/>
    <w:rsid w:val="00D3134A"/>
    <w:rsid w:val="00D3199E"/>
    <w:rsid w:val="00D45227"/>
    <w:rsid w:val="00D470DD"/>
    <w:rsid w:val="00D51942"/>
    <w:rsid w:val="00D533FA"/>
    <w:rsid w:val="00D549C7"/>
    <w:rsid w:val="00D606BA"/>
    <w:rsid w:val="00D63ECA"/>
    <w:rsid w:val="00D669E3"/>
    <w:rsid w:val="00D67E4D"/>
    <w:rsid w:val="00D7190D"/>
    <w:rsid w:val="00D73329"/>
    <w:rsid w:val="00D7395C"/>
    <w:rsid w:val="00D75027"/>
    <w:rsid w:val="00D816FA"/>
    <w:rsid w:val="00D818DF"/>
    <w:rsid w:val="00D82E92"/>
    <w:rsid w:val="00D84AB8"/>
    <w:rsid w:val="00D876E3"/>
    <w:rsid w:val="00D933DA"/>
    <w:rsid w:val="00D947B8"/>
    <w:rsid w:val="00D9495C"/>
    <w:rsid w:val="00DA1460"/>
    <w:rsid w:val="00DA3727"/>
    <w:rsid w:val="00DA3CEA"/>
    <w:rsid w:val="00DA49A9"/>
    <w:rsid w:val="00DA6EB0"/>
    <w:rsid w:val="00DA72A3"/>
    <w:rsid w:val="00DB09B5"/>
    <w:rsid w:val="00DC2538"/>
    <w:rsid w:val="00DC6D62"/>
    <w:rsid w:val="00DD0A7F"/>
    <w:rsid w:val="00DD0C47"/>
    <w:rsid w:val="00DD27D3"/>
    <w:rsid w:val="00DD448C"/>
    <w:rsid w:val="00DE3668"/>
    <w:rsid w:val="00DF15D6"/>
    <w:rsid w:val="00DF4A81"/>
    <w:rsid w:val="00DF74C1"/>
    <w:rsid w:val="00DF754C"/>
    <w:rsid w:val="00DF7CBE"/>
    <w:rsid w:val="00E003AA"/>
    <w:rsid w:val="00E05EDF"/>
    <w:rsid w:val="00E15CB5"/>
    <w:rsid w:val="00E20033"/>
    <w:rsid w:val="00E210C1"/>
    <w:rsid w:val="00E229DE"/>
    <w:rsid w:val="00E24618"/>
    <w:rsid w:val="00E24DB7"/>
    <w:rsid w:val="00E332AC"/>
    <w:rsid w:val="00E343AC"/>
    <w:rsid w:val="00E40822"/>
    <w:rsid w:val="00E4270D"/>
    <w:rsid w:val="00E42877"/>
    <w:rsid w:val="00E4557E"/>
    <w:rsid w:val="00E45581"/>
    <w:rsid w:val="00E51ED3"/>
    <w:rsid w:val="00E653C4"/>
    <w:rsid w:val="00E66466"/>
    <w:rsid w:val="00E67B76"/>
    <w:rsid w:val="00E774E7"/>
    <w:rsid w:val="00E868CF"/>
    <w:rsid w:val="00E955CF"/>
    <w:rsid w:val="00EA454C"/>
    <w:rsid w:val="00EA4B03"/>
    <w:rsid w:val="00EA5F0F"/>
    <w:rsid w:val="00EA7982"/>
    <w:rsid w:val="00EB1928"/>
    <w:rsid w:val="00EB1A9A"/>
    <w:rsid w:val="00EB349D"/>
    <w:rsid w:val="00EB43EC"/>
    <w:rsid w:val="00EB7D15"/>
    <w:rsid w:val="00EC02F4"/>
    <w:rsid w:val="00EC1419"/>
    <w:rsid w:val="00EC14B0"/>
    <w:rsid w:val="00ED0874"/>
    <w:rsid w:val="00ED0970"/>
    <w:rsid w:val="00ED15E1"/>
    <w:rsid w:val="00ED229C"/>
    <w:rsid w:val="00ED2DDB"/>
    <w:rsid w:val="00ED66D0"/>
    <w:rsid w:val="00EE32EC"/>
    <w:rsid w:val="00EE7C02"/>
    <w:rsid w:val="00EF1E90"/>
    <w:rsid w:val="00EF41D9"/>
    <w:rsid w:val="00EF4F30"/>
    <w:rsid w:val="00EF6270"/>
    <w:rsid w:val="00F003FF"/>
    <w:rsid w:val="00F00C11"/>
    <w:rsid w:val="00F01613"/>
    <w:rsid w:val="00F10328"/>
    <w:rsid w:val="00F105BB"/>
    <w:rsid w:val="00F10DC5"/>
    <w:rsid w:val="00F1101D"/>
    <w:rsid w:val="00F15481"/>
    <w:rsid w:val="00F21A2D"/>
    <w:rsid w:val="00F2326A"/>
    <w:rsid w:val="00F3101E"/>
    <w:rsid w:val="00F33D8E"/>
    <w:rsid w:val="00F4379F"/>
    <w:rsid w:val="00F50127"/>
    <w:rsid w:val="00F5296E"/>
    <w:rsid w:val="00F529A0"/>
    <w:rsid w:val="00F53581"/>
    <w:rsid w:val="00F55F0C"/>
    <w:rsid w:val="00F718D2"/>
    <w:rsid w:val="00F74223"/>
    <w:rsid w:val="00F75900"/>
    <w:rsid w:val="00F759E7"/>
    <w:rsid w:val="00F778C2"/>
    <w:rsid w:val="00F81D88"/>
    <w:rsid w:val="00F92F0F"/>
    <w:rsid w:val="00F97187"/>
    <w:rsid w:val="00FA43CE"/>
    <w:rsid w:val="00FA4C23"/>
    <w:rsid w:val="00FB33A2"/>
    <w:rsid w:val="00FB351F"/>
    <w:rsid w:val="00FC1A05"/>
    <w:rsid w:val="00FC1B47"/>
    <w:rsid w:val="00FC6327"/>
    <w:rsid w:val="00FC78D4"/>
    <w:rsid w:val="00FD25F7"/>
    <w:rsid w:val="00FD38A0"/>
    <w:rsid w:val="00FE01F1"/>
    <w:rsid w:val="00FE095A"/>
    <w:rsid w:val="00FE0DE1"/>
    <w:rsid w:val="00FE2C55"/>
    <w:rsid w:val="00FE2F03"/>
    <w:rsid w:val="00FE5558"/>
    <w:rsid w:val="00FE77FB"/>
    <w:rsid w:val="00FF0100"/>
    <w:rsid w:val="00FF2159"/>
    <w:rsid w:val="00FF3EFD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4A85A"/>
  <w15:chartTrackingRefBased/>
  <w15:docId w15:val="{43CC2711-C2B4-4FA5-A7A4-2D4AE462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B7"/>
    <w:pPr>
      <w:spacing w:after="200" w:line="276" w:lineRule="auto"/>
    </w:pPr>
    <w:rPr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9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1FA"/>
    <w:rPr>
      <w:sz w:val="22"/>
      <w:szCs w:val="22"/>
      <w:lang w:val="en-PH"/>
    </w:rPr>
  </w:style>
  <w:style w:type="table" w:styleId="TableGrid">
    <w:name w:val="Table Grid"/>
    <w:basedOn w:val="TableNormal"/>
    <w:uiPriority w:val="59"/>
    <w:rsid w:val="00AC0B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uiPriority w:val="99"/>
    <w:rsid w:val="00AA4E9C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uiPriority w:val="99"/>
    <w:rsid w:val="00D606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2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D229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175944"/>
  </w:style>
  <w:style w:type="character" w:customStyle="1" w:styleId="apple-converted-space">
    <w:name w:val="apple-converted-space"/>
    <w:basedOn w:val="DefaultParagraphFont"/>
    <w:rsid w:val="00175944"/>
  </w:style>
  <w:style w:type="paragraph" w:styleId="Header">
    <w:name w:val="header"/>
    <w:basedOn w:val="Normal"/>
    <w:link w:val="HeaderChar"/>
    <w:uiPriority w:val="99"/>
    <w:unhideWhenUsed/>
    <w:rsid w:val="00CC56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563B"/>
    <w:rPr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CC56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563B"/>
    <w:rPr>
      <w:sz w:val="22"/>
      <w:szCs w:val="22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563B"/>
    <w:rPr>
      <w:rFonts w:ascii="Tahoma" w:hAnsi="Tahoma" w:cs="Tahoma"/>
      <w:sz w:val="16"/>
      <w:szCs w:val="16"/>
      <w:lang w:val="en-PH"/>
    </w:rPr>
  </w:style>
  <w:style w:type="character" w:styleId="Emphasis">
    <w:name w:val="Emphasis"/>
    <w:uiPriority w:val="20"/>
    <w:qFormat/>
    <w:rsid w:val="00102B80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485492"/>
    <w:rPr>
      <w:rFonts w:ascii="Cambria" w:eastAsia="Times New Roman" w:hAnsi="Cambria" w:cs="Times New Roman"/>
      <w:b/>
      <w:bCs/>
      <w:color w:val="4F81BD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428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H"/>
    </w:rPr>
  </w:style>
  <w:style w:type="table" w:styleId="TableGridLight">
    <w:name w:val="Grid Table Light"/>
    <w:basedOn w:val="TableNormal"/>
    <w:uiPriority w:val="40"/>
    <w:rsid w:val="005F592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49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table" w:styleId="PlainTable1">
    <w:name w:val="Plain Table 1"/>
    <w:basedOn w:val="TableNormal"/>
    <w:uiPriority w:val="41"/>
    <w:rsid w:val="00906C3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06C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06C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510F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10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0F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346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37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7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7EA"/>
    <w:rPr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7EA"/>
    <w:rPr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epositories\CRMWA-Docs\CRMWorks%20ASIA%20Document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731A4-D27A-4811-B5F3-9AAED00A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CRMWorks ASIA Document - Template.dotx</Template>
  <TotalTime>5566</TotalTime>
  <Pages>15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NA</dc:creator>
  <cp:keywords/>
  <cp:lastModifiedBy>NA</cp:lastModifiedBy>
  <cp:revision>491</cp:revision>
  <cp:lastPrinted>2012-10-07T11:09:00Z</cp:lastPrinted>
  <dcterms:created xsi:type="dcterms:W3CDTF">2014-03-05T05:43:00Z</dcterms:created>
  <dcterms:modified xsi:type="dcterms:W3CDTF">2014-04-07T03:05:00Z</dcterms:modified>
</cp:coreProperties>
</file>