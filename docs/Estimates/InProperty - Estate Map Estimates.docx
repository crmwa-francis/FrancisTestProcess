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69DB" w:rsidRPr="005969DB" w:rsidRDefault="005969DB" w:rsidP="002A542D">
      <w:pPr>
        <w:rPr>
          <w:b/>
        </w:rPr>
      </w:pPr>
      <w:r w:rsidRPr="005969DB">
        <w:rPr>
          <w:b/>
        </w:rPr>
        <w:t>Proposal:</w:t>
      </w:r>
    </w:p>
    <w:p w:rsidR="005969DB" w:rsidRDefault="00E823D7" w:rsidP="002A542D">
      <w:r>
        <w:t>We will c</w:t>
      </w:r>
      <w:r w:rsidR="005969DB">
        <w:t>opy the existing l4s website to the location where the app will be hosted. And from there we will strip out all other parts of the website except for the estate maps and its downloadable contents.</w:t>
      </w:r>
    </w:p>
    <w:p w:rsidR="002A542D" w:rsidRDefault="0031550E" w:rsidP="002A542D">
      <w:r w:rsidRPr="005969DB">
        <w:rPr>
          <w:b/>
        </w:rPr>
        <w:t>Development:</w:t>
      </w:r>
      <w:r>
        <w:t xml:space="preserve">  </w:t>
      </w:r>
      <w:r w:rsidR="005969DB">
        <w:t>56h</w:t>
      </w:r>
    </w:p>
    <w:p w:rsidR="005969DB" w:rsidRDefault="005969DB" w:rsidP="002A542D">
      <w:r w:rsidRPr="005969DB">
        <w:rPr>
          <w:b/>
        </w:rPr>
        <w:t>Testing:</w:t>
      </w:r>
      <w:r>
        <w:t xml:space="preserve"> 8h</w:t>
      </w:r>
    </w:p>
    <w:p w:rsidR="005969DB" w:rsidRDefault="005969DB" w:rsidP="002A542D">
      <w:r w:rsidRPr="005969DB">
        <w:rPr>
          <w:b/>
        </w:rPr>
        <w:t>Deployment:</w:t>
      </w:r>
      <w:r>
        <w:t xml:space="preserve"> 8h</w:t>
      </w:r>
    </w:p>
    <w:p w:rsidR="00865100" w:rsidRPr="00865100" w:rsidRDefault="00865100" w:rsidP="002A542D">
      <w:r>
        <w:rPr>
          <w:b/>
        </w:rPr>
        <w:t xml:space="preserve">Total no. of hours: </w:t>
      </w:r>
      <w:r w:rsidR="005969DB">
        <w:rPr>
          <w:b/>
        </w:rPr>
        <w:t>72</w:t>
      </w:r>
      <w:r>
        <w:t>h</w:t>
      </w:r>
    </w:p>
    <w:p w:rsidR="00865100" w:rsidRPr="002A542D" w:rsidRDefault="00865100" w:rsidP="002A542D"/>
    <w:p w:rsidR="002A542D" w:rsidRPr="002A542D" w:rsidRDefault="002A542D" w:rsidP="002A542D">
      <w:pPr>
        <w:rPr>
          <w:b/>
        </w:rPr>
      </w:pPr>
      <w:r w:rsidRPr="002A542D">
        <w:rPr>
          <w:b/>
        </w:rPr>
        <w:t>Notes:</w:t>
      </w:r>
    </w:p>
    <w:p w:rsidR="002A542D" w:rsidRDefault="002A542D" w:rsidP="00865100">
      <w:pPr>
        <w:pStyle w:val="ListParagraph"/>
        <w:numPr>
          <w:ilvl w:val="0"/>
          <w:numId w:val="31"/>
        </w:numPr>
        <w:rPr>
          <w:rFonts w:asciiTheme="minorHAnsi" w:hAnsiTheme="minorHAnsi"/>
        </w:rPr>
      </w:pPr>
      <w:r w:rsidRPr="002A542D">
        <w:rPr>
          <w:rFonts w:asciiTheme="minorHAnsi" w:hAnsiTheme="minorHAnsi"/>
        </w:rPr>
        <w:t xml:space="preserve">This app doesn’t have any authentication. That means, anyone can </w:t>
      </w:r>
      <w:r w:rsidR="005969DB">
        <w:rPr>
          <w:rFonts w:asciiTheme="minorHAnsi" w:hAnsiTheme="minorHAnsi"/>
        </w:rPr>
        <w:t>grab and put it in their website</w:t>
      </w:r>
      <w:r w:rsidRPr="002A542D">
        <w:rPr>
          <w:rFonts w:asciiTheme="minorHAnsi" w:hAnsiTheme="minorHAnsi"/>
        </w:rPr>
        <w:t>.</w:t>
      </w:r>
    </w:p>
    <w:p w:rsidR="00865100" w:rsidRPr="00A44F20" w:rsidRDefault="00836BD7" w:rsidP="00865100">
      <w:pPr>
        <w:pStyle w:val="ListParagraph"/>
        <w:numPr>
          <w:ilvl w:val="0"/>
          <w:numId w:val="31"/>
        </w:numPr>
        <w:rPr>
          <w:rFonts w:asciiTheme="minorHAnsi" w:hAnsiTheme="minorHAnsi"/>
        </w:rPr>
      </w:pPr>
      <w:r>
        <w:rPr>
          <w:rFonts w:asciiTheme="minorHAnsi" w:hAnsiTheme="minorHAnsi"/>
        </w:rPr>
        <w:t>This will require a</w:t>
      </w:r>
      <w:r w:rsidR="005969DB">
        <w:rPr>
          <w:rFonts w:asciiTheme="minorHAnsi" w:hAnsiTheme="minorHAnsi"/>
        </w:rPr>
        <w:t xml:space="preserve">nother licensed </w:t>
      </w:r>
      <w:r w:rsidR="005969DB">
        <w:rPr>
          <w:rFonts w:asciiTheme="minorHAnsi" w:hAnsiTheme="minorHAnsi"/>
        </w:rPr>
        <w:t>sugar</w:t>
      </w:r>
      <w:r w:rsidR="005969DB">
        <w:rPr>
          <w:rFonts w:asciiTheme="minorHAnsi" w:hAnsiTheme="minorHAnsi"/>
        </w:rPr>
        <w:t xml:space="preserve"> user. We will use this user to sync</w:t>
      </w:r>
      <w:r w:rsidR="00972A1D">
        <w:rPr>
          <w:rFonts w:asciiTheme="minorHAnsi" w:hAnsiTheme="minorHAnsi"/>
        </w:rPr>
        <w:t xml:space="preserve"> the</w:t>
      </w:r>
      <w:r w:rsidR="005969DB">
        <w:rPr>
          <w:rFonts w:asciiTheme="minorHAnsi" w:hAnsiTheme="minorHAnsi"/>
        </w:rPr>
        <w:t xml:space="preserve"> data coming from sugar.</w:t>
      </w:r>
      <w:bookmarkStart w:id="0" w:name="_GoBack"/>
      <w:bookmarkEnd w:id="0"/>
    </w:p>
    <w:sectPr w:rsidR="00865100" w:rsidRPr="00A44F20" w:rsidSect="00EA4B03">
      <w:headerReference w:type="default" r:id="rId8"/>
      <w:footerReference w:type="default" r:id="rId9"/>
      <w:pgSz w:w="11907" w:h="16839" w:code="9"/>
      <w:pgMar w:top="1440" w:right="1440" w:bottom="0" w:left="1080" w:header="43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22C7" w:rsidRDefault="00FD22C7" w:rsidP="00CC563B">
      <w:pPr>
        <w:spacing w:after="0" w:line="240" w:lineRule="auto"/>
      </w:pPr>
      <w:r>
        <w:separator/>
      </w:r>
    </w:p>
  </w:endnote>
  <w:endnote w:type="continuationSeparator" w:id="0">
    <w:p w:rsidR="00FD22C7" w:rsidRDefault="00FD22C7" w:rsidP="00CC56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563B" w:rsidRDefault="00057432" w:rsidP="005A2501">
    <w:pPr>
      <w:spacing w:after="0"/>
      <w:jc w:val="center"/>
      <w:rPr>
        <w:rFonts w:eastAsia="Times New Roman" w:cs="Calibri"/>
        <w:noProof/>
        <w:sz w:val="16"/>
        <w:szCs w:val="16"/>
      </w:rPr>
    </w:pPr>
    <w:r>
      <w:rPr>
        <w:b/>
        <w:noProof/>
        <w:sz w:val="16"/>
        <w:szCs w:val="16"/>
      </w:rPr>
      <w:drawing>
        <wp:anchor distT="0" distB="0" distL="114300" distR="114300" simplePos="0" relativeHeight="251658240" behindDoc="1" locked="0" layoutInCell="1" allowOverlap="1" wp14:anchorId="4F8B3FB3" wp14:editId="2C17A12D">
          <wp:simplePos x="0" y="0"/>
          <wp:positionH relativeFrom="column">
            <wp:posOffset>6410960</wp:posOffset>
          </wp:positionH>
          <wp:positionV relativeFrom="paragraph">
            <wp:posOffset>-4273550</wp:posOffset>
          </wp:positionV>
          <wp:extent cx="276225" cy="1492885"/>
          <wp:effectExtent l="0" t="0" r="9525" b="0"/>
          <wp:wrapNone/>
          <wp:docPr id="4" name="Picture 4" descr="net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tresult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225" cy="1492885"/>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sz w:val="16"/>
        <w:szCs w:val="16"/>
      </w:rPr>
      <w:drawing>
        <wp:anchor distT="0" distB="0" distL="114300" distR="114300" simplePos="0" relativeHeight="251657216" behindDoc="1" locked="0" layoutInCell="1" allowOverlap="1" wp14:anchorId="218F0B73" wp14:editId="07B6F4ED">
          <wp:simplePos x="0" y="0"/>
          <wp:positionH relativeFrom="column">
            <wp:posOffset>6410960</wp:posOffset>
          </wp:positionH>
          <wp:positionV relativeFrom="paragraph">
            <wp:posOffset>-2216785</wp:posOffset>
          </wp:positionV>
          <wp:extent cx="276225" cy="2045335"/>
          <wp:effectExtent l="0" t="0" r="9525" b="0"/>
          <wp:wrapNone/>
          <wp:docPr id="3" name="Picture 3" descr="logo-sugar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sugarCRM"/>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6225" cy="2045335"/>
                  </a:xfrm>
                  <a:prstGeom prst="rect">
                    <a:avLst/>
                  </a:prstGeom>
                  <a:noFill/>
                  <a:ln>
                    <a:noFill/>
                  </a:ln>
                </pic:spPr>
              </pic:pic>
            </a:graphicData>
          </a:graphic>
          <wp14:sizeRelH relativeFrom="page">
            <wp14:pctWidth>0</wp14:pctWidth>
          </wp14:sizeRelH>
          <wp14:sizeRelV relativeFrom="page">
            <wp14:pctHeight>0</wp14:pctHeight>
          </wp14:sizeRelV>
        </wp:anchor>
      </w:drawing>
    </w:r>
    <w:r w:rsidR="00A03459">
      <w:rPr>
        <w:b/>
        <w:sz w:val="16"/>
        <w:szCs w:val="16"/>
      </w:rPr>
      <w:t>CRMWorks ASIA</w:t>
    </w:r>
    <w:r w:rsidR="00CC563B" w:rsidRPr="005A2501">
      <w:rPr>
        <w:b/>
        <w:sz w:val="16"/>
        <w:szCs w:val="16"/>
      </w:rPr>
      <w:t xml:space="preserve"> Inc.</w:t>
    </w:r>
    <w:r w:rsidR="00CC563B" w:rsidRPr="005A2501">
      <w:rPr>
        <w:rFonts w:eastAsia="Times New Roman" w:cs="Calibri"/>
        <w:noProof/>
        <w:sz w:val="16"/>
        <w:szCs w:val="16"/>
      </w:rPr>
      <w:t xml:space="preserve"> </w:t>
    </w:r>
    <w:r w:rsidR="00260FEB" w:rsidRPr="00260FEB">
      <w:rPr>
        <w:rFonts w:eastAsia="Times New Roman" w:cs="Calibri"/>
        <w:noProof/>
        <w:sz w:val="16"/>
        <w:szCs w:val="16"/>
      </w:rPr>
      <w:t>2/F Crown 7 Building, Juan Luna Avenue, Mabolo Cebu City 6000 Philippines</w:t>
    </w:r>
  </w:p>
  <w:sdt>
    <w:sdtPr>
      <w:id w:val="-47533545"/>
      <w:docPartObj>
        <w:docPartGallery w:val="Page Numbers (Bottom of Page)"/>
        <w:docPartUnique/>
      </w:docPartObj>
    </w:sdtPr>
    <w:sdtEndPr>
      <w:rPr>
        <w:sz w:val="20"/>
        <w:szCs w:val="20"/>
      </w:rPr>
    </w:sdtEndPr>
    <w:sdtContent>
      <w:sdt>
        <w:sdtPr>
          <w:id w:val="-1769616900"/>
          <w:docPartObj>
            <w:docPartGallery w:val="Page Numbers (Top of Page)"/>
            <w:docPartUnique/>
          </w:docPartObj>
        </w:sdtPr>
        <w:sdtEndPr>
          <w:rPr>
            <w:sz w:val="20"/>
            <w:szCs w:val="20"/>
          </w:rPr>
        </w:sdtEndPr>
        <w:sdtContent>
          <w:p w:rsidR="0005682D" w:rsidRPr="0005682D" w:rsidRDefault="0005682D" w:rsidP="0005682D">
            <w:pPr>
              <w:pStyle w:val="Footer"/>
              <w:jc w:val="center"/>
              <w:rPr>
                <w:sz w:val="20"/>
                <w:szCs w:val="20"/>
              </w:rPr>
            </w:pPr>
            <w:r w:rsidRPr="00BA7F7C">
              <w:rPr>
                <w:sz w:val="16"/>
                <w:szCs w:val="16"/>
              </w:rPr>
              <w:t xml:space="preserve">Page </w:t>
            </w:r>
            <w:r w:rsidRPr="00BA7F7C">
              <w:rPr>
                <w:bCs/>
                <w:sz w:val="16"/>
                <w:szCs w:val="16"/>
              </w:rPr>
              <w:fldChar w:fldCharType="begin"/>
            </w:r>
            <w:r w:rsidRPr="00BA7F7C">
              <w:rPr>
                <w:bCs/>
                <w:sz w:val="16"/>
                <w:szCs w:val="16"/>
              </w:rPr>
              <w:instrText xml:space="preserve"> PAGE </w:instrText>
            </w:r>
            <w:r w:rsidRPr="00BA7F7C">
              <w:rPr>
                <w:bCs/>
                <w:sz w:val="16"/>
                <w:szCs w:val="16"/>
              </w:rPr>
              <w:fldChar w:fldCharType="separate"/>
            </w:r>
            <w:r w:rsidR="00A44F20">
              <w:rPr>
                <w:bCs/>
                <w:noProof/>
                <w:sz w:val="16"/>
                <w:szCs w:val="16"/>
              </w:rPr>
              <w:t>1</w:t>
            </w:r>
            <w:r w:rsidRPr="00BA7F7C">
              <w:rPr>
                <w:bCs/>
                <w:sz w:val="16"/>
                <w:szCs w:val="16"/>
              </w:rPr>
              <w:fldChar w:fldCharType="end"/>
            </w:r>
            <w:r w:rsidRPr="00BA7F7C">
              <w:rPr>
                <w:sz w:val="16"/>
                <w:szCs w:val="16"/>
              </w:rPr>
              <w:t xml:space="preserve"> of </w:t>
            </w:r>
            <w:r w:rsidRPr="00BA7F7C">
              <w:rPr>
                <w:bCs/>
                <w:sz w:val="16"/>
                <w:szCs w:val="16"/>
              </w:rPr>
              <w:fldChar w:fldCharType="begin"/>
            </w:r>
            <w:r w:rsidRPr="00BA7F7C">
              <w:rPr>
                <w:bCs/>
                <w:sz w:val="16"/>
                <w:szCs w:val="16"/>
              </w:rPr>
              <w:instrText xml:space="preserve"> NUMPAGES  </w:instrText>
            </w:r>
            <w:r w:rsidRPr="00BA7F7C">
              <w:rPr>
                <w:bCs/>
                <w:sz w:val="16"/>
                <w:szCs w:val="16"/>
              </w:rPr>
              <w:fldChar w:fldCharType="separate"/>
            </w:r>
            <w:r w:rsidR="00A44F20">
              <w:rPr>
                <w:bCs/>
                <w:noProof/>
                <w:sz w:val="16"/>
                <w:szCs w:val="16"/>
              </w:rPr>
              <w:t>1</w:t>
            </w:r>
            <w:r w:rsidRPr="00BA7F7C">
              <w:rPr>
                <w:bCs/>
                <w:sz w:val="16"/>
                <w:szCs w:val="16"/>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22C7" w:rsidRDefault="00FD22C7" w:rsidP="00CC563B">
      <w:pPr>
        <w:spacing w:after="0" w:line="240" w:lineRule="auto"/>
      </w:pPr>
      <w:r>
        <w:separator/>
      </w:r>
    </w:p>
  </w:footnote>
  <w:footnote w:type="continuationSeparator" w:id="0">
    <w:p w:rsidR="00FD22C7" w:rsidRDefault="00FD22C7" w:rsidP="00CC56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00FB" w:rsidRDefault="00294F64" w:rsidP="002A542D">
    <w:pPr>
      <w:pStyle w:val="Header"/>
      <w:tabs>
        <w:tab w:val="clear" w:pos="4680"/>
        <w:tab w:val="center" w:pos="4693"/>
        <w:tab w:val="left" w:pos="7815"/>
      </w:tabs>
      <w:jc w:val="center"/>
    </w:pPr>
    <w:r>
      <w:rPr>
        <w:b/>
        <w:noProof/>
        <w:sz w:val="32"/>
        <w:szCs w:val="32"/>
        <w:lang w:val="en-US"/>
      </w:rPr>
      <w:drawing>
        <wp:inline distT="0" distB="0" distL="0" distR="0" wp14:anchorId="1C948EE2" wp14:editId="0A3A2974">
          <wp:extent cx="3875946" cy="43815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mworks_asia_new_logo_hi-res(transparent_background) Rev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875946" cy="438150"/>
                  </a:xfrm>
                  <a:prstGeom prst="rect">
                    <a:avLst/>
                  </a:prstGeom>
                </pic:spPr>
              </pic:pic>
            </a:graphicData>
          </a:graphic>
        </wp:inline>
      </w:drawing>
    </w:r>
    <w:r w:rsidR="0005682D">
      <w:br/>
    </w:r>
    <w:r w:rsidR="0005682D">
      <w:br/>
    </w:r>
    <w:r w:rsidR="00057432">
      <w:rPr>
        <w:noProof/>
        <w:lang w:val="en-US"/>
      </w:rPr>
      <w:drawing>
        <wp:anchor distT="0" distB="0" distL="114300" distR="114300" simplePos="0" relativeHeight="251659264" behindDoc="1" locked="0" layoutInCell="1" allowOverlap="1" wp14:anchorId="74550734" wp14:editId="7D023B57">
          <wp:simplePos x="0" y="0"/>
          <wp:positionH relativeFrom="column">
            <wp:posOffset>6336665</wp:posOffset>
          </wp:positionH>
          <wp:positionV relativeFrom="paragraph">
            <wp:posOffset>677545</wp:posOffset>
          </wp:positionV>
          <wp:extent cx="417195" cy="1905635"/>
          <wp:effectExtent l="0" t="0" r="1905" b="0"/>
          <wp:wrapNone/>
          <wp:docPr id="5" name="Picture 5" descr="next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xtbook"/>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17195" cy="1905635"/>
                  </a:xfrm>
                  <a:prstGeom prst="rect">
                    <a:avLst/>
                  </a:prstGeom>
                  <a:noFill/>
                  <a:ln>
                    <a:noFill/>
                  </a:ln>
                </pic:spPr>
              </pic:pic>
            </a:graphicData>
          </a:graphic>
          <wp14:sizeRelH relativeFrom="page">
            <wp14:pctWidth>0</wp14:pctWidth>
          </wp14:sizeRelH>
          <wp14:sizeRelV relativeFrom="page">
            <wp14:pctHeight>0</wp14:pctHeight>
          </wp14:sizeRelV>
        </wp:anchor>
      </w:drawing>
    </w:r>
    <w:r w:rsidR="00057432">
      <w:rPr>
        <w:b/>
        <w:noProof/>
        <w:sz w:val="16"/>
        <w:szCs w:val="16"/>
        <w:lang w:val="en-US"/>
      </w:rPr>
      <w:drawing>
        <wp:anchor distT="0" distB="0" distL="114300" distR="114300" simplePos="0" relativeHeight="251656192" behindDoc="1" locked="0" layoutInCell="1" allowOverlap="1" wp14:anchorId="59AB76B5" wp14:editId="21F5F292">
          <wp:simplePos x="0" y="0"/>
          <wp:positionH relativeFrom="column">
            <wp:posOffset>6410960</wp:posOffset>
          </wp:positionH>
          <wp:positionV relativeFrom="paragraph">
            <wp:posOffset>3228340</wp:posOffset>
          </wp:positionV>
          <wp:extent cx="276225" cy="1637665"/>
          <wp:effectExtent l="0" t="0" r="9525" b="635"/>
          <wp:wrapNone/>
          <wp:docPr id="2" name="Picture 2"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0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76225" cy="1637665"/>
                  </a:xfrm>
                  <a:prstGeom prst="rect">
                    <a:avLst/>
                  </a:prstGeom>
                  <a:noFill/>
                  <a:ln>
                    <a:noFill/>
                  </a:ln>
                </pic:spPr>
              </pic:pic>
            </a:graphicData>
          </a:graphic>
          <wp14:sizeRelH relativeFrom="page">
            <wp14:pctWidth>0</wp14:pctWidth>
          </wp14:sizeRelH>
          <wp14:sizeRelV relativeFrom="page">
            <wp14:pctHeight>0</wp14:pctHeight>
          </wp14:sizeRelV>
        </wp:anchor>
      </w:drawing>
    </w:r>
    <w:r w:rsidR="002A542D">
      <w:t>InProperty – Estate Map App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B2F1D"/>
    <w:multiLevelType w:val="hybridMultilevel"/>
    <w:tmpl w:val="3334B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0C24EC"/>
    <w:multiLevelType w:val="hybridMultilevel"/>
    <w:tmpl w:val="35961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971EE9"/>
    <w:multiLevelType w:val="hybridMultilevel"/>
    <w:tmpl w:val="2DCAEB70"/>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E3B1098"/>
    <w:multiLevelType w:val="hybridMultilevel"/>
    <w:tmpl w:val="B8D2CD64"/>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7BF3F90"/>
    <w:multiLevelType w:val="hybridMultilevel"/>
    <w:tmpl w:val="79088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804938"/>
    <w:multiLevelType w:val="hybridMultilevel"/>
    <w:tmpl w:val="58260BA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nsid w:val="27872771"/>
    <w:multiLevelType w:val="hybridMultilevel"/>
    <w:tmpl w:val="CB46EBFA"/>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
    <w:nsid w:val="28766A81"/>
    <w:multiLevelType w:val="hybridMultilevel"/>
    <w:tmpl w:val="55307A4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nsid w:val="2A414DAD"/>
    <w:multiLevelType w:val="hybridMultilevel"/>
    <w:tmpl w:val="5A12FDBA"/>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A786A18"/>
    <w:multiLevelType w:val="hybridMultilevel"/>
    <w:tmpl w:val="AB38FC7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nsid w:val="328A159A"/>
    <w:multiLevelType w:val="hybridMultilevel"/>
    <w:tmpl w:val="D95C3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CF5D2F"/>
    <w:multiLevelType w:val="hybridMultilevel"/>
    <w:tmpl w:val="B1ACBD7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353E5763"/>
    <w:multiLevelType w:val="hybridMultilevel"/>
    <w:tmpl w:val="8962DC98"/>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6726E76"/>
    <w:multiLevelType w:val="hybridMultilevel"/>
    <w:tmpl w:val="05B424D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nsid w:val="3B421A9A"/>
    <w:multiLevelType w:val="hybridMultilevel"/>
    <w:tmpl w:val="6088A504"/>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0ED54F1"/>
    <w:multiLevelType w:val="hybridMultilevel"/>
    <w:tmpl w:val="CAC44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48650D"/>
    <w:multiLevelType w:val="hybridMultilevel"/>
    <w:tmpl w:val="7C06535C"/>
    <w:lvl w:ilvl="0" w:tplc="6C509FA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8E43E8"/>
    <w:multiLevelType w:val="hybridMultilevel"/>
    <w:tmpl w:val="73A03C7A"/>
    <w:lvl w:ilvl="0" w:tplc="D3363F1C">
      <w:start w:val="100"/>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57D014C1"/>
    <w:multiLevelType w:val="hybridMultilevel"/>
    <w:tmpl w:val="DD0496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59B94AD0"/>
    <w:multiLevelType w:val="hybridMultilevel"/>
    <w:tmpl w:val="B1024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3731F0"/>
    <w:multiLevelType w:val="hybridMultilevel"/>
    <w:tmpl w:val="E4B6D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776343"/>
    <w:multiLevelType w:val="hybridMultilevel"/>
    <w:tmpl w:val="75E8A9F6"/>
    <w:lvl w:ilvl="0" w:tplc="954C327E">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2">
    <w:nsid w:val="5B97081B"/>
    <w:multiLevelType w:val="multilevel"/>
    <w:tmpl w:val="408C9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nsid w:val="613914FB"/>
    <w:multiLevelType w:val="hybridMultilevel"/>
    <w:tmpl w:val="C4E662E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4">
    <w:nsid w:val="68FC4D32"/>
    <w:multiLevelType w:val="hybridMultilevel"/>
    <w:tmpl w:val="517A4C2C"/>
    <w:lvl w:ilvl="0" w:tplc="14E86ED4">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CC04739"/>
    <w:multiLevelType w:val="hybridMultilevel"/>
    <w:tmpl w:val="11A8C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6BF47A0"/>
    <w:multiLevelType w:val="hybridMultilevel"/>
    <w:tmpl w:val="F26CE0B0"/>
    <w:lvl w:ilvl="0" w:tplc="9C9A620C">
      <w:start w:val="100"/>
      <w:numFmt w:val="bullet"/>
      <w:lvlText w:val="-"/>
      <w:lvlJc w:val="left"/>
      <w:pPr>
        <w:ind w:left="6120" w:hanging="360"/>
      </w:pPr>
      <w:rPr>
        <w:rFonts w:ascii="Calibri" w:eastAsia="Calibri" w:hAnsi="Calibri" w:cs="Times New Roman"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27">
    <w:nsid w:val="7A4A4B62"/>
    <w:multiLevelType w:val="hybridMultilevel"/>
    <w:tmpl w:val="7DF6CBC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D9179A2"/>
    <w:multiLevelType w:val="hybridMultilevel"/>
    <w:tmpl w:val="19C88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9"/>
  </w:num>
  <w:num w:numId="4">
    <w:abstractNumId w:val="5"/>
  </w:num>
  <w:num w:numId="5">
    <w:abstractNumId w:val="27"/>
  </w:num>
  <w:num w:numId="6">
    <w:abstractNumId w:val="12"/>
  </w:num>
  <w:num w:numId="7">
    <w:abstractNumId w:val="14"/>
  </w:num>
  <w:num w:numId="8">
    <w:abstractNumId w:val="2"/>
  </w:num>
  <w:num w:numId="9">
    <w:abstractNumId w:val="8"/>
  </w:num>
  <w:num w:numId="10">
    <w:abstractNumId w:val="3"/>
  </w:num>
  <w:num w:numId="11">
    <w:abstractNumId w:val="2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19"/>
  </w:num>
  <w:num w:numId="14">
    <w:abstractNumId w:val="11"/>
  </w:num>
  <w:num w:numId="15">
    <w:abstractNumId w:val="15"/>
  </w:num>
  <w:num w:numId="16">
    <w:abstractNumId w:val="4"/>
  </w:num>
  <w:num w:numId="17">
    <w:abstractNumId w:val="25"/>
  </w:num>
  <w:num w:numId="18">
    <w:abstractNumId w:val="1"/>
  </w:num>
  <w:num w:numId="19">
    <w:abstractNumId w:val="20"/>
  </w:num>
  <w:num w:numId="20">
    <w:abstractNumId w:val="18"/>
  </w:num>
  <w:num w:numId="2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8"/>
  </w:num>
  <w:num w:numId="23">
    <w:abstractNumId w:val="10"/>
  </w:num>
  <w:num w:numId="24">
    <w:abstractNumId w:val="24"/>
  </w:num>
  <w:num w:numId="25">
    <w:abstractNumId w:val="1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num>
  <w:num w:numId="27">
    <w:abstractNumId w:val="23"/>
  </w:num>
  <w:num w:numId="28">
    <w:abstractNumId w:val="26"/>
  </w:num>
  <w:num w:numId="29">
    <w:abstractNumId w:val="21"/>
  </w:num>
  <w:num w:numId="30">
    <w:abstractNumId w:val="17"/>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42D"/>
    <w:rsid w:val="00002CF6"/>
    <w:rsid w:val="00007F46"/>
    <w:rsid w:val="000151C3"/>
    <w:rsid w:val="00017534"/>
    <w:rsid w:val="00017E89"/>
    <w:rsid w:val="00021CFC"/>
    <w:rsid w:val="0002231B"/>
    <w:rsid w:val="00026F4C"/>
    <w:rsid w:val="00031BFD"/>
    <w:rsid w:val="0003326C"/>
    <w:rsid w:val="00044C14"/>
    <w:rsid w:val="00046FF6"/>
    <w:rsid w:val="0005682D"/>
    <w:rsid w:val="00057432"/>
    <w:rsid w:val="000601D1"/>
    <w:rsid w:val="0007214B"/>
    <w:rsid w:val="00072923"/>
    <w:rsid w:val="00074AAB"/>
    <w:rsid w:val="000834F1"/>
    <w:rsid w:val="00087996"/>
    <w:rsid w:val="000B29F7"/>
    <w:rsid w:val="000B4FDE"/>
    <w:rsid w:val="000C0E1D"/>
    <w:rsid w:val="000D656C"/>
    <w:rsid w:val="000E059B"/>
    <w:rsid w:val="000F3F93"/>
    <w:rsid w:val="000F4C94"/>
    <w:rsid w:val="00102B80"/>
    <w:rsid w:val="00104C78"/>
    <w:rsid w:val="00106844"/>
    <w:rsid w:val="001122CB"/>
    <w:rsid w:val="00114360"/>
    <w:rsid w:val="001206F6"/>
    <w:rsid w:val="00123128"/>
    <w:rsid w:val="00123C25"/>
    <w:rsid w:val="00123D8B"/>
    <w:rsid w:val="00124DEB"/>
    <w:rsid w:val="00155253"/>
    <w:rsid w:val="00160630"/>
    <w:rsid w:val="0017173C"/>
    <w:rsid w:val="00175944"/>
    <w:rsid w:val="0017671E"/>
    <w:rsid w:val="001A14A3"/>
    <w:rsid w:val="001C01AA"/>
    <w:rsid w:val="001C3738"/>
    <w:rsid w:val="001C40C0"/>
    <w:rsid w:val="001C5857"/>
    <w:rsid w:val="001C711F"/>
    <w:rsid w:val="001E4D8E"/>
    <w:rsid w:val="00206615"/>
    <w:rsid w:val="00220978"/>
    <w:rsid w:val="002243E0"/>
    <w:rsid w:val="00237D12"/>
    <w:rsid w:val="0024028D"/>
    <w:rsid w:val="0024446A"/>
    <w:rsid w:val="0024485C"/>
    <w:rsid w:val="002467D3"/>
    <w:rsid w:val="00253547"/>
    <w:rsid w:val="00255394"/>
    <w:rsid w:val="00260FEB"/>
    <w:rsid w:val="002709F1"/>
    <w:rsid w:val="0027170D"/>
    <w:rsid w:val="00294F64"/>
    <w:rsid w:val="002A184F"/>
    <w:rsid w:val="002A1EB4"/>
    <w:rsid w:val="002A542D"/>
    <w:rsid w:val="002C3EB1"/>
    <w:rsid w:val="002C5408"/>
    <w:rsid w:val="002D2F46"/>
    <w:rsid w:val="002E4164"/>
    <w:rsid w:val="002E4D5F"/>
    <w:rsid w:val="002E7E18"/>
    <w:rsid w:val="002F58D4"/>
    <w:rsid w:val="00301B80"/>
    <w:rsid w:val="003112D0"/>
    <w:rsid w:val="00311FA0"/>
    <w:rsid w:val="0031550E"/>
    <w:rsid w:val="003164D5"/>
    <w:rsid w:val="00321380"/>
    <w:rsid w:val="00342556"/>
    <w:rsid w:val="00343F05"/>
    <w:rsid w:val="00346B27"/>
    <w:rsid w:val="00346F63"/>
    <w:rsid w:val="0035329B"/>
    <w:rsid w:val="00353914"/>
    <w:rsid w:val="00360EE5"/>
    <w:rsid w:val="00361A96"/>
    <w:rsid w:val="0036434F"/>
    <w:rsid w:val="0036438D"/>
    <w:rsid w:val="00367583"/>
    <w:rsid w:val="0037465E"/>
    <w:rsid w:val="00375D17"/>
    <w:rsid w:val="003878F7"/>
    <w:rsid w:val="00387E31"/>
    <w:rsid w:val="003A6CE7"/>
    <w:rsid w:val="003C0D29"/>
    <w:rsid w:val="003C26BD"/>
    <w:rsid w:val="003C5C2C"/>
    <w:rsid w:val="003D353C"/>
    <w:rsid w:val="003E43B2"/>
    <w:rsid w:val="0041602E"/>
    <w:rsid w:val="00421962"/>
    <w:rsid w:val="00430947"/>
    <w:rsid w:val="00442A94"/>
    <w:rsid w:val="00443F21"/>
    <w:rsid w:val="00450D66"/>
    <w:rsid w:val="00481188"/>
    <w:rsid w:val="00485492"/>
    <w:rsid w:val="004907B3"/>
    <w:rsid w:val="004A3352"/>
    <w:rsid w:val="004B4BCC"/>
    <w:rsid w:val="004C27C2"/>
    <w:rsid w:val="004D3D18"/>
    <w:rsid w:val="004F3A4E"/>
    <w:rsid w:val="004F458D"/>
    <w:rsid w:val="004F6586"/>
    <w:rsid w:val="004F6DA8"/>
    <w:rsid w:val="00502829"/>
    <w:rsid w:val="00514477"/>
    <w:rsid w:val="005170A3"/>
    <w:rsid w:val="00521661"/>
    <w:rsid w:val="00563D35"/>
    <w:rsid w:val="00571AED"/>
    <w:rsid w:val="005752B4"/>
    <w:rsid w:val="00591587"/>
    <w:rsid w:val="00592337"/>
    <w:rsid w:val="005923DC"/>
    <w:rsid w:val="005969DB"/>
    <w:rsid w:val="005A016B"/>
    <w:rsid w:val="005A2501"/>
    <w:rsid w:val="005B3175"/>
    <w:rsid w:val="005C41FA"/>
    <w:rsid w:val="005D7B07"/>
    <w:rsid w:val="005E16ED"/>
    <w:rsid w:val="005E35E1"/>
    <w:rsid w:val="005E709E"/>
    <w:rsid w:val="005F38B1"/>
    <w:rsid w:val="005F6B65"/>
    <w:rsid w:val="005F78A4"/>
    <w:rsid w:val="00601074"/>
    <w:rsid w:val="00601908"/>
    <w:rsid w:val="00625F5D"/>
    <w:rsid w:val="00660151"/>
    <w:rsid w:val="006602BA"/>
    <w:rsid w:val="00667C57"/>
    <w:rsid w:val="00673EA8"/>
    <w:rsid w:val="006745FD"/>
    <w:rsid w:val="006A20A8"/>
    <w:rsid w:val="006A7FB8"/>
    <w:rsid w:val="006B617D"/>
    <w:rsid w:val="006D0EF4"/>
    <w:rsid w:val="006D5A8E"/>
    <w:rsid w:val="006E6829"/>
    <w:rsid w:val="00710C8D"/>
    <w:rsid w:val="00721F1A"/>
    <w:rsid w:val="007231F0"/>
    <w:rsid w:val="00727478"/>
    <w:rsid w:val="00733DD8"/>
    <w:rsid w:val="0074037D"/>
    <w:rsid w:val="007527E1"/>
    <w:rsid w:val="00753581"/>
    <w:rsid w:val="007647A1"/>
    <w:rsid w:val="0077024E"/>
    <w:rsid w:val="00773ED7"/>
    <w:rsid w:val="00780DE9"/>
    <w:rsid w:val="00792A0F"/>
    <w:rsid w:val="00794883"/>
    <w:rsid w:val="007970A4"/>
    <w:rsid w:val="007C1440"/>
    <w:rsid w:val="007C264D"/>
    <w:rsid w:val="007C2958"/>
    <w:rsid w:val="007D1E22"/>
    <w:rsid w:val="007E6AB1"/>
    <w:rsid w:val="007F0D15"/>
    <w:rsid w:val="007F22A0"/>
    <w:rsid w:val="00807C89"/>
    <w:rsid w:val="00813548"/>
    <w:rsid w:val="0081499D"/>
    <w:rsid w:val="00823B67"/>
    <w:rsid w:val="0082705B"/>
    <w:rsid w:val="00827BD6"/>
    <w:rsid w:val="00836BD7"/>
    <w:rsid w:val="008616CD"/>
    <w:rsid w:val="00865100"/>
    <w:rsid w:val="00872EF8"/>
    <w:rsid w:val="008805D5"/>
    <w:rsid w:val="00882F57"/>
    <w:rsid w:val="008A1828"/>
    <w:rsid w:val="008A25E5"/>
    <w:rsid w:val="008B08A8"/>
    <w:rsid w:val="008B4674"/>
    <w:rsid w:val="008B6614"/>
    <w:rsid w:val="008C2757"/>
    <w:rsid w:val="008C2C21"/>
    <w:rsid w:val="008D03C5"/>
    <w:rsid w:val="008E3151"/>
    <w:rsid w:val="008E3BD0"/>
    <w:rsid w:val="008E4918"/>
    <w:rsid w:val="00900F05"/>
    <w:rsid w:val="0090681E"/>
    <w:rsid w:val="00916159"/>
    <w:rsid w:val="00921354"/>
    <w:rsid w:val="009221EE"/>
    <w:rsid w:val="00942EFB"/>
    <w:rsid w:val="00961853"/>
    <w:rsid w:val="00972A1D"/>
    <w:rsid w:val="00980B6C"/>
    <w:rsid w:val="00995E73"/>
    <w:rsid w:val="009A46C3"/>
    <w:rsid w:val="009B40C8"/>
    <w:rsid w:val="009B7F09"/>
    <w:rsid w:val="009C3318"/>
    <w:rsid w:val="009E15FE"/>
    <w:rsid w:val="009F5C50"/>
    <w:rsid w:val="00A03459"/>
    <w:rsid w:val="00A17B09"/>
    <w:rsid w:val="00A213D7"/>
    <w:rsid w:val="00A27623"/>
    <w:rsid w:val="00A44F20"/>
    <w:rsid w:val="00A4533C"/>
    <w:rsid w:val="00A554F1"/>
    <w:rsid w:val="00A65995"/>
    <w:rsid w:val="00A674F9"/>
    <w:rsid w:val="00A75380"/>
    <w:rsid w:val="00A834BC"/>
    <w:rsid w:val="00A84A62"/>
    <w:rsid w:val="00A860A8"/>
    <w:rsid w:val="00A871E9"/>
    <w:rsid w:val="00A97A54"/>
    <w:rsid w:val="00AA03E1"/>
    <w:rsid w:val="00AA36B8"/>
    <w:rsid w:val="00AA4E9C"/>
    <w:rsid w:val="00AC0BC1"/>
    <w:rsid w:val="00AE4790"/>
    <w:rsid w:val="00B24349"/>
    <w:rsid w:val="00B26E46"/>
    <w:rsid w:val="00B378D7"/>
    <w:rsid w:val="00B444BA"/>
    <w:rsid w:val="00B46A68"/>
    <w:rsid w:val="00B500FB"/>
    <w:rsid w:val="00B51192"/>
    <w:rsid w:val="00B6173B"/>
    <w:rsid w:val="00B700AF"/>
    <w:rsid w:val="00B8013D"/>
    <w:rsid w:val="00B84BD0"/>
    <w:rsid w:val="00B90513"/>
    <w:rsid w:val="00B947DB"/>
    <w:rsid w:val="00BA085C"/>
    <w:rsid w:val="00BA6F5F"/>
    <w:rsid w:val="00BC34CF"/>
    <w:rsid w:val="00BF1461"/>
    <w:rsid w:val="00BF47ED"/>
    <w:rsid w:val="00C008F3"/>
    <w:rsid w:val="00C04F9B"/>
    <w:rsid w:val="00C14EED"/>
    <w:rsid w:val="00C1548C"/>
    <w:rsid w:val="00C157C1"/>
    <w:rsid w:val="00C26759"/>
    <w:rsid w:val="00C30F28"/>
    <w:rsid w:val="00C42274"/>
    <w:rsid w:val="00C43575"/>
    <w:rsid w:val="00C50153"/>
    <w:rsid w:val="00C5602A"/>
    <w:rsid w:val="00C65E19"/>
    <w:rsid w:val="00C85A28"/>
    <w:rsid w:val="00C91C02"/>
    <w:rsid w:val="00C91CDB"/>
    <w:rsid w:val="00C94D2B"/>
    <w:rsid w:val="00CA597C"/>
    <w:rsid w:val="00CA6377"/>
    <w:rsid w:val="00CB02AD"/>
    <w:rsid w:val="00CB7263"/>
    <w:rsid w:val="00CC19EF"/>
    <w:rsid w:val="00CC5271"/>
    <w:rsid w:val="00CC563B"/>
    <w:rsid w:val="00CD1ABF"/>
    <w:rsid w:val="00CE45AA"/>
    <w:rsid w:val="00CE5509"/>
    <w:rsid w:val="00CE714B"/>
    <w:rsid w:val="00D12628"/>
    <w:rsid w:val="00D264B5"/>
    <w:rsid w:val="00D307D9"/>
    <w:rsid w:val="00D470DD"/>
    <w:rsid w:val="00D533FA"/>
    <w:rsid w:val="00D606BA"/>
    <w:rsid w:val="00D63ECA"/>
    <w:rsid w:val="00D67E4D"/>
    <w:rsid w:val="00D7395C"/>
    <w:rsid w:val="00D75027"/>
    <w:rsid w:val="00D816FA"/>
    <w:rsid w:val="00D84AB8"/>
    <w:rsid w:val="00D876E3"/>
    <w:rsid w:val="00D933DA"/>
    <w:rsid w:val="00D947B8"/>
    <w:rsid w:val="00D9495C"/>
    <w:rsid w:val="00DA6EB0"/>
    <w:rsid w:val="00DA72A3"/>
    <w:rsid w:val="00DB09B5"/>
    <w:rsid w:val="00DC6D62"/>
    <w:rsid w:val="00DD0A7F"/>
    <w:rsid w:val="00DD0C47"/>
    <w:rsid w:val="00DE3668"/>
    <w:rsid w:val="00DF754C"/>
    <w:rsid w:val="00E003AA"/>
    <w:rsid w:val="00E20033"/>
    <w:rsid w:val="00E24618"/>
    <w:rsid w:val="00E40822"/>
    <w:rsid w:val="00E4270D"/>
    <w:rsid w:val="00E45581"/>
    <w:rsid w:val="00E51ED3"/>
    <w:rsid w:val="00E653C4"/>
    <w:rsid w:val="00E67B76"/>
    <w:rsid w:val="00E774E7"/>
    <w:rsid w:val="00E823D7"/>
    <w:rsid w:val="00E955CF"/>
    <w:rsid w:val="00EA454C"/>
    <w:rsid w:val="00EA4B03"/>
    <w:rsid w:val="00ED0970"/>
    <w:rsid w:val="00ED229C"/>
    <w:rsid w:val="00ED66D0"/>
    <w:rsid w:val="00EF1E90"/>
    <w:rsid w:val="00EF41D9"/>
    <w:rsid w:val="00EF4F30"/>
    <w:rsid w:val="00EF6270"/>
    <w:rsid w:val="00F00C11"/>
    <w:rsid w:val="00F105BB"/>
    <w:rsid w:val="00F10DC5"/>
    <w:rsid w:val="00F33D8E"/>
    <w:rsid w:val="00F5296E"/>
    <w:rsid w:val="00F75900"/>
    <w:rsid w:val="00F759E7"/>
    <w:rsid w:val="00F81D88"/>
    <w:rsid w:val="00FA4C23"/>
    <w:rsid w:val="00FC6327"/>
    <w:rsid w:val="00FD22C7"/>
    <w:rsid w:val="00FD25F7"/>
    <w:rsid w:val="00FD38A0"/>
    <w:rsid w:val="00FE095A"/>
    <w:rsid w:val="00FE2F03"/>
    <w:rsid w:val="00FE5558"/>
    <w:rsid w:val="00FF0100"/>
    <w:rsid w:val="00FF3EFD"/>
    <w:rsid w:val="00FF6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B0F2772-F613-4ECA-8A53-0142C0AB5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542D"/>
    <w:pPr>
      <w:spacing w:after="160" w:line="259" w:lineRule="auto"/>
    </w:pPr>
    <w:rPr>
      <w:rFonts w:asciiTheme="minorHAnsi" w:eastAsiaTheme="minorHAnsi" w:hAnsiTheme="minorHAnsi" w:cstheme="minorBidi"/>
      <w:sz w:val="22"/>
      <w:szCs w:val="22"/>
    </w:rPr>
  </w:style>
  <w:style w:type="paragraph" w:styleId="Heading3">
    <w:name w:val="heading 3"/>
    <w:basedOn w:val="Normal"/>
    <w:next w:val="Normal"/>
    <w:link w:val="Heading3Char"/>
    <w:uiPriority w:val="9"/>
    <w:semiHidden/>
    <w:unhideWhenUsed/>
    <w:qFormat/>
    <w:rsid w:val="00485492"/>
    <w:pPr>
      <w:keepNext/>
      <w:keepLines/>
      <w:spacing w:before="200" w:after="0" w:line="276" w:lineRule="auto"/>
      <w:outlineLvl w:val="2"/>
    </w:pPr>
    <w:rPr>
      <w:rFonts w:ascii="Cambria" w:eastAsia="Times New Roman" w:hAnsi="Cambria" w:cs="Times New Roman"/>
      <w:b/>
      <w:bCs/>
      <w:color w:val="4F81B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C41FA"/>
    <w:rPr>
      <w:sz w:val="22"/>
      <w:szCs w:val="22"/>
      <w:lang w:val="en-PH"/>
    </w:rPr>
  </w:style>
  <w:style w:type="table" w:styleId="TableGrid">
    <w:name w:val="Table Grid"/>
    <w:basedOn w:val="TableNormal"/>
    <w:uiPriority w:val="59"/>
    <w:rsid w:val="00AC0BC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msolistparagraph0">
    <w:name w:val="msolistparagraph"/>
    <w:basedOn w:val="Normal"/>
    <w:rsid w:val="00AA4E9C"/>
    <w:pPr>
      <w:spacing w:after="0" w:line="240" w:lineRule="auto"/>
      <w:ind w:left="720"/>
    </w:pPr>
    <w:rPr>
      <w:rFonts w:ascii="Times New Roman" w:eastAsia="Times New Roman" w:hAnsi="Times New Roman" w:cs="Times New Roman"/>
      <w:sz w:val="24"/>
      <w:szCs w:val="24"/>
    </w:rPr>
  </w:style>
  <w:style w:type="character" w:styleId="Hyperlink">
    <w:name w:val="Hyperlink"/>
    <w:uiPriority w:val="99"/>
    <w:rsid w:val="00D606BA"/>
    <w:rPr>
      <w:color w:val="0000FF"/>
      <w:u w:val="single"/>
    </w:rPr>
  </w:style>
  <w:style w:type="paragraph" w:styleId="NormalWeb">
    <w:name w:val="Normal (Web)"/>
    <w:basedOn w:val="Normal"/>
    <w:uiPriority w:val="99"/>
    <w:unhideWhenUsed/>
    <w:rsid w:val="00ED229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D229C"/>
    <w:pPr>
      <w:spacing w:after="0" w:line="240" w:lineRule="auto"/>
      <w:ind w:left="720"/>
      <w:contextualSpacing/>
    </w:pPr>
    <w:rPr>
      <w:rFonts w:ascii="Times New Roman" w:eastAsia="Times New Roman" w:hAnsi="Times New Roman" w:cs="Times New Roman"/>
      <w:sz w:val="24"/>
      <w:szCs w:val="24"/>
    </w:rPr>
  </w:style>
  <w:style w:type="character" w:customStyle="1" w:styleId="apple-style-span">
    <w:name w:val="apple-style-span"/>
    <w:basedOn w:val="DefaultParagraphFont"/>
    <w:rsid w:val="00175944"/>
  </w:style>
  <w:style w:type="character" w:customStyle="1" w:styleId="apple-converted-space">
    <w:name w:val="apple-converted-space"/>
    <w:basedOn w:val="DefaultParagraphFont"/>
    <w:rsid w:val="00175944"/>
  </w:style>
  <w:style w:type="paragraph" w:styleId="Header">
    <w:name w:val="header"/>
    <w:basedOn w:val="Normal"/>
    <w:link w:val="HeaderChar"/>
    <w:uiPriority w:val="99"/>
    <w:unhideWhenUsed/>
    <w:rsid w:val="00CC563B"/>
    <w:pPr>
      <w:tabs>
        <w:tab w:val="center" w:pos="4680"/>
        <w:tab w:val="right" w:pos="9360"/>
      </w:tabs>
      <w:spacing w:after="200" w:line="276" w:lineRule="auto"/>
    </w:pPr>
    <w:rPr>
      <w:rFonts w:ascii="Calibri" w:eastAsia="Calibri" w:hAnsi="Calibri" w:cs="Times New Roman"/>
      <w:lang w:val="en-PH"/>
    </w:rPr>
  </w:style>
  <w:style w:type="character" w:customStyle="1" w:styleId="HeaderChar">
    <w:name w:val="Header Char"/>
    <w:link w:val="Header"/>
    <w:uiPriority w:val="99"/>
    <w:rsid w:val="00CC563B"/>
    <w:rPr>
      <w:sz w:val="22"/>
      <w:szCs w:val="22"/>
      <w:lang w:val="en-PH"/>
    </w:rPr>
  </w:style>
  <w:style w:type="paragraph" w:styleId="Footer">
    <w:name w:val="footer"/>
    <w:basedOn w:val="Normal"/>
    <w:link w:val="FooterChar"/>
    <w:uiPriority w:val="99"/>
    <w:unhideWhenUsed/>
    <w:rsid w:val="00CC563B"/>
    <w:pPr>
      <w:tabs>
        <w:tab w:val="center" w:pos="4680"/>
        <w:tab w:val="right" w:pos="9360"/>
      </w:tabs>
      <w:spacing w:after="200" w:line="276" w:lineRule="auto"/>
    </w:pPr>
    <w:rPr>
      <w:rFonts w:ascii="Calibri" w:eastAsia="Calibri" w:hAnsi="Calibri" w:cs="Times New Roman"/>
      <w:lang w:val="en-PH"/>
    </w:rPr>
  </w:style>
  <w:style w:type="character" w:customStyle="1" w:styleId="FooterChar">
    <w:name w:val="Footer Char"/>
    <w:link w:val="Footer"/>
    <w:uiPriority w:val="99"/>
    <w:rsid w:val="00CC563B"/>
    <w:rPr>
      <w:sz w:val="22"/>
      <w:szCs w:val="22"/>
      <w:lang w:val="en-PH"/>
    </w:rPr>
  </w:style>
  <w:style w:type="paragraph" w:styleId="BalloonText">
    <w:name w:val="Balloon Text"/>
    <w:basedOn w:val="Normal"/>
    <w:link w:val="BalloonTextChar"/>
    <w:uiPriority w:val="99"/>
    <w:semiHidden/>
    <w:unhideWhenUsed/>
    <w:rsid w:val="00CC563B"/>
    <w:pPr>
      <w:spacing w:after="0" w:line="240" w:lineRule="auto"/>
    </w:pPr>
    <w:rPr>
      <w:rFonts w:ascii="Tahoma" w:eastAsia="Calibri" w:hAnsi="Tahoma" w:cs="Tahoma"/>
      <w:sz w:val="16"/>
      <w:szCs w:val="16"/>
      <w:lang w:val="en-PH"/>
    </w:rPr>
  </w:style>
  <w:style w:type="character" w:customStyle="1" w:styleId="BalloonTextChar">
    <w:name w:val="Balloon Text Char"/>
    <w:link w:val="BalloonText"/>
    <w:uiPriority w:val="99"/>
    <w:semiHidden/>
    <w:rsid w:val="00CC563B"/>
    <w:rPr>
      <w:rFonts w:ascii="Tahoma" w:hAnsi="Tahoma" w:cs="Tahoma"/>
      <w:sz w:val="16"/>
      <w:szCs w:val="16"/>
      <w:lang w:val="en-PH"/>
    </w:rPr>
  </w:style>
  <w:style w:type="character" w:styleId="Emphasis">
    <w:name w:val="Emphasis"/>
    <w:uiPriority w:val="20"/>
    <w:qFormat/>
    <w:rsid w:val="00102B80"/>
    <w:rPr>
      <w:i/>
      <w:iCs/>
    </w:rPr>
  </w:style>
  <w:style w:type="character" w:customStyle="1" w:styleId="Heading3Char">
    <w:name w:val="Heading 3 Char"/>
    <w:link w:val="Heading3"/>
    <w:uiPriority w:val="9"/>
    <w:semiHidden/>
    <w:rsid w:val="00485492"/>
    <w:rPr>
      <w:rFonts w:ascii="Cambria" w:eastAsia="Times New Roman" w:hAnsi="Cambria" w:cs="Times New Roman"/>
      <w:b/>
      <w:bCs/>
      <w:color w:val="4F81BD"/>
      <w:sz w:val="22"/>
      <w:szCs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965662">
      <w:bodyDiv w:val="1"/>
      <w:marLeft w:val="0"/>
      <w:marRight w:val="0"/>
      <w:marTop w:val="0"/>
      <w:marBottom w:val="0"/>
      <w:divBdr>
        <w:top w:val="none" w:sz="0" w:space="0" w:color="auto"/>
        <w:left w:val="none" w:sz="0" w:space="0" w:color="auto"/>
        <w:bottom w:val="none" w:sz="0" w:space="0" w:color="auto"/>
        <w:right w:val="none" w:sz="0" w:space="0" w:color="auto"/>
      </w:divBdr>
    </w:div>
    <w:div w:id="528446500">
      <w:bodyDiv w:val="1"/>
      <w:marLeft w:val="0"/>
      <w:marRight w:val="0"/>
      <w:marTop w:val="0"/>
      <w:marBottom w:val="0"/>
      <w:divBdr>
        <w:top w:val="none" w:sz="0" w:space="0" w:color="auto"/>
        <w:left w:val="none" w:sz="0" w:space="0" w:color="auto"/>
        <w:bottom w:val="none" w:sz="0" w:space="0" w:color="auto"/>
        <w:right w:val="none" w:sz="0" w:space="0" w:color="auto"/>
      </w:divBdr>
    </w:div>
    <w:div w:id="642585013">
      <w:bodyDiv w:val="1"/>
      <w:marLeft w:val="0"/>
      <w:marRight w:val="0"/>
      <w:marTop w:val="0"/>
      <w:marBottom w:val="0"/>
      <w:divBdr>
        <w:top w:val="none" w:sz="0" w:space="0" w:color="auto"/>
        <w:left w:val="none" w:sz="0" w:space="0" w:color="auto"/>
        <w:bottom w:val="none" w:sz="0" w:space="0" w:color="auto"/>
        <w:right w:val="none" w:sz="0" w:space="0" w:color="auto"/>
      </w:divBdr>
    </w:div>
    <w:div w:id="770777019">
      <w:bodyDiv w:val="1"/>
      <w:marLeft w:val="0"/>
      <w:marRight w:val="0"/>
      <w:marTop w:val="0"/>
      <w:marBottom w:val="0"/>
      <w:divBdr>
        <w:top w:val="none" w:sz="0" w:space="0" w:color="auto"/>
        <w:left w:val="none" w:sz="0" w:space="0" w:color="auto"/>
        <w:bottom w:val="none" w:sz="0" w:space="0" w:color="auto"/>
        <w:right w:val="none" w:sz="0" w:space="0" w:color="auto"/>
      </w:divBdr>
    </w:div>
    <w:div w:id="770861899">
      <w:bodyDiv w:val="1"/>
      <w:marLeft w:val="0"/>
      <w:marRight w:val="0"/>
      <w:marTop w:val="0"/>
      <w:marBottom w:val="0"/>
      <w:divBdr>
        <w:top w:val="none" w:sz="0" w:space="0" w:color="auto"/>
        <w:left w:val="none" w:sz="0" w:space="0" w:color="auto"/>
        <w:bottom w:val="none" w:sz="0" w:space="0" w:color="auto"/>
        <w:right w:val="none" w:sz="0" w:space="0" w:color="auto"/>
      </w:divBdr>
    </w:div>
    <w:div w:id="776412599">
      <w:bodyDiv w:val="1"/>
      <w:marLeft w:val="0"/>
      <w:marRight w:val="0"/>
      <w:marTop w:val="0"/>
      <w:marBottom w:val="0"/>
      <w:divBdr>
        <w:top w:val="none" w:sz="0" w:space="0" w:color="auto"/>
        <w:left w:val="none" w:sz="0" w:space="0" w:color="auto"/>
        <w:bottom w:val="none" w:sz="0" w:space="0" w:color="auto"/>
        <w:right w:val="none" w:sz="0" w:space="0" w:color="auto"/>
      </w:divBdr>
    </w:div>
    <w:div w:id="955529125">
      <w:bodyDiv w:val="1"/>
      <w:marLeft w:val="0"/>
      <w:marRight w:val="0"/>
      <w:marTop w:val="0"/>
      <w:marBottom w:val="0"/>
      <w:divBdr>
        <w:top w:val="none" w:sz="0" w:space="0" w:color="auto"/>
        <w:left w:val="none" w:sz="0" w:space="0" w:color="auto"/>
        <w:bottom w:val="none" w:sz="0" w:space="0" w:color="auto"/>
        <w:right w:val="none" w:sz="0" w:space="0" w:color="auto"/>
      </w:divBdr>
    </w:div>
    <w:div w:id="961499880">
      <w:bodyDiv w:val="1"/>
      <w:marLeft w:val="0"/>
      <w:marRight w:val="0"/>
      <w:marTop w:val="0"/>
      <w:marBottom w:val="0"/>
      <w:divBdr>
        <w:top w:val="none" w:sz="0" w:space="0" w:color="auto"/>
        <w:left w:val="none" w:sz="0" w:space="0" w:color="auto"/>
        <w:bottom w:val="none" w:sz="0" w:space="0" w:color="auto"/>
        <w:right w:val="none" w:sz="0" w:space="0" w:color="auto"/>
      </w:divBdr>
    </w:div>
    <w:div w:id="985084897">
      <w:bodyDiv w:val="1"/>
      <w:marLeft w:val="0"/>
      <w:marRight w:val="0"/>
      <w:marTop w:val="0"/>
      <w:marBottom w:val="0"/>
      <w:divBdr>
        <w:top w:val="none" w:sz="0" w:space="0" w:color="auto"/>
        <w:left w:val="none" w:sz="0" w:space="0" w:color="auto"/>
        <w:bottom w:val="none" w:sz="0" w:space="0" w:color="auto"/>
        <w:right w:val="none" w:sz="0" w:space="0" w:color="auto"/>
      </w:divBdr>
    </w:div>
    <w:div w:id="1015376890">
      <w:bodyDiv w:val="1"/>
      <w:marLeft w:val="0"/>
      <w:marRight w:val="0"/>
      <w:marTop w:val="0"/>
      <w:marBottom w:val="0"/>
      <w:divBdr>
        <w:top w:val="none" w:sz="0" w:space="0" w:color="auto"/>
        <w:left w:val="none" w:sz="0" w:space="0" w:color="auto"/>
        <w:bottom w:val="none" w:sz="0" w:space="0" w:color="auto"/>
        <w:right w:val="none" w:sz="0" w:space="0" w:color="auto"/>
      </w:divBdr>
    </w:div>
    <w:div w:id="1029456835">
      <w:bodyDiv w:val="1"/>
      <w:marLeft w:val="0"/>
      <w:marRight w:val="0"/>
      <w:marTop w:val="0"/>
      <w:marBottom w:val="0"/>
      <w:divBdr>
        <w:top w:val="none" w:sz="0" w:space="0" w:color="auto"/>
        <w:left w:val="none" w:sz="0" w:space="0" w:color="auto"/>
        <w:bottom w:val="none" w:sz="0" w:space="0" w:color="auto"/>
        <w:right w:val="none" w:sz="0" w:space="0" w:color="auto"/>
      </w:divBdr>
    </w:div>
    <w:div w:id="1132793752">
      <w:bodyDiv w:val="1"/>
      <w:marLeft w:val="0"/>
      <w:marRight w:val="0"/>
      <w:marTop w:val="0"/>
      <w:marBottom w:val="0"/>
      <w:divBdr>
        <w:top w:val="none" w:sz="0" w:space="0" w:color="auto"/>
        <w:left w:val="none" w:sz="0" w:space="0" w:color="auto"/>
        <w:bottom w:val="none" w:sz="0" w:space="0" w:color="auto"/>
        <w:right w:val="none" w:sz="0" w:space="0" w:color="auto"/>
      </w:divBdr>
    </w:div>
    <w:div w:id="1250625625">
      <w:bodyDiv w:val="1"/>
      <w:marLeft w:val="0"/>
      <w:marRight w:val="0"/>
      <w:marTop w:val="0"/>
      <w:marBottom w:val="0"/>
      <w:divBdr>
        <w:top w:val="none" w:sz="0" w:space="0" w:color="auto"/>
        <w:left w:val="none" w:sz="0" w:space="0" w:color="auto"/>
        <w:bottom w:val="none" w:sz="0" w:space="0" w:color="auto"/>
        <w:right w:val="none" w:sz="0" w:space="0" w:color="auto"/>
      </w:divBdr>
    </w:div>
    <w:div w:id="1342128019">
      <w:bodyDiv w:val="1"/>
      <w:marLeft w:val="0"/>
      <w:marRight w:val="0"/>
      <w:marTop w:val="0"/>
      <w:marBottom w:val="0"/>
      <w:divBdr>
        <w:top w:val="none" w:sz="0" w:space="0" w:color="auto"/>
        <w:left w:val="none" w:sz="0" w:space="0" w:color="auto"/>
        <w:bottom w:val="none" w:sz="0" w:space="0" w:color="auto"/>
        <w:right w:val="none" w:sz="0" w:space="0" w:color="auto"/>
      </w:divBdr>
    </w:div>
    <w:div w:id="1343899896">
      <w:bodyDiv w:val="1"/>
      <w:marLeft w:val="0"/>
      <w:marRight w:val="0"/>
      <w:marTop w:val="0"/>
      <w:marBottom w:val="0"/>
      <w:divBdr>
        <w:top w:val="none" w:sz="0" w:space="0" w:color="auto"/>
        <w:left w:val="none" w:sz="0" w:space="0" w:color="auto"/>
        <w:bottom w:val="none" w:sz="0" w:space="0" w:color="auto"/>
        <w:right w:val="none" w:sz="0" w:space="0" w:color="auto"/>
      </w:divBdr>
    </w:div>
    <w:div w:id="1354766633">
      <w:bodyDiv w:val="1"/>
      <w:marLeft w:val="0"/>
      <w:marRight w:val="0"/>
      <w:marTop w:val="0"/>
      <w:marBottom w:val="0"/>
      <w:divBdr>
        <w:top w:val="none" w:sz="0" w:space="0" w:color="auto"/>
        <w:left w:val="none" w:sz="0" w:space="0" w:color="auto"/>
        <w:bottom w:val="none" w:sz="0" w:space="0" w:color="auto"/>
        <w:right w:val="none" w:sz="0" w:space="0" w:color="auto"/>
      </w:divBdr>
    </w:div>
    <w:div w:id="1380399415">
      <w:bodyDiv w:val="1"/>
      <w:marLeft w:val="0"/>
      <w:marRight w:val="0"/>
      <w:marTop w:val="0"/>
      <w:marBottom w:val="0"/>
      <w:divBdr>
        <w:top w:val="none" w:sz="0" w:space="0" w:color="auto"/>
        <w:left w:val="none" w:sz="0" w:space="0" w:color="auto"/>
        <w:bottom w:val="none" w:sz="0" w:space="0" w:color="auto"/>
        <w:right w:val="none" w:sz="0" w:space="0" w:color="auto"/>
      </w:divBdr>
    </w:div>
    <w:div w:id="1422213663">
      <w:bodyDiv w:val="1"/>
      <w:marLeft w:val="0"/>
      <w:marRight w:val="0"/>
      <w:marTop w:val="0"/>
      <w:marBottom w:val="0"/>
      <w:divBdr>
        <w:top w:val="none" w:sz="0" w:space="0" w:color="auto"/>
        <w:left w:val="none" w:sz="0" w:space="0" w:color="auto"/>
        <w:bottom w:val="none" w:sz="0" w:space="0" w:color="auto"/>
        <w:right w:val="none" w:sz="0" w:space="0" w:color="auto"/>
      </w:divBdr>
    </w:div>
    <w:div w:id="1535382043">
      <w:bodyDiv w:val="1"/>
      <w:marLeft w:val="0"/>
      <w:marRight w:val="0"/>
      <w:marTop w:val="0"/>
      <w:marBottom w:val="0"/>
      <w:divBdr>
        <w:top w:val="none" w:sz="0" w:space="0" w:color="auto"/>
        <w:left w:val="none" w:sz="0" w:space="0" w:color="auto"/>
        <w:bottom w:val="none" w:sz="0" w:space="0" w:color="auto"/>
        <w:right w:val="none" w:sz="0" w:space="0" w:color="auto"/>
      </w:divBdr>
    </w:div>
    <w:div w:id="1573394027">
      <w:bodyDiv w:val="1"/>
      <w:marLeft w:val="0"/>
      <w:marRight w:val="0"/>
      <w:marTop w:val="0"/>
      <w:marBottom w:val="0"/>
      <w:divBdr>
        <w:top w:val="none" w:sz="0" w:space="0" w:color="auto"/>
        <w:left w:val="none" w:sz="0" w:space="0" w:color="auto"/>
        <w:bottom w:val="none" w:sz="0" w:space="0" w:color="auto"/>
        <w:right w:val="none" w:sz="0" w:space="0" w:color="auto"/>
      </w:divBdr>
    </w:div>
    <w:div w:id="1637107776">
      <w:bodyDiv w:val="1"/>
      <w:marLeft w:val="0"/>
      <w:marRight w:val="0"/>
      <w:marTop w:val="0"/>
      <w:marBottom w:val="0"/>
      <w:divBdr>
        <w:top w:val="none" w:sz="0" w:space="0" w:color="auto"/>
        <w:left w:val="none" w:sz="0" w:space="0" w:color="auto"/>
        <w:bottom w:val="none" w:sz="0" w:space="0" w:color="auto"/>
        <w:right w:val="none" w:sz="0" w:space="0" w:color="auto"/>
      </w:divBdr>
    </w:div>
    <w:div w:id="1803956391">
      <w:bodyDiv w:val="1"/>
      <w:marLeft w:val="0"/>
      <w:marRight w:val="0"/>
      <w:marTop w:val="0"/>
      <w:marBottom w:val="0"/>
      <w:divBdr>
        <w:top w:val="none" w:sz="0" w:space="0" w:color="auto"/>
        <w:left w:val="none" w:sz="0" w:space="0" w:color="auto"/>
        <w:bottom w:val="none" w:sz="0" w:space="0" w:color="auto"/>
        <w:right w:val="none" w:sz="0" w:space="0" w:color="auto"/>
      </w:divBdr>
    </w:div>
    <w:div w:id="1961833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Work\Repositories\CRMWA-Docs\CRMWorks%20ASIA%20Document%20-%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9022C1-5075-4331-941D-E45E83F86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CRMWorks ASIA Document - Template.dotx</Template>
  <TotalTime>317</TotalTime>
  <Pages>1</Pages>
  <Words>74</Words>
  <Characters>423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Statement of Work</vt:lpstr>
    </vt:vector>
  </TitlesOfParts>
  <Company/>
  <LinksUpToDate>false</LinksUpToDate>
  <CharactersWithSpaces>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dc:title>
  <dc:subject/>
  <dc:creator>NA</dc:creator>
  <cp:keywords/>
  <cp:lastModifiedBy>NA</cp:lastModifiedBy>
  <cp:revision>16</cp:revision>
  <cp:lastPrinted>2012-10-07T11:09:00Z</cp:lastPrinted>
  <dcterms:created xsi:type="dcterms:W3CDTF">2014-03-04T11:13:00Z</dcterms:created>
  <dcterms:modified xsi:type="dcterms:W3CDTF">2014-03-05T05:22:00Z</dcterms:modified>
</cp:coreProperties>
</file>