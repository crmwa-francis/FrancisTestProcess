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color w:val="auto"/>
          <w:sz w:val="22"/>
          <w:szCs w:val="22"/>
          <w:lang w:val="en-PH"/>
        </w:rPr>
        <w:id w:val="-44994253"/>
        <w:docPartObj>
          <w:docPartGallery w:val="Table of Contents"/>
          <w:docPartUnique/>
        </w:docPartObj>
      </w:sdtPr>
      <w:sdtContent>
        <w:p w14:paraId="1C83B0D2" w14:textId="77777777" w:rsidR="005346B7" w:rsidRDefault="005346B7" w:rsidP="005346B7">
          <w:pPr>
            <w:pStyle w:val="TOCHeading"/>
          </w:pPr>
          <w:r>
            <w:t>Table of Contents</w:t>
          </w:r>
        </w:p>
        <w:p w14:paraId="1CE38404" w14:textId="77777777" w:rsidR="00AE0F85" w:rsidRDefault="005346B7">
          <w:pPr>
            <w:pStyle w:val="TOC1"/>
            <w:tabs>
              <w:tab w:val="right" w:leader="dot" w:pos="9377"/>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383036356" w:history="1">
            <w:r w:rsidR="00AE0F85" w:rsidRPr="00DD77C6">
              <w:rPr>
                <w:rStyle w:val="Hyperlink"/>
                <w:noProof/>
              </w:rPr>
              <w:t>Listing Module</w:t>
            </w:r>
            <w:r w:rsidR="00AE0F85">
              <w:rPr>
                <w:noProof/>
                <w:webHidden/>
              </w:rPr>
              <w:tab/>
            </w:r>
            <w:r w:rsidR="00AE0F85">
              <w:rPr>
                <w:noProof/>
                <w:webHidden/>
              </w:rPr>
              <w:fldChar w:fldCharType="begin"/>
            </w:r>
            <w:r w:rsidR="00AE0F85">
              <w:rPr>
                <w:noProof/>
                <w:webHidden/>
              </w:rPr>
              <w:instrText xml:space="preserve"> PAGEREF _Toc383036356 \h </w:instrText>
            </w:r>
            <w:r w:rsidR="00AE0F85">
              <w:rPr>
                <w:noProof/>
                <w:webHidden/>
              </w:rPr>
            </w:r>
            <w:r w:rsidR="00AE0F85">
              <w:rPr>
                <w:noProof/>
                <w:webHidden/>
              </w:rPr>
              <w:fldChar w:fldCharType="separate"/>
            </w:r>
            <w:r w:rsidR="00AE0F85">
              <w:rPr>
                <w:noProof/>
                <w:webHidden/>
              </w:rPr>
              <w:t>2</w:t>
            </w:r>
            <w:r w:rsidR="00AE0F85">
              <w:rPr>
                <w:noProof/>
                <w:webHidden/>
              </w:rPr>
              <w:fldChar w:fldCharType="end"/>
            </w:r>
          </w:hyperlink>
        </w:p>
        <w:p w14:paraId="5F4C55D5" w14:textId="77777777" w:rsidR="00AE0F85" w:rsidRDefault="00AE0F85">
          <w:pPr>
            <w:pStyle w:val="TOC1"/>
            <w:tabs>
              <w:tab w:val="right" w:leader="dot" w:pos="9377"/>
            </w:tabs>
            <w:rPr>
              <w:rFonts w:asciiTheme="minorHAnsi" w:eastAsiaTheme="minorEastAsia" w:hAnsiTheme="minorHAnsi" w:cstheme="minorBidi"/>
              <w:noProof/>
              <w:lang w:val="en-US"/>
            </w:rPr>
          </w:pPr>
          <w:hyperlink w:anchor="_Toc383036357" w:history="1">
            <w:r w:rsidRPr="00DD77C6">
              <w:rPr>
                <w:rStyle w:val="Hyperlink"/>
                <w:noProof/>
              </w:rPr>
              <w:t>House Design</w:t>
            </w:r>
            <w:r>
              <w:rPr>
                <w:noProof/>
                <w:webHidden/>
              </w:rPr>
              <w:tab/>
            </w:r>
            <w:r>
              <w:rPr>
                <w:noProof/>
                <w:webHidden/>
              </w:rPr>
              <w:fldChar w:fldCharType="begin"/>
            </w:r>
            <w:r>
              <w:rPr>
                <w:noProof/>
                <w:webHidden/>
              </w:rPr>
              <w:instrText xml:space="preserve"> PAGEREF _Toc383036357 \h </w:instrText>
            </w:r>
            <w:r>
              <w:rPr>
                <w:noProof/>
                <w:webHidden/>
              </w:rPr>
            </w:r>
            <w:r>
              <w:rPr>
                <w:noProof/>
                <w:webHidden/>
              </w:rPr>
              <w:fldChar w:fldCharType="separate"/>
            </w:r>
            <w:r>
              <w:rPr>
                <w:noProof/>
                <w:webHidden/>
              </w:rPr>
              <w:t>13</w:t>
            </w:r>
            <w:r>
              <w:rPr>
                <w:noProof/>
                <w:webHidden/>
              </w:rPr>
              <w:fldChar w:fldCharType="end"/>
            </w:r>
          </w:hyperlink>
        </w:p>
        <w:p w14:paraId="0E85B80E" w14:textId="77777777" w:rsidR="00AE0F85" w:rsidRDefault="00AE0F85">
          <w:pPr>
            <w:pStyle w:val="TOC1"/>
            <w:tabs>
              <w:tab w:val="right" w:leader="dot" w:pos="9377"/>
            </w:tabs>
            <w:rPr>
              <w:rFonts w:asciiTheme="minorHAnsi" w:eastAsiaTheme="minorEastAsia" w:hAnsiTheme="minorHAnsi" w:cstheme="minorBidi"/>
              <w:noProof/>
              <w:lang w:val="en-US"/>
            </w:rPr>
          </w:pPr>
          <w:hyperlink w:anchor="_Toc383036358" w:history="1">
            <w:r w:rsidRPr="00DD77C6">
              <w:rPr>
                <w:rStyle w:val="Hyperlink"/>
                <w:noProof/>
              </w:rPr>
              <w:t>Contract</w:t>
            </w:r>
            <w:r>
              <w:rPr>
                <w:noProof/>
                <w:webHidden/>
              </w:rPr>
              <w:tab/>
            </w:r>
            <w:r>
              <w:rPr>
                <w:noProof/>
                <w:webHidden/>
              </w:rPr>
              <w:fldChar w:fldCharType="begin"/>
            </w:r>
            <w:r>
              <w:rPr>
                <w:noProof/>
                <w:webHidden/>
              </w:rPr>
              <w:instrText xml:space="preserve"> PAGEREF _Toc383036358 \h </w:instrText>
            </w:r>
            <w:r>
              <w:rPr>
                <w:noProof/>
                <w:webHidden/>
              </w:rPr>
            </w:r>
            <w:r>
              <w:rPr>
                <w:noProof/>
                <w:webHidden/>
              </w:rPr>
              <w:fldChar w:fldCharType="separate"/>
            </w:r>
            <w:r>
              <w:rPr>
                <w:noProof/>
                <w:webHidden/>
              </w:rPr>
              <w:t>18</w:t>
            </w:r>
            <w:r>
              <w:rPr>
                <w:noProof/>
                <w:webHidden/>
              </w:rPr>
              <w:fldChar w:fldCharType="end"/>
            </w:r>
          </w:hyperlink>
        </w:p>
        <w:p w14:paraId="3AF2A53D" w14:textId="77777777" w:rsidR="00AE0F85" w:rsidRDefault="00AE0F85">
          <w:pPr>
            <w:pStyle w:val="TOC1"/>
            <w:tabs>
              <w:tab w:val="right" w:leader="dot" w:pos="9377"/>
            </w:tabs>
            <w:rPr>
              <w:rFonts w:asciiTheme="minorHAnsi" w:eastAsiaTheme="minorEastAsia" w:hAnsiTheme="minorHAnsi" w:cstheme="minorBidi"/>
              <w:noProof/>
              <w:lang w:val="en-US"/>
            </w:rPr>
          </w:pPr>
          <w:hyperlink w:anchor="_Toc383036359" w:history="1">
            <w:r w:rsidRPr="00DD77C6">
              <w:rPr>
                <w:rStyle w:val="Hyperlink"/>
                <w:noProof/>
              </w:rPr>
              <w:t xml:space="preserve">Agent`s Portal </w:t>
            </w:r>
            <w:r w:rsidRPr="00DD77C6">
              <w:rPr>
                <w:rStyle w:val="Hyperlink"/>
                <w:i/>
                <w:noProof/>
              </w:rPr>
              <w:t>(TBD)</w:t>
            </w:r>
            <w:r>
              <w:rPr>
                <w:noProof/>
                <w:webHidden/>
              </w:rPr>
              <w:tab/>
            </w:r>
            <w:r>
              <w:rPr>
                <w:noProof/>
                <w:webHidden/>
              </w:rPr>
              <w:fldChar w:fldCharType="begin"/>
            </w:r>
            <w:r>
              <w:rPr>
                <w:noProof/>
                <w:webHidden/>
              </w:rPr>
              <w:instrText xml:space="preserve"> PAGEREF _Toc383036359 \h </w:instrText>
            </w:r>
            <w:r>
              <w:rPr>
                <w:noProof/>
                <w:webHidden/>
              </w:rPr>
            </w:r>
            <w:r>
              <w:rPr>
                <w:noProof/>
                <w:webHidden/>
              </w:rPr>
              <w:fldChar w:fldCharType="separate"/>
            </w:r>
            <w:r>
              <w:rPr>
                <w:noProof/>
                <w:webHidden/>
              </w:rPr>
              <w:t>31</w:t>
            </w:r>
            <w:r>
              <w:rPr>
                <w:noProof/>
                <w:webHidden/>
              </w:rPr>
              <w:fldChar w:fldCharType="end"/>
            </w:r>
          </w:hyperlink>
        </w:p>
        <w:p w14:paraId="09B9D8D3" w14:textId="77777777" w:rsidR="00AE0F85" w:rsidRDefault="00AE0F85">
          <w:pPr>
            <w:pStyle w:val="TOC1"/>
            <w:tabs>
              <w:tab w:val="right" w:leader="dot" w:pos="9377"/>
            </w:tabs>
            <w:rPr>
              <w:rFonts w:asciiTheme="minorHAnsi" w:eastAsiaTheme="minorEastAsia" w:hAnsiTheme="minorHAnsi" w:cstheme="minorBidi"/>
              <w:noProof/>
              <w:lang w:val="en-US"/>
            </w:rPr>
          </w:pPr>
          <w:hyperlink w:anchor="_Toc383036360" w:history="1">
            <w:r w:rsidRPr="00DD77C6">
              <w:rPr>
                <w:rStyle w:val="Hyperlink"/>
                <w:noProof/>
              </w:rPr>
              <w:t xml:space="preserve">Builder`s Portal </w:t>
            </w:r>
            <w:r w:rsidRPr="00DD77C6">
              <w:rPr>
                <w:rStyle w:val="Hyperlink"/>
                <w:i/>
                <w:noProof/>
              </w:rPr>
              <w:t>(TBD)</w:t>
            </w:r>
            <w:r>
              <w:rPr>
                <w:noProof/>
                <w:webHidden/>
              </w:rPr>
              <w:tab/>
            </w:r>
            <w:r>
              <w:rPr>
                <w:noProof/>
                <w:webHidden/>
              </w:rPr>
              <w:fldChar w:fldCharType="begin"/>
            </w:r>
            <w:r>
              <w:rPr>
                <w:noProof/>
                <w:webHidden/>
              </w:rPr>
              <w:instrText xml:space="preserve"> PAGEREF _Toc383036360 \h </w:instrText>
            </w:r>
            <w:r>
              <w:rPr>
                <w:noProof/>
                <w:webHidden/>
              </w:rPr>
            </w:r>
            <w:r>
              <w:rPr>
                <w:noProof/>
                <w:webHidden/>
              </w:rPr>
              <w:fldChar w:fldCharType="separate"/>
            </w:r>
            <w:r>
              <w:rPr>
                <w:noProof/>
                <w:webHidden/>
              </w:rPr>
              <w:t>32</w:t>
            </w:r>
            <w:r>
              <w:rPr>
                <w:noProof/>
                <w:webHidden/>
              </w:rPr>
              <w:fldChar w:fldCharType="end"/>
            </w:r>
          </w:hyperlink>
        </w:p>
        <w:p w14:paraId="39BFCAF4" w14:textId="77777777" w:rsidR="00AE0F85" w:rsidRDefault="00AE0F85">
          <w:pPr>
            <w:pStyle w:val="TOC1"/>
            <w:tabs>
              <w:tab w:val="right" w:leader="dot" w:pos="9377"/>
            </w:tabs>
            <w:rPr>
              <w:rFonts w:asciiTheme="minorHAnsi" w:eastAsiaTheme="minorEastAsia" w:hAnsiTheme="minorHAnsi" w:cstheme="minorBidi"/>
              <w:noProof/>
              <w:lang w:val="en-US"/>
            </w:rPr>
          </w:pPr>
          <w:hyperlink w:anchor="_Toc383036361" w:history="1">
            <w:r w:rsidRPr="00DD77C6">
              <w:rPr>
                <w:rStyle w:val="Hyperlink"/>
                <w:noProof/>
              </w:rPr>
              <w:t xml:space="preserve">Buyer`s or Purchaser`s Portal </w:t>
            </w:r>
            <w:r w:rsidRPr="00DD77C6">
              <w:rPr>
                <w:rStyle w:val="Hyperlink"/>
                <w:i/>
                <w:noProof/>
              </w:rPr>
              <w:t>(TBD)</w:t>
            </w:r>
            <w:r>
              <w:rPr>
                <w:noProof/>
                <w:webHidden/>
              </w:rPr>
              <w:tab/>
            </w:r>
            <w:r>
              <w:rPr>
                <w:noProof/>
                <w:webHidden/>
              </w:rPr>
              <w:fldChar w:fldCharType="begin"/>
            </w:r>
            <w:r>
              <w:rPr>
                <w:noProof/>
                <w:webHidden/>
              </w:rPr>
              <w:instrText xml:space="preserve"> PAGEREF _Toc383036361 \h </w:instrText>
            </w:r>
            <w:r>
              <w:rPr>
                <w:noProof/>
                <w:webHidden/>
              </w:rPr>
            </w:r>
            <w:r>
              <w:rPr>
                <w:noProof/>
                <w:webHidden/>
              </w:rPr>
              <w:fldChar w:fldCharType="separate"/>
            </w:r>
            <w:r>
              <w:rPr>
                <w:noProof/>
                <w:webHidden/>
              </w:rPr>
              <w:t>33</w:t>
            </w:r>
            <w:r>
              <w:rPr>
                <w:noProof/>
                <w:webHidden/>
              </w:rPr>
              <w:fldChar w:fldCharType="end"/>
            </w:r>
          </w:hyperlink>
        </w:p>
        <w:p w14:paraId="0DD9C43E" w14:textId="77777777" w:rsidR="00AE0F85" w:rsidRDefault="00AE0F85">
          <w:pPr>
            <w:pStyle w:val="TOC1"/>
            <w:tabs>
              <w:tab w:val="right" w:leader="dot" w:pos="9377"/>
            </w:tabs>
            <w:rPr>
              <w:rFonts w:asciiTheme="minorHAnsi" w:eastAsiaTheme="minorEastAsia" w:hAnsiTheme="minorHAnsi" w:cstheme="minorBidi"/>
              <w:noProof/>
              <w:lang w:val="en-US"/>
            </w:rPr>
          </w:pPr>
          <w:hyperlink w:anchor="_Toc383036362" w:history="1">
            <w:r w:rsidRPr="00DD77C6">
              <w:rPr>
                <w:rStyle w:val="Hyperlink"/>
                <w:noProof/>
              </w:rPr>
              <w:t>Summary</w:t>
            </w:r>
            <w:r>
              <w:rPr>
                <w:noProof/>
                <w:webHidden/>
              </w:rPr>
              <w:tab/>
            </w:r>
            <w:r>
              <w:rPr>
                <w:noProof/>
                <w:webHidden/>
              </w:rPr>
              <w:fldChar w:fldCharType="begin"/>
            </w:r>
            <w:r>
              <w:rPr>
                <w:noProof/>
                <w:webHidden/>
              </w:rPr>
              <w:instrText xml:space="preserve"> PAGEREF _Toc383036362 \h </w:instrText>
            </w:r>
            <w:r>
              <w:rPr>
                <w:noProof/>
                <w:webHidden/>
              </w:rPr>
            </w:r>
            <w:r>
              <w:rPr>
                <w:noProof/>
                <w:webHidden/>
              </w:rPr>
              <w:fldChar w:fldCharType="separate"/>
            </w:r>
            <w:r>
              <w:rPr>
                <w:noProof/>
                <w:webHidden/>
              </w:rPr>
              <w:t>34</w:t>
            </w:r>
            <w:r>
              <w:rPr>
                <w:noProof/>
                <w:webHidden/>
              </w:rPr>
              <w:fldChar w:fldCharType="end"/>
            </w:r>
          </w:hyperlink>
        </w:p>
        <w:p w14:paraId="764A2A94" w14:textId="77777777" w:rsidR="00AE0F85" w:rsidRDefault="00AE0F85">
          <w:pPr>
            <w:pStyle w:val="TOC2"/>
            <w:tabs>
              <w:tab w:val="right" w:leader="dot" w:pos="9377"/>
            </w:tabs>
            <w:rPr>
              <w:rFonts w:asciiTheme="minorHAnsi" w:eastAsiaTheme="minorEastAsia" w:hAnsiTheme="minorHAnsi" w:cstheme="minorBidi"/>
              <w:noProof/>
              <w:lang w:val="en-US"/>
            </w:rPr>
          </w:pPr>
          <w:hyperlink w:anchor="_Toc383036363" w:history="1">
            <w:r w:rsidRPr="00DD77C6">
              <w:rPr>
                <w:rStyle w:val="Hyperlink"/>
                <w:noProof/>
              </w:rPr>
              <w:t>Missed features/tasks in stage 1</w:t>
            </w:r>
            <w:r>
              <w:rPr>
                <w:noProof/>
                <w:webHidden/>
              </w:rPr>
              <w:tab/>
            </w:r>
            <w:r>
              <w:rPr>
                <w:noProof/>
                <w:webHidden/>
              </w:rPr>
              <w:fldChar w:fldCharType="begin"/>
            </w:r>
            <w:r>
              <w:rPr>
                <w:noProof/>
                <w:webHidden/>
              </w:rPr>
              <w:instrText xml:space="preserve"> PAGEREF _Toc383036363 \h </w:instrText>
            </w:r>
            <w:r>
              <w:rPr>
                <w:noProof/>
                <w:webHidden/>
              </w:rPr>
            </w:r>
            <w:r>
              <w:rPr>
                <w:noProof/>
                <w:webHidden/>
              </w:rPr>
              <w:fldChar w:fldCharType="separate"/>
            </w:r>
            <w:r>
              <w:rPr>
                <w:noProof/>
                <w:webHidden/>
              </w:rPr>
              <w:t>34</w:t>
            </w:r>
            <w:r>
              <w:rPr>
                <w:noProof/>
                <w:webHidden/>
              </w:rPr>
              <w:fldChar w:fldCharType="end"/>
            </w:r>
          </w:hyperlink>
        </w:p>
        <w:p w14:paraId="1650687A" w14:textId="77777777" w:rsidR="00AE0F85" w:rsidRDefault="00AE0F85">
          <w:pPr>
            <w:pStyle w:val="TOC2"/>
            <w:tabs>
              <w:tab w:val="right" w:leader="dot" w:pos="9377"/>
            </w:tabs>
            <w:rPr>
              <w:rFonts w:asciiTheme="minorHAnsi" w:eastAsiaTheme="minorEastAsia" w:hAnsiTheme="minorHAnsi" w:cstheme="minorBidi"/>
              <w:noProof/>
              <w:lang w:val="en-US"/>
            </w:rPr>
          </w:pPr>
          <w:hyperlink w:anchor="_Toc383036364" w:history="1">
            <w:r w:rsidRPr="00DD77C6">
              <w:rPr>
                <w:rStyle w:val="Hyperlink"/>
                <w:noProof/>
              </w:rPr>
              <w:t>Stage 2 features/tasks that were implemented in stage 1</w:t>
            </w:r>
            <w:r>
              <w:rPr>
                <w:noProof/>
                <w:webHidden/>
              </w:rPr>
              <w:tab/>
            </w:r>
            <w:r>
              <w:rPr>
                <w:noProof/>
                <w:webHidden/>
              </w:rPr>
              <w:fldChar w:fldCharType="begin"/>
            </w:r>
            <w:r>
              <w:rPr>
                <w:noProof/>
                <w:webHidden/>
              </w:rPr>
              <w:instrText xml:space="preserve"> PAGEREF _Toc383036364 \h </w:instrText>
            </w:r>
            <w:r>
              <w:rPr>
                <w:noProof/>
                <w:webHidden/>
              </w:rPr>
            </w:r>
            <w:r>
              <w:rPr>
                <w:noProof/>
                <w:webHidden/>
              </w:rPr>
              <w:fldChar w:fldCharType="separate"/>
            </w:r>
            <w:r>
              <w:rPr>
                <w:noProof/>
                <w:webHidden/>
              </w:rPr>
              <w:t>34</w:t>
            </w:r>
            <w:r>
              <w:rPr>
                <w:noProof/>
                <w:webHidden/>
              </w:rPr>
              <w:fldChar w:fldCharType="end"/>
            </w:r>
          </w:hyperlink>
        </w:p>
        <w:p w14:paraId="25C4DBC6" w14:textId="77777777" w:rsidR="00AE0F85" w:rsidRDefault="00AE0F85">
          <w:pPr>
            <w:pStyle w:val="TOC2"/>
            <w:tabs>
              <w:tab w:val="right" w:leader="dot" w:pos="9377"/>
            </w:tabs>
            <w:rPr>
              <w:rFonts w:asciiTheme="minorHAnsi" w:eastAsiaTheme="minorEastAsia" w:hAnsiTheme="minorHAnsi" w:cstheme="minorBidi"/>
              <w:noProof/>
              <w:lang w:val="en-US"/>
            </w:rPr>
          </w:pPr>
          <w:hyperlink w:anchor="_Toc383036365" w:history="1">
            <w:r w:rsidRPr="00DD77C6">
              <w:rPr>
                <w:rStyle w:val="Hyperlink"/>
                <w:noProof/>
              </w:rPr>
              <w:t>Total number of hours</w:t>
            </w:r>
            <w:r>
              <w:rPr>
                <w:noProof/>
                <w:webHidden/>
              </w:rPr>
              <w:tab/>
            </w:r>
            <w:r>
              <w:rPr>
                <w:noProof/>
                <w:webHidden/>
              </w:rPr>
              <w:fldChar w:fldCharType="begin"/>
            </w:r>
            <w:r>
              <w:rPr>
                <w:noProof/>
                <w:webHidden/>
              </w:rPr>
              <w:instrText xml:space="preserve"> PAGEREF _Toc383036365 \h </w:instrText>
            </w:r>
            <w:r>
              <w:rPr>
                <w:noProof/>
                <w:webHidden/>
              </w:rPr>
            </w:r>
            <w:r>
              <w:rPr>
                <w:noProof/>
                <w:webHidden/>
              </w:rPr>
              <w:fldChar w:fldCharType="separate"/>
            </w:r>
            <w:r>
              <w:rPr>
                <w:noProof/>
                <w:webHidden/>
              </w:rPr>
              <w:t>34</w:t>
            </w:r>
            <w:r>
              <w:rPr>
                <w:noProof/>
                <w:webHidden/>
              </w:rPr>
              <w:fldChar w:fldCharType="end"/>
            </w:r>
          </w:hyperlink>
        </w:p>
        <w:p w14:paraId="4C54BBFE" w14:textId="77777777" w:rsidR="005346B7" w:rsidRDefault="005346B7" w:rsidP="005346B7">
          <w:r>
            <w:rPr>
              <w:b/>
              <w:bCs/>
              <w:noProof/>
            </w:rPr>
            <w:fldChar w:fldCharType="end"/>
          </w:r>
        </w:p>
      </w:sdtContent>
    </w:sdt>
    <w:p w14:paraId="69BCEDF1" w14:textId="77777777" w:rsidR="005346B7" w:rsidRDefault="005346B7" w:rsidP="005346B7">
      <w:pPr>
        <w:pStyle w:val="Heading1"/>
        <w:jc w:val="center"/>
      </w:pPr>
    </w:p>
    <w:p w14:paraId="10011B42" w14:textId="77777777" w:rsidR="005346B7" w:rsidRDefault="005346B7" w:rsidP="005346B7"/>
    <w:p w14:paraId="157F6B40" w14:textId="77777777" w:rsidR="005346B7" w:rsidRDefault="005346B7" w:rsidP="005346B7"/>
    <w:p w14:paraId="54423989" w14:textId="77777777" w:rsidR="005346B7" w:rsidRDefault="005346B7" w:rsidP="005346B7"/>
    <w:p w14:paraId="0BA61AF5" w14:textId="77777777" w:rsidR="005346B7" w:rsidRDefault="005346B7" w:rsidP="005346B7"/>
    <w:p w14:paraId="7E64E8D7" w14:textId="77777777" w:rsidR="005346B7" w:rsidRDefault="005346B7" w:rsidP="005346B7"/>
    <w:p w14:paraId="00457705" w14:textId="77777777" w:rsidR="005346B7" w:rsidRDefault="005346B7" w:rsidP="005346B7"/>
    <w:p w14:paraId="03F3B87D" w14:textId="77777777" w:rsidR="005346B7" w:rsidRDefault="005346B7" w:rsidP="005346B7"/>
    <w:p w14:paraId="37F93355" w14:textId="77777777" w:rsidR="005346B7" w:rsidRDefault="005346B7" w:rsidP="005346B7"/>
    <w:p w14:paraId="6E331443" w14:textId="77777777" w:rsidR="005346B7" w:rsidRDefault="005346B7" w:rsidP="005346B7"/>
    <w:p w14:paraId="389D33DE" w14:textId="77777777" w:rsidR="005346B7" w:rsidRDefault="005346B7" w:rsidP="005346B7"/>
    <w:p w14:paraId="01DBAA49" w14:textId="77777777" w:rsidR="005346B7" w:rsidRDefault="005346B7" w:rsidP="005346B7"/>
    <w:p w14:paraId="632075CE" w14:textId="77777777" w:rsidR="005346B7" w:rsidRDefault="005346B7" w:rsidP="005346B7"/>
    <w:p w14:paraId="6F543E05" w14:textId="77777777" w:rsidR="005346B7" w:rsidRDefault="005346B7" w:rsidP="005346B7"/>
    <w:p w14:paraId="0DDC4306" w14:textId="77777777" w:rsidR="005346B7" w:rsidRDefault="005346B7" w:rsidP="005346B7"/>
    <w:p w14:paraId="560404BC" w14:textId="77777777" w:rsidR="005346B7" w:rsidRDefault="005346B7" w:rsidP="005346B7"/>
    <w:p w14:paraId="73368C0A" w14:textId="77777777" w:rsidR="005346B7" w:rsidRDefault="005346B7" w:rsidP="005346B7">
      <w:pPr>
        <w:pStyle w:val="Heading1"/>
        <w:jc w:val="center"/>
      </w:pPr>
      <w:bookmarkStart w:id="0" w:name="_Toc383036356"/>
      <w:r>
        <w:lastRenderedPageBreak/>
        <w:t>Listing Module</w:t>
      </w:r>
      <w:bookmarkEnd w:id="0"/>
    </w:p>
    <w:p w14:paraId="0EA7637B" w14:textId="77777777" w:rsidR="005346B7" w:rsidRDefault="005346B7" w:rsidP="005346B7"/>
    <w:tbl>
      <w:tblPr>
        <w:tblStyle w:val="TableGridLight"/>
        <w:tblW w:w="0" w:type="auto"/>
        <w:tblLook w:val="04A0" w:firstRow="1" w:lastRow="0" w:firstColumn="1" w:lastColumn="0" w:noHBand="0" w:noVBand="1"/>
      </w:tblPr>
      <w:tblGrid>
        <w:gridCol w:w="3125"/>
        <w:gridCol w:w="3126"/>
        <w:gridCol w:w="3126"/>
      </w:tblGrid>
      <w:tr w:rsidR="005346B7" w14:paraId="0A0B8241" w14:textId="77777777" w:rsidTr="005346B7">
        <w:trPr>
          <w:tblHeader/>
        </w:trPr>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hideMark/>
          </w:tcPr>
          <w:p w14:paraId="46A0254C" w14:textId="77777777" w:rsidR="005346B7" w:rsidRDefault="005346B7">
            <w:pPr>
              <w:rPr>
                <w:b/>
              </w:rPr>
            </w:pPr>
            <w:r>
              <w:rPr>
                <w:b/>
              </w:rPr>
              <w:t>Feature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hideMark/>
          </w:tcPr>
          <w:p w14:paraId="08C3B69F" w14:textId="77777777" w:rsidR="005346B7" w:rsidRDefault="005346B7">
            <w:pPr>
              <w:rPr>
                <w:b/>
              </w:rPr>
            </w:pPr>
            <w:r>
              <w:rPr>
                <w:b/>
              </w:rPr>
              <w:t>Tasks</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hideMark/>
          </w:tcPr>
          <w:p w14:paraId="5741955A" w14:textId="77777777" w:rsidR="005346B7" w:rsidRDefault="005346B7">
            <w:pPr>
              <w:rPr>
                <w:b/>
              </w:rPr>
            </w:pPr>
            <w:r>
              <w:rPr>
                <w:b/>
              </w:rPr>
              <w:t>Estimate</w:t>
            </w:r>
          </w:p>
        </w:tc>
      </w:tr>
      <w:tr w:rsidR="005346B7" w14:paraId="32415250"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90A1F2" w14:textId="77777777" w:rsidR="005346B7" w:rsidRDefault="005346B7">
            <w:r>
              <w:t>Add all other fields for Listing</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A1B2CF"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556645" w14:textId="77777777" w:rsidR="005346B7" w:rsidRDefault="005346B7">
            <w:r>
              <w:t>4h</w:t>
            </w:r>
          </w:p>
        </w:tc>
      </w:tr>
      <w:tr w:rsidR="005346B7" w14:paraId="2DA1E6C0"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FF9A76" w14:textId="77777777" w:rsidR="005346B7" w:rsidRDefault="005346B7">
            <w:r>
              <w:rPr>
                <w:b/>
              </w:rPr>
              <w:t>House Price</w:t>
            </w:r>
            <w:r>
              <w:t xml:space="preserve"> field:</w:t>
            </w:r>
            <w:r>
              <w:br/>
              <w:t>This the price of the house if there are multiple house designs then this would not be displayed</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D55AB5" w14:textId="77777777" w:rsidR="005346B7" w:rsidRDefault="005346B7">
            <w:r>
              <w:t>Add house price field with dependency formula</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05DAA6" w14:textId="77777777" w:rsidR="005346B7" w:rsidRDefault="005346B7">
            <w:r>
              <w:t>15m</w:t>
            </w:r>
          </w:p>
        </w:tc>
      </w:tr>
      <w:tr w:rsidR="005346B7" w14:paraId="396C6956"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1E226D" w14:textId="77777777" w:rsidR="005346B7" w:rsidRDefault="005346B7">
            <w:r>
              <w:rPr>
                <w:b/>
              </w:rPr>
              <w:t>Contract status</w:t>
            </w:r>
            <w:r>
              <w:t>: If there is a contract linked to this property, then the status of the contract would be displayed here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1B7ECD" w14:textId="77777777" w:rsidR="005346B7" w:rsidRDefault="005346B7">
            <w:r>
              <w:t>Add contract status field</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DC31BA" w14:textId="77777777" w:rsidR="005346B7" w:rsidRDefault="005346B7">
            <w:r>
              <w:t>15m</w:t>
            </w:r>
          </w:p>
        </w:tc>
      </w:tr>
      <w:tr w:rsidR="005346B7" w14:paraId="79DBDE3F"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11EE00" w14:textId="77777777" w:rsidR="005346B7" w:rsidRDefault="005346B7">
            <w:r>
              <w:t>Contacts Heading</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E41CBD" w14:textId="77777777" w:rsidR="005346B7" w:rsidRDefault="005346B7">
            <w:r>
              <w:t>Add one to many relationship to contacts</w:t>
            </w:r>
          </w:p>
        </w:tc>
        <w:tc>
          <w:tcPr>
            <w:tcW w:w="3126"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2F54FA" w14:textId="77777777" w:rsidR="005346B7" w:rsidRDefault="005346B7">
            <w:r>
              <w:t>3h</w:t>
            </w:r>
          </w:p>
        </w:tc>
      </w:tr>
      <w:tr w:rsidR="005346B7" w14:paraId="12FB6C00"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EA1897" w14:textId="77777777" w:rsidR="005346B7" w:rsidRDefault="005346B7">
            <w:r>
              <w:t>Option house heading</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BE1C83" w14:textId="77777777" w:rsidR="005346B7" w:rsidRDefault="005346B7">
            <w:r>
              <w:t>Add one to many relationship to open house</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D58CE9F" w14:textId="77777777" w:rsidR="005346B7" w:rsidRDefault="005346B7">
            <w:pPr>
              <w:spacing w:after="0" w:line="240" w:lineRule="auto"/>
            </w:pPr>
          </w:p>
        </w:tc>
      </w:tr>
      <w:tr w:rsidR="005346B7" w14:paraId="59F4B444"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6B055B" w14:textId="77777777" w:rsidR="005346B7" w:rsidRDefault="005346B7">
            <w:r>
              <w:t>Tasks heading</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B9473A" w14:textId="77777777" w:rsidR="005346B7" w:rsidRDefault="005346B7">
            <w:r>
              <w:t>Add one to many relationship to tasks</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4EE6DBC" w14:textId="77777777" w:rsidR="005346B7" w:rsidRDefault="005346B7">
            <w:pPr>
              <w:spacing w:after="0" w:line="240" w:lineRule="auto"/>
            </w:pPr>
          </w:p>
        </w:tc>
      </w:tr>
      <w:tr w:rsidR="005346B7" w14:paraId="081E8D7B"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B46EEB" w14:textId="77777777" w:rsidR="005346B7" w:rsidRDefault="005346B7">
            <w:r>
              <w:t>Notes heading</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0FFB85" w14:textId="77777777" w:rsidR="005346B7" w:rsidRDefault="005346B7">
            <w:r>
              <w:t>Add one to many relationship to notes</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4310877" w14:textId="77777777" w:rsidR="005346B7" w:rsidRDefault="005346B7">
            <w:pPr>
              <w:spacing w:after="0" w:line="240" w:lineRule="auto"/>
            </w:pPr>
          </w:p>
        </w:tc>
      </w:tr>
      <w:tr w:rsidR="005346B7" w14:paraId="5AEA3329"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266FC4" w14:textId="77777777" w:rsidR="005346B7" w:rsidRDefault="005346B7">
            <w:r>
              <w:t>Leads heading</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A8201" w14:textId="77777777" w:rsidR="005346B7" w:rsidRDefault="005346B7">
            <w:r>
              <w:t>Add one to many relationship to leads</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A7A2500" w14:textId="77777777" w:rsidR="005346B7" w:rsidRDefault="005346B7">
            <w:pPr>
              <w:spacing w:after="0" w:line="240" w:lineRule="auto"/>
            </w:pPr>
          </w:p>
        </w:tc>
      </w:tr>
      <w:tr w:rsidR="005346B7" w14:paraId="5D8E109F"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B994A4" w14:textId="77777777" w:rsidR="005346B7" w:rsidRDefault="005346B7">
            <w:r>
              <w:t>Reservations heading</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88553C" w14:textId="77777777" w:rsidR="005346B7" w:rsidRDefault="005346B7">
            <w:r>
              <w:t>Add one to many relationship reservations</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83AA9B9" w14:textId="77777777" w:rsidR="005346B7" w:rsidRDefault="005346B7">
            <w:pPr>
              <w:spacing w:after="0" w:line="240" w:lineRule="auto"/>
            </w:pPr>
          </w:p>
        </w:tc>
      </w:tr>
      <w:tr w:rsidR="005346B7" w14:paraId="459C9586"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208B9D" w14:textId="77777777" w:rsidR="005346B7" w:rsidRDefault="005346B7">
            <w:r>
              <w:t>Contracts heading</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98D66F" w14:textId="77777777" w:rsidR="005346B7" w:rsidRDefault="005346B7">
            <w:r>
              <w:t>Add one to many relationship to contracts</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F673657" w14:textId="77777777" w:rsidR="005346B7" w:rsidRDefault="005346B7">
            <w:pPr>
              <w:spacing w:after="0" w:line="240" w:lineRule="auto"/>
            </w:pPr>
          </w:p>
        </w:tc>
      </w:tr>
      <w:tr w:rsidR="005346B7" w14:paraId="74D051A8"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21216E" w14:textId="77777777" w:rsidR="005346B7" w:rsidRDefault="005346B7">
            <w:r>
              <w:t>Campaigns heading</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0C3414" w14:textId="77777777" w:rsidR="005346B7" w:rsidRDefault="005346B7">
            <w:r>
              <w:t>Add one to many relationship campaigns</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436C92A" w14:textId="77777777" w:rsidR="005346B7" w:rsidRDefault="005346B7">
            <w:pPr>
              <w:spacing w:after="0" w:line="240" w:lineRule="auto"/>
            </w:pPr>
          </w:p>
        </w:tc>
      </w:tr>
      <w:tr w:rsidR="005346B7" w14:paraId="042888E8" w14:textId="77777777" w:rsidTr="005346B7">
        <w:tc>
          <w:tcPr>
            <w:tcW w:w="3125"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D98E8B" w14:textId="77777777" w:rsidR="005346B7" w:rsidRDefault="005346B7">
            <w:r>
              <w:t>History of Listing heading</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3E55B9" w14:textId="77777777" w:rsidR="005346B7" w:rsidRDefault="005346B7">
            <w:r>
              <w:t>Add one to many relationship to history of listing heading</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96B4AFC" w14:textId="77777777" w:rsidR="005346B7" w:rsidRDefault="005346B7">
            <w:pPr>
              <w:spacing w:after="0" w:line="240" w:lineRule="auto"/>
            </w:pPr>
          </w:p>
        </w:tc>
      </w:tr>
      <w:tr w:rsidR="005346B7" w14:paraId="004FFB64" w14:textId="77777777" w:rsidTr="005346B7">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218DA37" w14:textId="77777777" w:rsidR="005346B7" w:rsidRDefault="005346B7">
            <w:pPr>
              <w:spacing w:after="0" w:line="240" w:lineRule="auto"/>
            </w:pP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7830B8" w14:textId="77777777" w:rsidR="005346B7" w:rsidRDefault="005346B7">
            <w:r>
              <w:t>Create history of listing module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F1DA49" w14:textId="77777777" w:rsidR="005346B7" w:rsidRDefault="005346B7">
            <w:r>
              <w:t>1h</w:t>
            </w:r>
          </w:p>
        </w:tc>
      </w:tr>
      <w:tr w:rsidR="005346B7" w14:paraId="15A6993C"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6BC8C7" w14:textId="77777777" w:rsidR="005346B7" w:rsidRDefault="005346B7">
            <w:pPr>
              <w:rPr>
                <w:i/>
              </w:rPr>
            </w:pPr>
            <w:r>
              <w:rPr>
                <w:b/>
              </w:rPr>
              <w:lastRenderedPageBreak/>
              <w:t>Open house</w:t>
            </w:r>
            <w:r>
              <w:t xml:space="preserve"> to lead </w:t>
            </w:r>
            <w:r>
              <w:rPr>
                <w:i/>
              </w:rPr>
              <w:t>(field chart excel see row 112 in listing sheet)</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023C89" w14:textId="77777777" w:rsidR="005346B7" w:rsidRDefault="005346B7">
            <w:r>
              <w:t>Create a lead record based from the open house record</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D90520" w14:textId="77777777" w:rsidR="005346B7" w:rsidRDefault="005346B7">
            <w:r>
              <w:t>4h</w:t>
            </w:r>
          </w:p>
        </w:tc>
      </w:tr>
      <w:tr w:rsidR="005346B7" w14:paraId="00179245"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5148F9" w14:textId="77777777" w:rsidR="005346B7" w:rsidRDefault="005346B7">
            <w:r>
              <w:rPr>
                <w:b/>
              </w:rPr>
              <w:t>Reservations</w:t>
            </w:r>
            <w:r>
              <w:t xml:space="preserve"> – Workflow: If a contract is O&amp;A Accepted or Exchanged against a listing. Then all of the reservations need to be cancelled</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693872" w14:textId="77777777" w:rsidR="005346B7" w:rsidRDefault="005346B7">
            <w:r>
              <w:t>Create a logic hook in contract that once it gets Accepted or Exchanged it will decline all of the reservations of the listing related to that contract</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A74BE5" w14:textId="77777777" w:rsidR="005346B7" w:rsidRDefault="005346B7">
            <w:r>
              <w:t>2h</w:t>
            </w:r>
          </w:p>
        </w:tc>
      </w:tr>
      <w:tr w:rsidR="005346B7" w14:paraId="0D8A04D9" w14:textId="77777777" w:rsidTr="005346B7">
        <w:tc>
          <w:tcPr>
            <w:tcW w:w="3125"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532122" w14:textId="77777777" w:rsidR="005346B7" w:rsidRDefault="005346B7">
            <w:r>
              <w:rPr>
                <w:b/>
              </w:rPr>
              <w:t>Reservations</w:t>
            </w:r>
            <w:r>
              <w:t xml:space="preserve"> Module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2AD471" w14:textId="77777777" w:rsidR="005346B7" w:rsidRDefault="005346B7">
            <w:r>
              <w:t>Create module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24D847" w14:textId="77777777" w:rsidR="005346B7" w:rsidRDefault="005346B7">
            <w:r>
              <w:t>1h</w:t>
            </w:r>
          </w:p>
        </w:tc>
      </w:tr>
      <w:tr w:rsidR="005346B7" w14:paraId="2694E4DE" w14:textId="77777777" w:rsidTr="005346B7">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2E89F46" w14:textId="77777777" w:rsidR="005346B7" w:rsidRDefault="005346B7">
            <w:pPr>
              <w:spacing w:after="0" w:line="240" w:lineRule="auto"/>
            </w:pP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32FAE0" w14:textId="77777777" w:rsidR="005346B7" w:rsidRDefault="005346B7">
            <w:r>
              <w:t>Add Approve button in subpanel</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CF30EE" w14:textId="77777777" w:rsidR="005346B7" w:rsidRDefault="005346B7">
            <w:r>
              <w:t>2h</w:t>
            </w:r>
          </w:p>
        </w:tc>
      </w:tr>
      <w:tr w:rsidR="005346B7" w14:paraId="20ED6E8D" w14:textId="77777777" w:rsidTr="005346B7">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91CDA49" w14:textId="77777777" w:rsidR="005346B7" w:rsidRDefault="005346B7">
            <w:pPr>
              <w:spacing w:after="0" w:line="240" w:lineRule="auto"/>
            </w:pP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EF00DB" w14:textId="77777777" w:rsidR="005346B7" w:rsidRDefault="005346B7">
            <w:r>
              <w:t>Add Decline button in subpanel</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009F56" w14:textId="77777777" w:rsidR="005346B7" w:rsidRDefault="005346B7">
            <w:r>
              <w:t>2h</w:t>
            </w:r>
          </w:p>
        </w:tc>
      </w:tr>
      <w:tr w:rsidR="005346B7" w14:paraId="06DD7680" w14:textId="77777777" w:rsidTr="005346B7">
        <w:tc>
          <w:tcPr>
            <w:tcW w:w="3125"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B6D590" w14:textId="77777777" w:rsidR="005346B7" w:rsidRDefault="005346B7">
            <w:r>
              <w:rPr>
                <w:b/>
              </w:rPr>
              <w:t>Reservations</w:t>
            </w:r>
            <w:r>
              <w:t xml:space="preserve"> – Workflow: Send an email to the referrer when an RES is approved</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2BD3F3" w14:textId="77777777" w:rsidR="005346B7" w:rsidRDefault="005346B7">
            <w:r>
              <w:t>Create email template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6ED491" w14:textId="77777777" w:rsidR="005346B7" w:rsidRDefault="005346B7">
            <w:r>
              <w:t>2h</w:t>
            </w:r>
          </w:p>
        </w:tc>
      </w:tr>
      <w:tr w:rsidR="005346B7" w14:paraId="54DFDCCF" w14:textId="77777777" w:rsidTr="005346B7">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917CC56" w14:textId="77777777" w:rsidR="005346B7" w:rsidRDefault="005346B7">
            <w:pPr>
              <w:spacing w:after="0" w:line="240" w:lineRule="auto"/>
            </w:pP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06F628" w14:textId="77777777" w:rsidR="005346B7" w:rsidRDefault="005346B7">
            <w:r>
              <w:t>Create a logic hook that will do the sending of email</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1E1A33" w14:textId="77777777" w:rsidR="005346B7" w:rsidRDefault="005346B7">
            <w:r>
              <w:t>8h</w:t>
            </w:r>
          </w:p>
        </w:tc>
      </w:tr>
      <w:tr w:rsidR="005346B7" w14:paraId="4DA1CA22" w14:textId="77777777" w:rsidTr="005346B7">
        <w:tc>
          <w:tcPr>
            <w:tcW w:w="3125"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6D993" w14:textId="77777777" w:rsidR="005346B7" w:rsidRDefault="005346B7">
            <w:r>
              <w:rPr>
                <w:b/>
              </w:rPr>
              <w:t>Reservations</w:t>
            </w:r>
            <w:r>
              <w:t xml:space="preserve"> – Workflow: Send an email to the referrer and buyer if an RES is declined</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75B738" w14:textId="77777777" w:rsidR="005346B7" w:rsidRDefault="005346B7">
            <w:r>
              <w:t>Create email template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029884" w14:textId="77777777" w:rsidR="005346B7" w:rsidRDefault="005346B7">
            <w:r>
              <w:t>3h</w:t>
            </w:r>
          </w:p>
        </w:tc>
      </w:tr>
      <w:tr w:rsidR="005346B7" w14:paraId="5DA7F64F" w14:textId="77777777" w:rsidTr="005346B7">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2D44D72" w14:textId="77777777" w:rsidR="005346B7" w:rsidRDefault="005346B7">
            <w:pPr>
              <w:spacing w:after="0" w:line="240" w:lineRule="auto"/>
            </w:pP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BF91D" w14:textId="77777777" w:rsidR="005346B7" w:rsidRDefault="005346B7">
            <w:r>
              <w:t>Create a logic hook that will do the sending of email</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809A30" w14:textId="77777777" w:rsidR="005346B7" w:rsidRDefault="005346B7">
            <w:r>
              <w:t>4h</w:t>
            </w:r>
          </w:p>
        </w:tc>
      </w:tr>
      <w:tr w:rsidR="005346B7" w14:paraId="39536959"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A10A7F" w14:textId="77777777" w:rsidR="005346B7" w:rsidRDefault="005346B7">
            <w:r>
              <w:rPr>
                <w:b/>
              </w:rPr>
              <w:t>Reservations</w:t>
            </w:r>
            <w:r>
              <w:t xml:space="preserve"> – Workflow: Automatically decline and send an email to a new created RES when an approved RES already exists</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1C5CCA" w14:textId="77777777" w:rsidR="005346B7" w:rsidRDefault="005346B7">
            <w:r>
              <w:t>Create a logic hook that will do the send of email</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208321" w14:textId="77777777" w:rsidR="005346B7" w:rsidRDefault="005346B7">
            <w:r>
              <w:t>4h</w:t>
            </w:r>
          </w:p>
        </w:tc>
      </w:tr>
      <w:tr w:rsidR="005346B7" w14:paraId="5F547AE1"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FD456F" w14:textId="77777777" w:rsidR="005346B7" w:rsidRDefault="005346B7">
            <w:r>
              <w:rPr>
                <w:b/>
              </w:rPr>
              <w:t>Reservations</w:t>
            </w:r>
            <w:r>
              <w:t>: Add an email button in reservation record view to allow users to send an email to the referrer</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5DA5D1"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AF0B62" w14:textId="77777777" w:rsidR="005346B7" w:rsidRDefault="005346B7">
            <w:r>
              <w:t>8h</w:t>
            </w:r>
          </w:p>
        </w:tc>
      </w:tr>
      <w:tr w:rsidR="005346B7" w14:paraId="2624E42A"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FAE021" w14:textId="77777777" w:rsidR="005346B7" w:rsidRDefault="005346B7">
            <w:r>
              <w:rPr>
                <w:b/>
              </w:rPr>
              <w:t>Reservations</w:t>
            </w:r>
            <w:r>
              <w:t xml:space="preserve"> – Workflow: Create a contract record when the Create contract button is saved. All of the buyers details and relevant property details will then be copied to contract</w:t>
            </w:r>
            <w:r>
              <w:br/>
            </w:r>
            <w:r>
              <w:br/>
            </w:r>
            <w:r>
              <w:rPr>
                <w:b/>
              </w:rPr>
              <w:lastRenderedPageBreak/>
              <w:t xml:space="preserve">Question: </w:t>
            </w:r>
            <w:r>
              <w:t xml:space="preserve">What exactly are </w:t>
            </w:r>
            <w:r>
              <w:rPr>
                <w:i/>
              </w:rPr>
              <w:t>relevant property details</w:t>
            </w:r>
            <w:r>
              <w:t>?</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753C63" w14:textId="77777777" w:rsidR="005346B7" w:rsidRDefault="005346B7">
            <w:r>
              <w:lastRenderedPageBreak/>
              <w:t>Add a create contract button in reservations subpanel</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9A791C" w14:textId="77777777" w:rsidR="005346B7" w:rsidRDefault="005346B7">
            <w:r>
              <w:t>1h</w:t>
            </w:r>
          </w:p>
        </w:tc>
      </w:tr>
      <w:tr w:rsidR="005346B7" w14:paraId="19EE7216"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51F38D"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F94F54" w14:textId="77777777" w:rsidR="005346B7" w:rsidRDefault="005346B7">
            <w:r>
              <w:t>Add a logic that will do the copying of details to the contract`s</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64FA99" w14:textId="77777777" w:rsidR="005346B7" w:rsidRDefault="005346B7">
            <w:r>
              <w:t>16h</w:t>
            </w:r>
          </w:p>
        </w:tc>
      </w:tr>
      <w:tr w:rsidR="005346B7" w14:paraId="56BA454C"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9B79CD" w14:textId="77777777" w:rsidR="005346B7" w:rsidRDefault="005346B7">
            <w:r>
              <w:rPr>
                <w:b/>
              </w:rPr>
              <w:t>History of Listing</w:t>
            </w:r>
            <w:r>
              <w:t xml:space="preserve"> module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9CA193" w14:textId="3E2EA0BE" w:rsidR="005346B7" w:rsidRDefault="005346B7">
            <w:r>
              <w:t>Create module</w:t>
            </w:r>
            <w:r w:rsidR="00FF2159">
              <w:t xml:space="preserve"> </w:t>
            </w:r>
            <w:r w:rsidR="00FF2159">
              <w:t>(CRUD)</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EF5C72" w14:textId="77777777" w:rsidR="005346B7" w:rsidRDefault="005346B7">
            <w:r>
              <w:t>1h</w:t>
            </w:r>
          </w:p>
        </w:tc>
      </w:tr>
      <w:tr w:rsidR="005346B7" w14:paraId="322A7315"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01642E" w14:textId="77777777" w:rsidR="005346B7" w:rsidRDefault="005346B7">
            <w:r>
              <w:rPr>
                <w:b/>
              </w:rPr>
              <w:t>Property</w:t>
            </w:r>
            <w:r>
              <w:t xml:space="preserve"> Tab</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6D14F3" w14:textId="77777777" w:rsidR="005346B7" w:rsidRDefault="005346B7">
            <w:r>
              <w:t>Add all other fields</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C978C2" w14:textId="77777777" w:rsidR="005346B7" w:rsidRDefault="005346B7">
            <w:r>
              <w:t>4h</w:t>
            </w:r>
          </w:p>
        </w:tc>
      </w:tr>
      <w:tr w:rsidR="005346B7" w14:paraId="06656CF6"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8DC6D8" w14:textId="77777777" w:rsidR="005346B7" w:rsidRDefault="005346B7">
            <w:pPr>
              <w:rPr>
                <w:i/>
              </w:rPr>
            </w:pPr>
            <w:r>
              <w:rPr>
                <w:b/>
              </w:rPr>
              <w:t>Property</w:t>
            </w:r>
            <w:r>
              <w:t xml:space="preserve"> – Create contract </w:t>
            </w:r>
            <w:r>
              <w:rPr>
                <w:i/>
              </w:rPr>
              <w:t>(see field chart excel row194 in listing sheet)</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121A9E" w14:textId="77777777" w:rsidR="005346B7" w:rsidRDefault="005346B7">
            <w:r>
              <w:t>Add a create-contract button in the dropdown header pane buttons in property record view</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940A8B" w14:textId="77777777" w:rsidR="005346B7" w:rsidRDefault="005346B7">
            <w:r>
              <w:t>1h</w:t>
            </w:r>
          </w:p>
        </w:tc>
      </w:tr>
      <w:tr w:rsidR="005346B7" w14:paraId="496B2E11"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11D395" w14:textId="77777777" w:rsidR="005346B7" w:rsidRDefault="005346B7">
            <w:r>
              <w:rPr>
                <w:b/>
              </w:rPr>
              <w:t>Property</w:t>
            </w:r>
            <w:r>
              <w:t xml:space="preserve"> – Create contract Workflow: When clicked, a popup will give choices that says “Go Directly to the contact page”. If selected then create a new contract and redirect user to the contract page.</w:t>
            </w:r>
            <w:r>
              <w:br/>
            </w:r>
            <w:r>
              <w:br/>
              <w:t>If “Complete reservation form” is selected then this goes through the reservation and then the contract is created with all of the information from the reservation form being created as per the RES form rules without needing to approve the reservation</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EF0080"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F314A1" w14:textId="77777777" w:rsidR="005346B7" w:rsidRDefault="005346B7">
            <w:r>
              <w:t>16h</w:t>
            </w:r>
          </w:p>
        </w:tc>
      </w:tr>
      <w:tr w:rsidR="005346B7" w14:paraId="6D1F6E34"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D32A41" w14:textId="77777777" w:rsidR="005346B7" w:rsidRDefault="005346B7">
            <w:r>
              <w:rPr>
                <w:b/>
              </w:rPr>
              <w:t>Property</w:t>
            </w:r>
            <w:r>
              <w:t xml:space="preserve"> – Delete. When clicked, pop a confirmation message. </w:t>
            </w:r>
            <w:r>
              <w:rPr>
                <w:i/>
              </w:rPr>
              <w:t>(see field chart excel row 196 in listing sheet)</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08BE8D" w14:textId="77777777" w:rsidR="005346B7" w:rsidRDefault="005346B7">
            <w:r>
              <w:t>Override the default delete logic.</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83173E" w14:textId="77777777" w:rsidR="005346B7" w:rsidRDefault="005346B7">
            <w:r>
              <w:t>2h</w:t>
            </w:r>
          </w:p>
        </w:tc>
      </w:tr>
      <w:tr w:rsidR="005346B7" w14:paraId="35CF7704"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D3A212" w14:textId="77777777" w:rsidR="005346B7" w:rsidRDefault="005346B7">
            <w:pPr>
              <w:rPr>
                <w:i/>
              </w:rPr>
            </w:pPr>
            <w:r>
              <w:rPr>
                <w:b/>
              </w:rPr>
              <w:t>Property</w:t>
            </w:r>
            <w:r>
              <w:t xml:space="preserve"> – Delete. When clicked post an error that the property cannot be deleted if it has previous transactions </w:t>
            </w:r>
            <w:r>
              <w:rPr>
                <w:i/>
              </w:rPr>
              <w:t xml:space="preserve">(see field </w:t>
            </w:r>
            <w:r>
              <w:rPr>
                <w:i/>
              </w:rPr>
              <w:lastRenderedPageBreak/>
              <w:t>chart excel row 196 in listing sheet)</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FD7D01"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B181DA" w14:textId="77777777" w:rsidR="005346B7" w:rsidRDefault="005346B7">
            <w:r>
              <w:t>4h</w:t>
            </w:r>
          </w:p>
        </w:tc>
      </w:tr>
      <w:tr w:rsidR="005346B7" w14:paraId="5FF2964F"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15A0CD" w14:textId="77777777" w:rsidR="005346B7" w:rsidRDefault="005346B7">
            <w:r>
              <w:rPr>
                <w:b/>
              </w:rPr>
              <w:lastRenderedPageBreak/>
              <w:t>Property</w:t>
            </w:r>
            <w:r>
              <w:t xml:space="preserve"> – Price field </w:t>
            </w:r>
            <w:r>
              <w:rPr>
                <w:i/>
              </w:rPr>
              <w:t>(readonly, display the selected price under pricing)</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C6DC33"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FA5098" w14:textId="77777777" w:rsidR="005346B7" w:rsidRDefault="005346B7">
            <w:r>
              <w:t>4h</w:t>
            </w:r>
          </w:p>
        </w:tc>
      </w:tr>
      <w:tr w:rsidR="005346B7" w14:paraId="6DC78E49" w14:textId="77777777" w:rsidTr="005346B7">
        <w:tc>
          <w:tcPr>
            <w:tcW w:w="3125"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7D2C4A" w14:textId="77777777" w:rsidR="005346B7" w:rsidRDefault="005346B7">
            <w:r>
              <w:rPr>
                <w:b/>
              </w:rPr>
              <w:t>Property</w:t>
            </w:r>
            <w:r>
              <w:t xml:space="preserve"> – Facebook </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18F9AE" w14:textId="77777777" w:rsidR="005346B7" w:rsidRDefault="005346B7">
            <w:pPr>
              <w:rPr>
                <w:i/>
              </w:rPr>
            </w:pPr>
            <w:r>
              <w:t xml:space="preserve">Setup Facebook app account </w:t>
            </w:r>
            <w:r>
              <w:rPr>
                <w:i/>
              </w:rPr>
              <w:t>(this takes about 7-14 days)</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2F9081" w14:textId="77777777" w:rsidR="005346B7" w:rsidRDefault="005346B7">
            <w:r>
              <w:t>TBD</w:t>
            </w:r>
          </w:p>
        </w:tc>
      </w:tr>
      <w:tr w:rsidR="005346B7" w14:paraId="53E8FC55" w14:textId="77777777" w:rsidTr="005346B7">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AA762A" w14:textId="77777777" w:rsidR="005346B7" w:rsidRDefault="005346B7">
            <w:pPr>
              <w:spacing w:after="0" w:line="240" w:lineRule="auto"/>
            </w:pP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3F59B" w14:textId="77777777" w:rsidR="005346B7" w:rsidRDefault="005346B7">
            <w:r>
              <w:t>Auto generate formatted post content</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723F08" w14:textId="77777777" w:rsidR="005346B7" w:rsidRDefault="005346B7">
            <w:r>
              <w:t>2H</w:t>
            </w:r>
          </w:p>
        </w:tc>
      </w:tr>
      <w:tr w:rsidR="005346B7" w14:paraId="72E3389F" w14:textId="77777777" w:rsidTr="005346B7">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C252E55" w14:textId="77777777" w:rsidR="005346B7" w:rsidRDefault="005346B7">
            <w:pPr>
              <w:spacing w:after="0" w:line="240" w:lineRule="auto"/>
            </w:pP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6F4A79" w14:textId="77777777" w:rsidR="005346B7" w:rsidRDefault="005346B7">
            <w:r>
              <w:t>Add Facebook button in property tab</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88C466" w14:textId="77777777" w:rsidR="005346B7" w:rsidRDefault="005346B7">
            <w:r>
              <w:t>1h</w:t>
            </w:r>
          </w:p>
        </w:tc>
      </w:tr>
      <w:tr w:rsidR="005346B7" w14:paraId="11BD555D"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00151D" w14:textId="77777777" w:rsidR="005346B7" w:rsidRDefault="005346B7">
            <w:r>
              <w:rPr>
                <w:b/>
              </w:rPr>
              <w:t>Property</w:t>
            </w:r>
            <w:r>
              <w:t xml:space="preserve"> – Twitter Link</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36BC00" w14:textId="77777777" w:rsidR="005346B7" w:rsidRDefault="005346B7">
            <w:r>
              <w:t>Customized sugar to enable twitter in property module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D703E5" w14:textId="77777777" w:rsidR="005346B7" w:rsidRDefault="005346B7">
            <w:r>
              <w:t>TBD</w:t>
            </w:r>
          </w:p>
        </w:tc>
      </w:tr>
      <w:tr w:rsidR="005346B7" w14:paraId="74817C6D"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809D37" w14:textId="77777777" w:rsidR="005346B7" w:rsidRDefault="005346B7">
            <w:r>
              <w:rPr>
                <w:b/>
              </w:rPr>
              <w:t>Property</w:t>
            </w:r>
            <w:r>
              <w:t xml:space="preserve"> – Pinterest</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1C04F3"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F69A12" w14:textId="77777777" w:rsidR="005346B7" w:rsidRDefault="005346B7">
            <w:r>
              <w:t>TBD</w:t>
            </w:r>
          </w:p>
        </w:tc>
      </w:tr>
      <w:tr w:rsidR="005346B7" w14:paraId="402FA34C"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8F6446" w14:textId="77777777" w:rsidR="005346B7" w:rsidRDefault="005346B7">
            <w:r>
              <w:rPr>
                <w:b/>
              </w:rPr>
              <w:t>Property</w:t>
            </w:r>
            <w:r>
              <w:t xml:space="preserve"> – Agreement End Workflow: If the date is past todays date then this should be red</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06A2E0"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A35639" w14:textId="77777777" w:rsidR="005346B7" w:rsidRDefault="005346B7">
            <w:r>
              <w:t>2h</w:t>
            </w:r>
          </w:p>
        </w:tc>
      </w:tr>
      <w:tr w:rsidR="005346B7" w14:paraId="2B69A08F"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98653C" w14:textId="77777777" w:rsidR="005346B7" w:rsidRDefault="005346B7">
            <w:r>
              <w:rPr>
                <w:b/>
              </w:rPr>
              <w:t>Property</w:t>
            </w:r>
            <w:r>
              <w:t xml:space="preserve"> – Agreement End Workflow: Set up a reminder for the user when there are 30days before the end of the agreement. This is to be for the owner of the company to receive.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70ABB4"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77EA6F" w14:textId="77777777" w:rsidR="005346B7" w:rsidRDefault="005346B7">
            <w:r>
              <w:t>TBD</w:t>
            </w:r>
          </w:p>
        </w:tc>
      </w:tr>
      <w:tr w:rsidR="005346B7" w14:paraId="3671FBD6"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4147B9" w14:textId="77777777" w:rsidR="005346B7" w:rsidRDefault="005346B7">
            <w:r>
              <w:rPr>
                <w:b/>
              </w:rPr>
              <w:t>Property</w:t>
            </w:r>
            <w:r>
              <w:t xml:space="preserve"> – Multiple House Designs (Calculated field): Where there are multiple house designs manually linked to a property, this would display YES. If only one house design is added or no house designs have been linked to the property this would display NO.</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693967"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CC2345" w14:textId="77777777" w:rsidR="005346B7" w:rsidRDefault="005346B7">
            <w:r>
              <w:t>4h</w:t>
            </w:r>
          </w:p>
        </w:tc>
      </w:tr>
      <w:tr w:rsidR="005346B7" w14:paraId="4876D6FD"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D71E8D" w14:textId="77777777" w:rsidR="005346B7" w:rsidRDefault="005346B7">
            <w:r>
              <w:rPr>
                <w:b/>
              </w:rPr>
              <w:lastRenderedPageBreak/>
              <w:t xml:space="preserve">Property </w:t>
            </w:r>
            <w:r>
              <w:t xml:space="preserve">– Floor Plan: </w:t>
            </w:r>
          </w:p>
          <w:p w14:paraId="50BBF0F2" w14:textId="77777777" w:rsidR="005346B7" w:rsidRDefault="005346B7">
            <w:pPr>
              <w:rPr>
                <w:i/>
              </w:rPr>
            </w:pPr>
            <w:r>
              <w:rPr>
                <w:i/>
              </w:rPr>
              <w:t>(see field chart excel row 227 listing sheet)</w:t>
            </w:r>
          </w:p>
          <w:p w14:paraId="55175911" w14:textId="77777777" w:rsidR="005346B7" w:rsidRDefault="005346B7">
            <w:r>
              <w:rPr>
                <w:b/>
              </w:rPr>
              <w:t xml:space="preserve">Question: </w:t>
            </w:r>
            <w:r>
              <w:t>How do you envision the process of uploading floor plans?</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C0C341"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0F8BE7" w14:textId="77777777" w:rsidR="005346B7" w:rsidRDefault="005346B7">
            <w:r>
              <w:t>TBD</w:t>
            </w:r>
          </w:p>
        </w:tc>
      </w:tr>
      <w:tr w:rsidR="005346B7" w14:paraId="585A7FB3"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2278FC" w14:textId="77777777" w:rsidR="005346B7" w:rsidRDefault="005346B7">
            <w:r>
              <w:rPr>
                <w:b/>
              </w:rPr>
              <w:t>Property</w:t>
            </w:r>
            <w:r>
              <w:t xml:space="preserve"> – House Design</w:t>
            </w:r>
          </w:p>
          <w:p w14:paraId="4F88238D" w14:textId="77777777" w:rsidR="005346B7" w:rsidRDefault="005346B7">
            <w:pPr>
              <w:rPr>
                <w:i/>
              </w:rPr>
            </w:pPr>
            <w:r>
              <w:rPr>
                <w:i/>
              </w:rPr>
              <w:t>(see field chart excel row 242 listing sheet)</w:t>
            </w:r>
          </w:p>
          <w:p w14:paraId="34C8C76B" w14:textId="77777777" w:rsidR="005346B7" w:rsidRDefault="005346B7">
            <w:pPr>
              <w:jc w:val="both"/>
            </w:pPr>
            <w:r>
              <w:rPr>
                <w:b/>
              </w:rPr>
              <w:t xml:space="preserve">Note: </w:t>
            </w:r>
            <w:r>
              <w:t>need to discuss with Al</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971CA1"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320E46" w14:textId="77777777" w:rsidR="005346B7" w:rsidRDefault="005346B7">
            <w:r>
              <w:t>TBD</w:t>
            </w:r>
          </w:p>
        </w:tc>
      </w:tr>
      <w:tr w:rsidR="005346B7" w14:paraId="45CD3BCE"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E1E1ED" w14:textId="77777777" w:rsidR="005346B7" w:rsidRDefault="005346B7">
            <w:r>
              <w:rPr>
                <w:b/>
              </w:rPr>
              <w:t>Property</w:t>
            </w:r>
            <w:r>
              <w:t xml:space="preserve"> – Façade Name: This the façade of the House design which is just displayed here.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A50A27" w14:textId="77777777" w:rsidR="005346B7" w:rsidRDefault="005346B7">
            <w:r>
              <w:t>Add a read only field that displays the façade of the linked house design</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8357D4" w14:textId="77777777" w:rsidR="005346B7" w:rsidRDefault="005346B7">
            <w:r>
              <w:t>1h</w:t>
            </w:r>
          </w:p>
        </w:tc>
      </w:tr>
      <w:tr w:rsidR="005346B7" w14:paraId="0C6066F5"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7C14DE" w14:textId="77777777" w:rsidR="005346B7" w:rsidRDefault="005346B7">
            <w:r>
              <w:rPr>
                <w:b/>
              </w:rPr>
              <w:t>Property</w:t>
            </w:r>
            <w:r>
              <w:t xml:space="preserve"> – Internal Size Workflow: only visible and writeable when Property type is U/A, TH/V, H&amp;L and </w:t>
            </w:r>
            <w:r>
              <w:rPr>
                <w:b/>
              </w:rPr>
              <w:t>NO House Design size are entered at the House Design Tab</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3969FB" w14:textId="77777777" w:rsidR="005346B7" w:rsidRDefault="005346B7">
            <w:r>
              <w:t>Add custom js validator</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A39A39" w14:textId="77777777" w:rsidR="005346B7" w:rsidRDefault="005346B7">
            <w:r>
              <w:t>4h</w:t>
            </w:r>
          </w:p>
        </w:tc>
      </w:tr>
      <w:tr w:rsidR="005346B7" w14:paraId="60E588CE"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5A8E35" w14:textId="77777777" w:rsidR="005346B7" w:rsidRDefault="005346B7">
            <w:r>
              <w:rPr>
                <w:b/>
              </w:rPr>
              <w:t>Property</w:t>
            </w:r>
            <w:r>
              <w:t xml:space="preserve"> – Internal Size Workflow: If type is Land and no linked House design is link then hide this field</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0E72DA" w14:textId="77777777" w:rsidR="005346B7" w:rsidRDefault="005346B7">
            <w:r>
              <w:t>Add custom js validator</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58E8BE" w14:textId="77777777" w:rsidR="005346B7" w:rsidRDefault="005346B7">
            <w:r>
              <w:t>8h</w:t>
            </w:r>
          </w:p>
        </w:tc>
      </w:tr>
      <w:tr w:rsidR="005346B7" w14:paraId="61CBE845"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BE211F" w14:textId="77777777" w:rsidR="005346B7" w:rsidRDefault="005346B7">
            <w:r>
              <w:rPr>
                <w:b/>
              </w:rPr>
              <w:t>Property</w:t>
            </w:r>
            <w:r>
              <w:t xml:space="preserve"> – External Size If type is Land and a House Design is Linked then display the House internal size of House Design here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099DBE" w14:textId="77777777" w:rsidR="005346B7" w:rsidRDefault="005346B7">
            <w:r>
              <w:t>Add custom js validator</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F5690E" w14:textId="77777777" w:rsidR="005346B7" w:rsidRDefault="005346B7">
            <w:r>
              <w:t>8h</w:t>
            </w:r>
          </w:p>
        </w:tc>
      </w:tr>
      <w:tr w:rsidR="005346B7" w14:paraId="32326CC7"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9A8305" w14:textId="77777777" w:rsidR="005346B7" w:rsidRDefault="005346B7">
            <w:r>
              <w:rPr>
                <w:b/>
              </w:rPr>
              <w:t>Property</w:t>
            </w:r>
            <w:r>
              <w:t xml:space="preserve"> – External Size Workflow: If type is Land and no linked House design is link then hide this field</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A147F5" w14:textId="77777777" w:rsidR="005346B7" w:rsidRDefault="005346B7">
            <w:r>
              <w:t>Add custom js validator</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52667B" w14:textId="77777777" w:rsidR="005346B7" w:rsidRDefault="005346B7">
            <w:r>
              <w:t>8h</w:t>
            </w:r>
          </w:p>
        </w:tc>
      </w:tr>
      <w:tr w:rsidR="005346B7" w14:paraId="3096B8B0"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83DDF1" w14:textId="77777777" w:rsidR="005346B7" w:rsidRDefault="005346B7">
            <w:r>
              <w:rPr>
                <w:b/>
              </w:rPr>
              <w:t>Property</w:t>
            </w:r>
            <w:r>
              <w:t xml:space="preserve"> – External Size If type is Land and a House Design is </w:t>
            </w:r>
            <w:r>
              <w:lastRenderedPageBreak/>
              <w:t>Linked then display the House internal size of House Design here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E6439E" w14:textId="77777777" w:rsidR="005346B7" w:rsidRDefault="005346B7">
            <w:r>
              <w:lastRenderedPageBreak/>
              <w:t>Add custom js validator</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BCA871" w14:textId="77777777" w:rsidR="005346B7" w:rsidRDefault="005346B7">
            <w:r>
              <w:t>8h</w:t>
            </w:r>
          </w:p>
        </w:tc>
      </w:tr>
      <w:tr w:rsidR="005346B7" w14:paraId="0B10D8BB"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381646" w14:textId="77777777" w:rsidR="005346B7" w:rsidRDefault="005346B7">
            <w:r>
              <w:rPr>
                <w:b/>
              </w:rPr>
              <w:lastRenderedPageBreak/>
              <w:t>Property</w:t>
            </w:r>
            <w:r>
              <w:t xml:space="preserve"> – Options </w:t>
            </w:r>
            <w:r>
              <w:rPr>
                <w:i/>
              </w:rPr>
              <w:t>(see field chart excel row 279 in listing sheet)</w:t>
            </w:r>
            <w:r>
              <w:rPr>
                <w:i/>
              </w:rPr>
              <w:br/>
            </w:r>
            <w:r>
              <w:rPr>
                <w:i/>
              </w:rPr>
              <w:br/>
            </w:r>
            <w:r>
              <w:rPr>
                <w:b/>
              </w:rPr>
              <w:t xml:space="preserve">Note: </w:t>
            </w:r>
            <w:r>
              <w:t>Need to discuss with Al</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BB4934"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F43E8F" w14:textId="77777777" w:rsidR="005346B7" w:rsidRDefault="005346B7">
            <w:r>
              <w:t>TBD</w:t>
            </w:r>
          </w:p>
        </w:tc>
      </w:tr>
      <w:tr w:rsidR="005346B7" w14:paraId="41D36A7C"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573D2D" w14:textId="77777777" w:rsidR="005346B7" w:rsidRDefault="005346B7">
            <w:r>
              <w:rPr>
                <w:b/>
              </w:rPr>
              <w:t>Property</w:t>
            </w:r>
            <w:r>
              <w:t xml:space="preserve"> – Promotions Heading Price: We need to be able to enter if the price is Inclusive or Exclusive of GST. </w:t>
            </w:r>
            <w:r>
              <w:rPr>
                <w:i/>
              </w:rPr>
              <w:t>(see Field chart excel row 284)</w:t>
            </w:r>
            <w:r>
              <w:br/>
            </w:r>
            <w:r>
              <w:br/>
            </w:r>
            <w:r>
              <w:rPr>
                <w:b/>
              </w:rPr>
              <w:t xml:space="preserve">Note: </w:t>
            </w:r>
            <w:r>
              <w:t>Need to discuss with Al</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D2A683"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4ACE27" w14:textId="77777777" w:rsidR="005346B7" w:rsidRDefault="005346B7">
            <w:r>
              <w:t>TBD</w:t>
            </w:r>
          </w:p>
        </w:tc>
      </w:tr>
      <w:tr w:rsidR="005346B7" w14:paraId="7773AF18"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A8F95A" w14:textId="77777777" w:rsidR="005346B7" w:rsidRDefault="005346B7">
            <w:r>
              <w:rPr>
                <w:b/>
              </w:rPr>
              <w:t xml:space="preserve">Pricing </w:t>
            </w:r>
            <w:r>
              <w:t>module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72D785" w14:textId="77777777" w:rsidR="005346B7" w:rsidRDefault="005346B7">
            <w:r>
              <w:t>Add all other fields</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303BF" w14:textId="77777777" w:rsidR="005346B7" w:rsidRDefault="005346B7">
            <w:r>
              <w:t>4h</w:t>
            </w:r>
          </w:p>
        </w:tc>
      </w:tr>
      <w:tr w:rsidR="005346B7" w14:paraId="212FE7BA"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111D89" w14:textId="77777777" w:rsidR="005346B7" w:rsidRDefault="005346B7">
            <w:pPr>
              <w:rPr>
                <w:i/>
              </w:rPr>
            </w:pPr>
            <w:r>
              <w:rPr>
                <w:b/>
              </w:rPr>
              <w:t xml:space="preserve">Pricing </w:t>
            </w:r>
            <w:r>
              <w:t xml:space="preserve">– Land Options Workflow </w:t>
            </w:r>
            <w:r>
              <w:rPr>
                <w:i/>
              </w:rPr>
              <w:t>(see field chart excel row 299 listing sheet)</w:t>
            </w:r>
          </w:p>
          <w:p w14:paraId="27A6E750" w14:textId="77777777" w:rsidR="005346B7" w:rsidRDefault="005346B7">
            <w:r>
              <w:rPr>
                <w:b/>
              </w:rPr>
              <w:t xml:space="preserve">Note: </w:t>
            </w:r>
            <w:r>
              <w:t>Need to discuss with Al</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04BA09"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61BA2B" w14:textId="77777777" w:rsidR="005346B7" w:rsidRDefault="005346B7">
            <w:r>
              <w:t>TBD</w:t>
            </w:r>
          </w:p>
        </w:tc>
      </w:tr>
      <w:tr w:rsidR="005346B7" w14:paraId="03E57D1C"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D997D2" w14:textId="77777777" w:rsidR="005346B7" w:rsidRDefault="005346B7">
            <w:r>
              <w:rPr>
                <w:b/>
              </w:rPr>
              <w:t xml:space="preserve">Pricing </w:t>
            </w:r>
            <w:r>
              <w:t>– House Price: Enter manually or via House Design or Bulk Upload</w:t>
            </w:r>
          </w:p>
          <w:p w14:paraId="47A2378B" w14:textId="77777777" w:rsidR="005346B7" w:rsidRDefault="005346B7">
            <w:r>
              <w:rPr>
                <w:b/>
              </w:rPr>
              <w:t xml:space="preserve">Note: </w:t>
            </w:r>
            <w:r>
              <w:t>Need to discuss Al.</w:t>
            </w:r>
          </w:p>
          <w:p w14:paraId="3539AAAF" w14:textId="77777777" w:rsidR="005346B7" w:rsidRDefault="005346B7">
            <w:pPr>
              <w:rPr>
                <w:b/>
              </w:rPr>
            </w:pPr>
            <w:r>
              <w:rPr>
                <w:b/>
              </w:rPr>
              <w:t>Questions:</w:t>
            </w:r>
          </w:p>
          <w:p w14:paraId="0055D797" w14:textId="77777777" w:rsidR="005346B7" w:rsidRDefault="005346B7">
            <w:r>
              <w:t>How are we going to identify that the value will come from House Design? Say we have entered it manually, but at the same time we have a value from House Design, which value are we going to use?</w:t>
            </w:r>
          </w:p>
          <w:p w14:paraId="783C716D" w14:textId="77777777" w:rsidR="005346B7" w:rsidRDefault="005346B7">
            <w:r>
              <w:t>Are we going to override the value on Bulk Upload?</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D85DEE"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985AF0" w14:textId="77777777" w:rsidR="005346B7" w:rsidRDefault="005346B7">
            <w:pPr>
              <w:tabs>
                <w:tab w:val="center" w:pos="1455"/>
              </w:tabs>
            </w:pPr>
            <w:r>
              <w:t>TBD</w:t>
            </w:r>
            <w:r>
              <w:tab/>
            </w:r>
          </w:p>
        </w:tc>
      </w:tr>
      <w:tr w:rsidR="005346B7" w14:paraId="32EE37BA"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FD5F6F" w14:textId="77777777" w:rsidR="005346B7" w:rsidRDefault="005346B7">
            <w:r>
              <w:rPr>
                <w:b/>
              </w:rPr>
              <w:lastRenderedPageBreak/>
              <w:t>Pricing</w:t>
            </w:r>
            <w:r>
              <w:t xml:space="preserve"> – House Deposit % Workflow: This is a % amount entered. If this is input, it would then automatically create the $ value and vice versa.</w:t>
            </w:r>
          </w:p>
          <w:p w14:paraId="3442EB02" w14:textId="77777777" w:rsidR="005346B7" w:rsidRDefault="005346B7">
            <w:r>
              <w:rPr>
                <w:b/>
              </w:rPr>
              <w:t xml:space="preserve">Questions: </w:t>
            </w:r>
          </w:p>
          <w:p w14:paraId="063E82B9" w14:textId="77777777" w:rsidR="005346B7" w:rsidRDefault="005346B7">
            <w:r>
              <w:t>What exactly is the equation?</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29A244" w14:textId="77777777" w:rsidR="005346B7" w:rsidRDefault="005346B7">
            <w:r>
              <w:t>Add a logic that will automatically calculate for the $ value.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42C0E1" w14:textId="77777777" w:rsidR="005346B7" w:rsidRDefault="005346B7">
            <w:pPr>
              <w:tabs>
                <w:tab w:val="center" w:pos="1455"/>
              </w:tabs>
            </w:pPr>
            <w:r>
              <w:t>8h</w:t>
            </w:r>
          </w:p>
        </w:tc>
      </w:tr>
      <w:tr w:rsidR="005346B7" w14:paraId="5F789870"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DCB90E" w14:textId="77777777" w:rsidR="005346B7" w:rsidRDefault="005346B7">
            <w:pPr>
              <w:rPr>
                <w:i/>
              </w:rPr>
            </w:pPr>
            <w:r>
              <w:rPr>
                <w:b/>
              </w:rPr>
              <w:t xml:space="preserve">Pricing </w:t>
            </w:r>
            <w:r>
              <w:t xml:space="preserve">– House Options Workflow: Same with Land Options </w:t>
            </w:r>
            <w:r>
              <w:rPr>
                <w:i/>
              </w:rPr>
              <w:t>(see field chart excel row 299 listing sheet)</w:t>
            </w:r>
          </w:p>
          <w:p w14:paraId="69B440CD" w14:textId="77777777" w:rsidR="005346B7" w:rsidRDefault="005346B7">
            <w:r>
              <w:rPr>
                <w:b/>
              </w:rPr>
              <w:t xml:space="preserve">Note: </w:t>
            </w:r>
            <w:r>
              <w:t>Need to discuss with Al</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26D5E9"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E91287" w14:textId="77777777" w:rsidR="005346B7" w:rsidRDefault="005346B7">
            <w:pPr>
              <w:tabs>
                <w:tab w:val="center" w:pos="1455"/>
              </w:tabs>
            </w:pPr>
            <w:r>
              <w:t>TBD</w:t>
            </w:r>
          </w:p>
        </w:tc>
      </w:tr>
      <w:tr w:rsidR="005346B7" w14:paraId="5CF29978"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7CE0E6" w14:textId="77777777" w:rsidR="005346B7" w:rsidRDefault="005346B7">
            <w:r>
              <w:rPr>
                <w:b/>
              </w:rPr>
              <w:t>Pricing</w:t>
            </w:r>
            <w:r>
              <w:t xml:space="preserve"> – Vendor`s Price Workflow: If Property Type is House &amp; Land then this is = Land Price + House Price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CC93B9" w14:textId="77777777" w:rsidR="005346B7" w:rsidRDefault="005346B7">
            <w:r>
              <w:t>Add a logic that will check for the property and execute matching calculation</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4BF493" w14:textId="77777777" w:rsidR="005346B7" w:rsidRDefault="005346B7">
            <w:pPr>
              <w:tabs>
                <w:tab w:val="center" w:pos="1455"/>
              </w:tabs>
            </w:pPr>
            <w:r>
              <w:t>2h</w:t>
            </w:r>
          </w:p>
        </w:tc>
      </w:tr>
      <w:tr w:rsidR="005346B7" w14:paraId="2A522DF2"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F68A47" w14:textId="77777777" w:rsidR="005346B7" w:rsidRDefault="005346B7">
            <w:r>
              <w:rPr>
                <w:b/>
              </w:rPr>
              <w:t>Pricing</w:t>
            </w:r>
            <w:r>
              <w:t xml:space="preserve"> – Vendor`s Price Workflow: If Property is Land, this is = Land Price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239F08" w14:textId="77777777" w:rsidR="005346B7" w:rsidRDefault="005346B7">
            <w:r>
              <w:t>Add a logic that will check for the property and execute matching calculation</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98DC8F" w14:textId="77777777" w:rsidR="005346B7" w:rsidRDefault="005346B7">
            <w:pPr>
              <w:tabs>
                <w:tab w:val="center" w:pos="1455"/>
              </w:tabs>
            </w:pPr>
            <w:r>
              <w:t>2h</w:t>
            </w:r>
          </w:p>
        </w:tc>
      </w:tr>
      <w:tr w:rsidR="005346B7" w14:paraId="57A1DC4F"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B96825" w14:textId="77777777" w:rsidR="005346B7" w:rsidRDefault="005346B7">
            <w:r>
              <w:rPr>
                <w:b/>
              </w:rPr>
              <w:t>Pricing</w:t>
            </w:r>
            <w:r>
              <w:t xml:space="preserve"> – Vendor`s Price Workflow: If Property Type is U/A or TH/V then this is = to the Price of U/A or TH/V</w:t>
            </w:r>
          </w:p>
          <w:p w14:paraId="3CDD1501" w14:textId="77777777" w:rsidR="005346B7" w:rsidRDefault="005346B7">
            <w:r>
              <w:rPr>
                <w:b/>
              </w:rPr>
              <w:t xml:space="preserve">Questions: </w:t>
            </w:r>
            <w:r>
              <w:t>How and where do we get the Price for U/A or TH/V</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7B9EBC"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853DD5" w14:textId="77777777" w:rsidR="005346B7" w:rsidRDefault="005346B7">
            <w:pPr>
              <w:tabs>
                <w:tab w:val="center" w:pos="1455"/>
              </w:tabs>
            </w:pPr>
            <w:r>
              <w:t>TBD</w:t>
            </w:r>
          </w:p>
        </w:tc>
      </w:tr>
      <w:tr w:rsidR="005346B7" w14:paraId="1E03722F"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8DAAEC" w14:textId="77777777" w:rsidR="005346B7" w:rsidRDefault="005346B7">
            <w:r>
              <w:rPr>
                <w:b/>
              </w:rPr>
              <w:t xml:space="preserve">Pricing </w:t>
            </w:r>
            <w:r>
              <w:t>– GST Amount Workflow: This is a dollar value. This would be the GST calculated. The formula is Land Price or House Price / 11</w:t>
            </w:r>
          </w:p>
          <w:p w14:paraId="10E312FA" w14:textId="77777777" w:rsidR="005346B7" w:rsidRDefault="005346B7">
            <w:r>
              <w:t>We also need to be able to manually enter the amount here as well if required in case it differs from the formula.</w:t>
            </w:r>
          </w:p>
          <w:p w14:paraId="725BC261" w14:textId="77777777" w:rsidR="005346B7" w:rsidRDefault="005346B7">
            <w:pPr>
              <w:rPr>
                <w:i/>
              </w:rPr>
            </w:pPr>
            <w:r>
              <w:rPr>
                <w:i/>
              </w:rPr>
              <w:lastRenderedPageBreak/>
              <w:t>(see field chart excel row 307 listing sheet)</w:t>
            </w:r>
          </w:p>
          <w:p w14:paraId="453D00F8" w14:textId="77777777" w:rsidR="005346B7" w:rsidRDefault="005346B7">
            <w:r>
              <w:rPr>
                <w:b/>
              </w:rPr>
              <w:t>Questions:</w:t>
            </w:r>
          </w:p>
          <w:p w14:paraId="505AFC24" w14:textId="77777777" w:rsidR="005346B7" w:rsidRDefault="005346B7">
            <w:r>
              <w:t>When dividing by 11, how do we know which price field to use?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87C6F2"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E811E5" w14:textId="77777777" w:rsidR="005346B7" w:rsidRDefault="005346B7">
            <w:pPr>
              <w:tabs>
                <w:tab w:val="center" w:pos="1455"/>
              </w:tabs>
            </w:pPr>
            <w:r>
              <w:t>16h</w:t>
            </w:r>
          </w:p>
        </w:tc>
      </w:tr>
      <w:tr w:rsidR="005346B7" w14:paraId="47C00102"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402F73" w14:textId="77777777" w:rsidR="005346B7" w:rsidRDefault="005346B7">
            <w:r>
              <w:rPr>
                <w:b/>
              </w:rPr>
              <w:lastRenderedPageBreak/>
              <w:t>Pricing</w:t>
            </w:r>
            <w:r>
              <w:t xml:space="preserve"> – Holding Deposit Workflow: This is pulled from the information that is entered at the project level or added here. We must also be able to change here if needed. </w:t>
            </w:r>
            <w:r>
              <w:rPr>
                <w:i/>
              </w:rPr>
              <w:t>(see field chart excel row 308 listing sheet)</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68EF00" w14:textId="77777777" w:rsidR="005346B7" w:rsidRDefault="005346B7">
            <w:r>
              <w:t>Add a logic that when a pricing is created for a listing, it will grab the parent project`s pricing`s holding deposit value and populate the same field of the pricing record for the listing</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A58A85" w14:textId="77777777" w:rsidR="005346B7" w:rsidRDefault="005346B7">
            <w:pPr>
              <w:tabs>
                <w:tab w:val="center" w:pos="1455"/>
              </w:tabs>
            </w:pPr>
            <w:r>
              <w:t>8h</w:t>
            </w:r>
          </w:p>
        </w:tc>
      </w:tr>
      <w:tr w:rsidR="005346B7" w14:paraId="69D928E5"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F38AC3" w14:textId="77777777" w:rsidR="005346B7" w:rsidRDefault="005346B7">
            <w:pPr>
              <w:rPr>
                <w:b/>
              </w:rPr>
            </w:pPr>
            <w:r>
              <w:rPr>
                <w:b/>
              </w:rPr>
              <w:t>Pricing</w:t>
            </w:r>
            <w:r>
              <w:t xml:space="preserve"> – Holding Deposit Workflow: If the Property is in WA and there is NO Holding Deposit required, as they just use Land Deposit, this is field remains hidden.</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1F16EF"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BF9C39" w14:textId="77777777" w:rsidR="005346B7" w:rsidRDefault="005346B7">
            <w:pPr>
              <w:tabs>
                <w:tab w:val="center" w:pos="1455"/>
              </w:tabs>
            </w:pPr>
            <w:r>
              <w:t>1h</w:t>
            </w:r>
          </w:p>
        </w:tc>
      </w:tr>
      <w:tr w:rsidR="005346B7" w14:paraId="41E48FEB"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02D280" w14:textId="77777777" w:rsidR="005346B7" w:rsidRDefault="005346B7">
            <w:r>
              <w:rPr>
                <w:b/>
              </w:rPr>
              <w:t>Pricing</w:t>
            </w:r>
            <w:r>
              <w:t xml:space="preserve"> – Invest Deposit workflow: If this is checked then the deposit is required to be invested</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525543"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9DC03B" w14:textId="77777777" w:rsidR="005346B7" w:rsidRDefault="005346B7">
            <w:pPr>
              <w:tabs>
                <w:tab w:val="center" w:pos="1455"/>
              </w:tabs>
            </w:pPr>
            <w:r>
              <w:t>30m</w:t>
            </w:r>
          </w:p>
        </w:tc>
      </w:tr>
      <w:tr w:rsidR="005346B7" w14:paraId="4825C882"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720734" w14:textId="77777777" w:rsidR="005346B7" w:rsidRDefault="005346B7">
            <w:r>
              <w:rPr>
                <w:b/>
              </w:rPr>
              <w:t>Pricing</w:t>
            </w:r>
            <w:r>
              <w:t xml:space="preserve"> – Exchange Deposit / Deposit % Workflow: If the property address is NSW, then this field displays as Exchange Deposit. If Property is NOT NSW &amp; Property Type is U/A, TH/V, H&amp;L &amp; Settle and first is NO then this field Name displays as Deposit</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8B581E" w14:textId="77777777" w:rsidR="005346B7" w:rsidRDefault="005346B7">
            <w:r>
              <w:t>Add a js validator that will check for the property state address and will update the field label accordingly</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C0450E" w14:textId="77777777" w:rsidR="005346B7" w:rsidRDefault="005346B7">
            <w:pPr>
              <w:tabs>
                <w:tab w:val="center" w:pos="1455"/>
              </w:tabs>
            </w:pPr>
            <w:r>
              <w:t>4h</w:t>
            </w:r>
          </w:p>
        </w:tc>
      </w:tr>
      <w:tr w:rsidR="005346B7" w14:paraId="3734CEB0"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89F353" w14:textId="77777777" w:rsidR="005346B7" w:rsidRDefault="005346B7">
            <w:r>
              <w:rPr>
                <w:b/>
              </w:rPr>
              <w:t xml:space="preserve">Pricing </w:t>
            </w:r>
            <w:r>
              <w:t xml:space="preserve">– Exchange Deposit / Deposit % workflow: </w:t>
            </w:r>
          </w:p>
          <w:p w14:paraId="0348AEAB" w14:textId="77777777" w:rsidR="005346B7" w:rsidRDefault="005346B7">
            <w:r>
              <w:rPr>
                <w:b/>
              </w:rPr>
              <w:lastRenderedPageBreak/>
              <w:t xml:space="preserve">State is NSW Settle Land First: </w:t>
            </w:r>
            <w:r>
              <w:t>Contract In this scenario, the exchange deposit is the Land Deposit</w:t>
            </w:r>
          </w:p>
          <w:p w14:paraId="16617ECF" w14:textId="77777777" w:rsidR="005346B7" w:rsidRDefault="005346B7">
            <w:r>
              <w:rPr>
                <w:b/>
              </w:rPr>
              <w:t>State is NSW, NO Settle Land First</w:t>
            </w:r>
            <w:r>
              <w:t>: The exchange deposit = H+L deposits</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4A96E1"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8B11C1" w14:textId="77777777" w:rsidR="005346B7" w:rsidRDefault="005346B7">
            <w:pPr>
              <w:tabs>
                <w:tab w:val="center" w:pos="1455"/>
              </w:tabs>
            </w:pPr>
            <w:r>
              <w:t>8h</w:t>
            </w:r>
          </w:p>
        </w:tc>
      </w:tr>
      <w:tr w:rsidR="005346B7" w14:paraId="30BA852E"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EA0AE7" w14:textId="77777777" w:rsidR="005346B7" w:rsidRDefault="005346B7">
            <w:r>
              <w:rPr>
                <w:b/>
              </w:rPr>
              <w:lastRenderedPageBreak/>
              <w:t xml:space="preserve">Pricing </w:t>
            </w:r>
            <w:r>
              <w:t>– Days to Exchange workflow: Hidden when the State is NOT NSW</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B13F5F" w14:textId="77777777" w:rsidR="005346B7" w:rsidRDefault="005346B7">
            <w:r>
              <w:t>Add a js validator that check the listing address state and hide this field if it is not NSW</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D8F84D" w14:textId="77777777" w:rsidR="005346B7" w:rsidRDefault="005346B7">
            <w:pPr>
              <w:tabs>
                <w:tab w:val="center" w:pos="1455"/>
              </w:tabs>
            </w:pPr>
            <w:r>
              <w:t>2h</w:t>
            </w:r>
          </w:p>
        </w:tc>
      </w:tr>
      <w:tr w:rsidR="005346B7" w14:paraId="0EF2FC61"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93FC11" w14:textId="77777777" w:rsidR="005346B7" w:rsidRDefault="005346B7">
            <w:r>
              <w:rPr>
                <w:b/>
              </w:rPr>
              <w:t>Pricing</w:t>
            </w:r>
            <w:r>
              <w:t xml:space="preserve"> – Total marketing price workflow: This is = Land Price + House Price +/- Options + Premium (OR Inclusive) + (OR Inclusive) Rebate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3A0786"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3F5028" w14:textId="77777777" w:rsidR="005346B7" w:rsidRDefault="005346B7">
            <w:pPr>
              <w:tabs>
                <w:tab w:val="center" w:pos="1455"/>
              </w:tabs>
            </w:pPr>
            <w:r>
              <w:t>8h</w:t>
            </w:r>
          </w:p>
        </w:tc>
      </w:tr>
      <w:tr w:rsidR="005346B7" w14:paraId="1D42DCC8"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C8D3A8" w14:textId="77777777" w:rsidR="005346B7" w:rsidRDefault="005346B7">
            <w:r>
              <w:rPr>
                <w:b/>
              </w:rPr>
              <w:t>Pricing</w:t>
            </w:r>
            <w:r>
              <w:t xml:space="preserve"> – Display Pricing Options Module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6C9346" w14:textId="700CBABD" w:rsidR="005346B7" w:rsidRDefault="005346B7">
            <w:r>
              <w:t>Create Module</w:t>
            </w:r>
            <w:r w:rsidR="00FF2159">
              <w:t xml:space="preserve"> </w:t>
            </w:r>
            <w:r w:rsidR="00FF2159">
              <w:t>(CRUD)</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5AA398" w14:textId="77777777" w:rsidR="005346B7" w:rsidRDefault="005346B7">
            <w:r>
              <w:t>4h</w:t>
            </w:r>
          </w:p>
        </w:tc>
      </w:tr>
      <w:tr w:rsidR="005346B7" w14:paraId="7BC9BC30"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1CA0FA" w14:textId="77777777" w:rsidR="005346B7" w:rsidRDefault="005346B7">
            <w:r>
              <w:rPr>
                <w:b/>
              </w:rPr>
              <w:t xml:space="preserve">Pricing </w:t>
            </w:r>
            <w:r>
              <w:t>– Display Options</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5852C3" w14:textId="77777777" w:rsidR="005346B7" w:rsidRDefault="005346B7">
            <w:r>
              <w:t>Add one to many relationship</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6BE8AB" w14:textId="77777777" w:rsidR="005346B7" w:rsidRDefault="005346B7">
            <w:r>
              <w:t>30m</w:t>
            </w:r>
          </w:p>
        </w:tc>
      </w:tr>
      <w:tr w:rsidR="005346B7" w14:paraId="16BB4504"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457600" w14:textId="77777777" w:rsidR="005346B7" w:rsidRDefault="005346B7">
            <w:r>
              <w:rPr>
                <w:b/>
              </w:rPr>
              <w:t xml:space="preserve">Pricing </w:t>
            </w:r>
            <w:r>
              <w:t xml:space="preserve">– </w:t>
            </w:r>
            <w:r>
              <w:rPr>
                <w:b/>
              </w:rPr>
              <w:t>Display Options</w:t>
            </w:r>
            <w:r>
              <w:t xml:space="preserve"> – Property Status Workflow: This is a dropdown field, but the user can opt to manually input a text</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CC9B84"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76F5AA" w14:textId="77777777" w:rsidR="005346B7" w:rsidRDefault="005346B7">
            <w:r>
              <w:t>16h</w:t>
            </w:r>
          </w:p>
        </w:tc>
      </w:tr>
      <w:tr w:rsidR="005346B7" w14:paraId="777B7B0F"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535E28" w14:textId="77777777" w:rsidR="005346B7" w:rsidRDefault="005346B7">
            <w:r>
              <w:rPr>
                <w:b/>
              </w:rPr>
              <w:t>Pricing</w:t>
            </w:r>
            <w:r>
              <w:t xml:space="preserve"> – Display Options – Auctioneer: This a relate field to contact and displays the Company Name, First Name, Last Name, Mobile, Email</w:t>
            </w:r>
          </w:p>
          <w:p w14:paraId="7E4FE4BE" w14:textId="77777777" w:rsidR="005346B7" w:rsidRDefault="005346B7">
            <w:r>
              <w:rPr>
                <w:b/>
              </w:rPr>
              <w:t>Questions:</w:t>
            </w:r>
            <w:r>
              <w:t xml:space="preserve"> </w:t>
            </w:r>
          </w:p>
          <w:p w14:paraId="5A074069" w14:textId="77777777" w:rsidR="005346B7" w:rsidRDefault="005346B7">
            <w:r>
              <w:t>How do you want this info to be presented?</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3EF1DB"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D1461D" w14:textId="77777777" w:rsidR="005346B7" w:rsidRDefault="005346B7">
            <w:r>
              <w:t>8h</w:t>
            </w:r>
          </w:p>
        </w:tc>
      </w:tr>
      <w:tr w:rsidR="005346B7" w14:paraId="17419A7A"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2CD4F4" w14:textId="77777777" w:rsidR="005346B7" w:rsidRDefault="005346B7">
            <w:pPr>
              <w:rPr>
                <w:b/>
              </w:rPr>
            </w:pPr>
            <w:r>
              <w:rPr>
                <w:b/>
              </w:rPr>
              <w:t>Web Tab</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F2663C" w14:textId="77777777" w:rsidR="005346B7" w:rsidRDefault="005346B7">
            <w:r>
              <w:t>Integration with realestate.com.au</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490496" w14:textId="77777777" w:rsidR="005346B7" w:rsidRDefault="005346B7">
            <w:r>
              <w:t>TBD</w:t>
            </w:r>
          </w:p>
        </w:tc>
      </w:tr>
      <w:tr w:rsidR="005346B7" w14:paraId="69403144"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D005B3" w14:textId="77777777" w:rsidR="005346B7" w:rsidRDefault="005346B7">
            <w:r>
              <w:rPr>
                <w:b/>
              </w:rPr>
              <w:t>House Design Tab</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777387"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97D12A" w14:textId="5952BDD0" w:rsidR="005346B7" w:rsidRDefault="00065F0F">
            <w:r>
              <w:t>40h</w:t>
            </w:r>
          </w:p>
        </w:tc>
      </w:tr>
      <w:tr w:rsidR="00065F0F" w14:paraId="6813C3FD"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70268B" w14:textId="77777777" w:rsidR="00065F0F" w:rsidRDefault="00065F0F">
            <w:pPr>
              <w:rPr>
                <w:b/>
              </w:rPr>
            </w:pP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837DFC" w14:textId="77777777" w:rsidR="00065F0F" w:rsidRDefault="00065F0F"/>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84FE11" w14:textId="77777777" w:rsidR="00065F0F" w:rsidRDefault="00065F0F"/>
        </w:tc>
      </w:tr>
      <w:tr w:rsidR="005346B7" w14:paraId="41E91D9C"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AEE4F4" w14:textId="77777777" w:rsidR="005346B7" w:rsidRDefault="005346B7">
            <w:r>
              <w:rPr>
                <w:b/>
              </w:rPr>
              <w:t xml:space="preserve">Title Tab </w:t>
            </w:r>
            <w:r>
              <w:t>– Easement field</w:t>
            </w:r>
            <w:r>
              <w:br/>
            </w:r>
            <w:r>
              <w:br/>
            </w:r>
            <w:r>
              <w:rPr>
                <w:b/>
              </w:rPr>
              <w:t>Questions:</w:t>
            </w:r>
            <w:r>
              <w:br/>
              <w:t>What do you mean by “</w:t>
            </w:r>
            <w:r>
              <w:rPr>
                <w:i/>
              </w:rPr>
              <w:t>This would be Yes/No depending upon what is entered at the project level or under the special conditions here</w:t>
            </w:r>
            <w:r>
              <w:t>”</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924A04"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2E7270" w14:textId="77777777" w:rsidR="005346B7" w:rsidRDefault="005346B7">
            <w:r>
              <w:t>TBD</w:t>
            </w:r>
          </w:p>
        </w:tc>
      </w:tr>
      <w:tr w:rsidR="005346B7" w14:paraId="1741AA0C"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21CB3B" w14:textId="77777777" w:rsidR="005346B7" w:rsidRDefault="005346B7">
            <w:r>
              <w:rPr>
                <w:b/>
              </w:rPr>
              <w:t xml:space="preserve">Title Tab </w:t>
            </w:r>
            <w:r>
              <w:t>– Crossover field</w:t>
            </w:r>
            <w:r>
              <w:br/>
            </w:r>
            <w:r>
              <w:br/>
            </w:r>
            <w:r>
              <w:rPr>
                <w:b/>
              </w:rPr>
              <w:t>Questions:</w:t>
            </w:r>
            <w:r>
              <w:br/>
              <w:t>What do you mean by “</w:t>
            </w:r>
            <w:r>
              <w:rPr>
                <w:i/>
              </w:rPr>
              <w:t>This would be Yes/No depending upon what is entered at the project level or under the special conditions here</w:t>
            </w:r>
            <w:r>
              <w:t>”</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7E5CF1"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C06078" w14:textId="77777777" w:rsidR="005346B7" w:rsidRDefault="005346B7">
            <w:r>
              <w:t>TBD</w:t>
            </w:r>
          </w:p>
        </w:tc>
      </w:tr>
      <w:tr w:rsidR="005346B7" w14:paraId="6AD9373B"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2548A7" w14:textId="77777777" w:rsidR="005346B7" w:rsidRDefault="005346B7">
            <w:r>
              <w:rPr>
                <w:b/>
              </w:rPr>
              <w:t xml:space="preserve">Title Tab </w:t>
            </w:r>
            <w:r>
              <w:t>– NBN field</w:t>
            </w:r>
            <w:r>
              <w:br/>
            </w:r>
            <w:r>
              <w:br/>
            </w:r>
            <w:r>
              <w:rPr>
                <w:b/>
              </w:rPr>
              <w:t>Questions:</w:t>
            </w:r>
            <w:r>
              <w:br/>
              <w:t>What do you mean by “</w:t>
            </w:r>
            <w:r>
              <w:rPr>
                <w:i/>
              </w:rPr>
              <w:t>This would be Yes/No depending upon what is entered at the project level or under the special conditions here</w:t>
            </w:r>
            <w:r>
              <w:t>”</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6114A6"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61DFF2" w14:textId="77777777" w:rsidR="005346B7" w:rsidRDefault="005346B7">
            <w:r>
              <w:t>TBD</w:t>
            </w:r>
          </w:p>
        </w:tc>
      </w:tr>
      <w:tr w:rsidR="005346B7" w14:paraId="696EE9E4"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28B6FD" w14:textId="77777777" w:rsidR="005346B7" w:rsidRDefault="005346B7">
            <w:r>
              <w:rPr>
                <w:b/>
              </w:rPr>
              <w:t xml:space="preserve">Title Tab </w:t>
            </w:r>
            <w:r>
              <w:t>– Bushfire management field</w:t>
            </w:r>
            <w:r>
              <w:br/>
            </w:r>
            <w:r>
              <w:br/>
            </w:r>
            <w:r>
              <w:rPr>
                <w:b/>
              </w:rPr>
              <w:t>Questions:</w:t>
            </w:r>
            <w:r>
              <w:br/>
              <w:t>What do you mean by “</w:t>
            </w:r>
            <w:r>
              <w:rPr>
                <w:i/>
              </w:rPr>
              <w:t>This would be Yes/No depending upon what is entered at the project level or under the special conditions here</w:t>
            </w:r>
            <w:r>
              <w:t>”</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00D8C1"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8863F0" w14:textId="77777777" w:rsidR="005346B7" w:rsidRDefault="005346B7">
            <w:r>
              <w:t>TBD</w:t>
            </w:r>
          </w:p>
        </w:tc>
      </w:tr>
      <w:tr w:rsidR="005346B7" w14:paraId="29E9007A"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0FCBD5" w14:textId="77777777" w:rsidR="005346B7" w:rsidRDefault="005346B7">
            <w:pPr>
              <w:rPr>
                <w:b/>
              </w:rPr>
            </w:pPr>
            <w:r>
              <w:rPr>
                <w:b/>
              </w:rPr>
              <w:t>Features Tab</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0B9BD1" w14:textId="77777777" w:rsidR="005346B7" w:rsidRDefault="005346B7">
            <w:r>
              <w:t>Add one to many relationship to features</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65A147" w14:textId="77777777" w:rsidR="005346B7" w:rsidRDefault="005346B7">
            <w:r>
              <w:t>30m</w:t>
            </w:r>
          </w:p>
        </w:tc>
      </w:tr>
      <w:tr w:rsidR="005346B7" w14:paraId="6EA4999B"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C4206F" w14:textId="77777777" w:rsidR="005346B7" w:rsidRDefault="005346B7">
            <w:r>
              <w:rPr>
                <w:b/>
              </w:rPr>
              <w:t>Room Sizes</w:t>
            </w:r>
            <w:r>
              <w:t xml:space="preserve"> Module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1D338C" w14:textId="07544FFD" w:rsidR="005346B7" w:rsidRDefault="005346B7">
            <w:r>
              <w:t>Create module</w:t>
            </w:r>
            <w:r w:rsidR="00FF2159">
              <w:t xml:space="preserve"> </w:t>
            </w:r>
            <w:r w:rsidR="00FF2159">
              <w:t>(CRUD)</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4F20A7" w14:textId="77777777" w:rsidR="005346B7" w:rsidRDefault="005346B7">
            <w:r>
              <w:t>2h</w:t>
            </w:r>
          </w:p>
        </w:tc>
      </w:tr>
      <w:tr w:rsidR="005346B7" w14:paraId="27381E40"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A5CD0A" w14:textId="77777777" w:rsidR="005346B7" w:rsidRDefault="005346B7">
            <w:pPr>
              <w:rPr>
                <w:b/>
              </w:rPr>
            </w:pP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B7CAAD" w14:textId="77777777" w:rsidR="005346B7" w:rsidRDefault="005346B7">
            <w:r>
              <w:t>Add one to many relationship for listing</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E74B14" w14:textId="77777777" w:rsidR="005346B7" w:rsidRDefault="005346B7">
            <w:r>
              <w:t>30m</w:t>
            </w:r>
          </w:p>
        </w:tc>
      </w:tr>
    </w:tbl>
    <w:p w14:paraId="2EED4AE1" w14:textId="77777777" w:rsidR="005346B7" w:rsidRDefault="005346B7" w:rsidP="005346B7"/>
    <w:p w14:paraId="605E541B" w14:textId="77777777" w:rsidR="005346B7" w:rsidRDefault="005346B7" w:rsidP="005346B7"/>
    <w:p w14:paraId="1DCD7CC2" w14:textId="77777777" w:rsidR="005346B7" w:rsidRDefault="005346B7" w:rsidP="005346B7"/>
    <w:p w14:paraId="6F37D5FF" w14:textId="77777777" w:rsidR="005346B7" w:rsidRDefault="005346B7" w:rsidP="005346B7"/>
    <w:p w14:paraId="4C198854" w14:textId="77777777" w:rsidR="005346B7" w:rsidRDefault="005346B7" w:rsidP="005346B7"/>
    <w:p w14:paraId="0A8FDF8D" w14:textId="77777777" w:rsidR="005346B7" w:rsidRDefault="005346B7" w:rsidP="005346B7"/>
    <w:p w14:paraId="4C7FE051" w14:textId="77777777" w:rsidR="005346B7" w:rsidRDefault="005346B7" w:rsidP="005346B7"/>
    <w:p w14:paraId="60CD50D3" w14:textId="77777777" w:rsidR="005346B7" w:rsidRDefault="005346B7" w:rsidP="005346B7"/>
    <w:p w14:paraId="3FA2A0D8" w14:textId="77777777" w:rsidR="005346B7" w:rsidRDefault="005346B7" w:rsidP="005346B7"/>
    <w:p w14:paraId="5D01516A" w14:textId="77777777" w:rsidR="005346B7" w:rsidRDefault="005346B7" w:rsidP="005346B7"/>
    <w:p w14:paraId="169D2C46" w14:textId="77777777" w:rsidR="005346B7" w:rsidRDefault="005346B7" w:rsidP="005346B7"/>
    <w:p w14:paraId="26B827F6" w14:textId="77777777" w:rsidR="005346B7" w:rsidRDefault="005346B7" w:rsidP="005346B7"/>
    <w:p w14:paraId="01E1DA7E" w14:textId="77777777" w:rsidR="005346B7" w:rsidRDefault="005346B7" w:rsidP="005346B7"/>
    <w:p w14:paraId="5087CA3F" w14:textId="77777777" w:rsidR="005346B7" w:rsidRDefault="005346B7" w:rsidP="005346B7"/>
    <w:p w14:paraId="0466AEC1" w14:textId="77777777" w:rsidR="005346B7" w:rsidRDefault="005346B7" w:rsidP="005346B7"/>
    <w:p w14:paraId="724AE0C0" w14:textId="77777777" w:rsidR="005346B7" w:rsidRDefault="005346B7" w:rsidP="005346B7"/>
    <w:p w14:paraId="3D9D2042" w14:textId="77777777" w:rsidR="005346B7" w:rsidRDefault="005346B7" w:rsidP="005346B7"/>
    <w:p w14:paraId="4FEB5D37" w14:textId="77777777" w:rsidR="005346B7" w:rsidRDefault="005346B7" w:rsidP="005346B7"/>
    <w:p w14:paraId="1363EDA3" w14:textId="77777777" w:rsidR="005346B7" w:rsidRDefault="005346B7" w:rsidP="005346B7"/>
    <w:p w14:paraId="7BA033D8" w14:textId="77777777" w:rsidR="005346B7" w:rsidRDefault="005346B7" w:rsidP="005346B7"/>
    <w:p w14:paraId="4BF1D70F" w14:textId="77777777" w:rsidR="005346B7" w:rsidRDefault="005346B7" w:rsidP="005346B7"/>
    <w:p w14:paraId="17D44261" w14:textId="77777777" w:rsidR="005346B7" w:rsidRDefault="005346B7" w:rsidP="005346B7"/>
    <w:p w14:paraId="4503343E" w14:textId="77777777" w:rsidR="005346B7" w:rsidRDefault="005346B7" w:rsidP="005346B7"/>
    <w:p w14:paraId="26F8006C" w14:textId="77777777" w:rsidR="005346B7" w:rsidRDefault="005346B7" w:rsidP="005346B7">
      <w:pPr>
        <w:pStyle w:val="Heading1"/>
        <w:jc w:val="center"/>
      </w:pPr>
      <w:bookmarkStart w:id="1" w:name="_Toc383036357"/>
      <w:r>
        <w:lastRenderedPageBreak/>
        <w:t>House Design</w:t>
      </w:r>
      <w:bookmarkEnd w:id="1"/>
    </w:p>
    <w:p w14:paraId="1334F72B" w14:textId="77777777" w:rsidR="005346B7" w:rsidRDefault="005346B7" w:rsidP="005346B7"/>
    <w:tbl>
      <w:tblPr>
        <w:tblStyle w:val="TableGridLight"/>
        <w:tblW w:w="0" w:type="auto"/>
        <w:tblLook w:val="04A0" w:firstRow="1" w:lastRow="0" w:firstColumn="1" w:lastColumn="0" w:noHBand="0" w:noVBand="1"/>
      </w:tblPr>
      <w:tblGrid>
        <w:gridCol w:w="3125"/>
        <w:gridCol w:w="3126"/>
        <w:gridCol w:w="3126"/>
      </w:tblGrid>
      <w:tr w:rsidR="005346B7" w14:paraId="69040AC2" w14:textId="77777777" w:rsidTr="005346B7">
        <w:trPr>
          <w:tblHeader/>
        </w:trPr>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hideMark/>
          </w:tcPr>
          <w:p w14:paraId="71FAEE7B" w14:textId="77777777" w:rsidR="005346B7" w:rsidRDefault="005346B7">
            <w:pPr>
              <w:rPr>
                <w:b/>
              </w:rPr>
            </w:pPr>
            <w:r>
              <w:rPr>
                <w:b/>
              </w:rPr>
              <w:t>Features</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hideMark/>
          </w:tcPr>
          <w:p w14:paraId="429BD7EC" w14:textId="77777777" w:rsidR="005346B7" w:rsidRDefault="005346B7">
            <w:pPr>
              <w:rPr>
                <w:b/>
              </w:rPr>
            </w:pPr>
            <w:r>
              <w:rPr>
                <w:b/>
              </w:rPr>
              <w:t>Task</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hideMark/>
          </w:tcPr>
          <w:p w14:paraId="6FB760A8" w14:textId="77777777" w:rsidR="005346B7" w:rsidRDefault="005346B7">
            <w:pPr>
              <w:rPr>
                <w:b/>
              </w:rPr>
            </w:pPr>
            <w:r>
              <w:rPr>
                <w:b/>
              </w:rPr>
              <w:t>Estimate</w:t>
            </w:r>
          </w:p>
        </w:tc>
      </w:tr>
      <w:tr w:rsidR="005346B7" w14:paraId="0F531DEA" w14:textId="77777777" w:rsidTr="005346B7">
        <w:tc>
          <w:tcPr>
            <w:tcW w:w="3125"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1DACE3" w14:textId="77777777" w:rsidR="005346B7" w:rsidRDefault="005346B7">
            <w:pPr>
              <w:rPr>
                <w:b/>
              </w:rPr>
            </w:pPr>
            <w:r>
              <w:rPr>
                <w:b/>
              </w:rPr>
              <w:t xml:space="preserve">House Design </w:t>
            </w:r>
            <w:r>
              <w:t>Module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7E5656" w14:textId="77777777" w:rsidR="005346B7" w:rsidRDefault="005346B7">
            <w:pPr>
              <w:rPr>
                <w:b/>
              </w:rPr>
            </w:pPr>
            <w:r>
              <w:t>Create House Design Module</w:t>
            </w:r>
          </w:p>
        </w:tc>
        <w:tc>
          <w:tcPr>
            <w:tcW w:w="3126"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C2DADD" w14:textId="77777777" w:rsidR="005346B7" w:rsidRDefault="005346B7">
            <w:r>
              <w:t>8h</w:t>
            </w:r>
          </w:p>
        </w:tc>
      </w:tr>
      <w:tr w:rsidR="005346B7" w14:paraId="34C388AE" w14:textId="77777777" w:rsidTr="005346B7">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2AF5462" w14:textId="77777777" w:rsidR="005346B7" w:rsidRDefault="005346B7">
            <w:pPr>
              <w:spacing w:after="0" w:line="240" w:lineRule="auto"/>
              <w:rPr>
                <w:b/>
              </w:rPr>
            </w:pP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44D3D3" w14:textId="77777777" w:rsidR="005346B7" w:rsidRDefault="005346B7">
            <w:r>
              <w:t>Apply custom view</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A7EFD2D" w14:textId="77777777" w:rsidR="005346B7" w:rsidRDefault="005346B7">
            <w:pPr>
              <w:spacing w:after="0" w:line="240" w:lineRule="auto"/>
            </w:pPr>
          </w:p>
        </w:tc>
      </w:tr>
      <w:tr w:rsidR="005346B7" w14:paraId="31BF37CA" w14:textId="77777777" w:rsidTr="005346B7">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C5F532D" w14:textId="77777777" w:rsidR="005346B7" w:rsidRDefault="005346B7">
            <w:pPr>
              <w:spacing w:after="0" w:line="240" w:lineRule="auto"/>
              <w:rPr>
                <w:b/>
              </w:rPr>
            </w:pP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06C8A2" w14:textId="77777777" w:rsidR="005346B7" w:rsidRDefault="005346B7">
            <w:pPr>
              <w:rPr>
                <w:b/>
              </w:rPr>
            </w:pPr>
            <w:r>
              <w:t>Add one to many relationship with contacts</w:t>
            </w:r>
          </w:p>
        </w:tc>
        <w:tc>
          <w:tcPr>
            <w:tcW w:w="3126"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4B95D1" w14:textId="77777777" w:rsidR="005346B7" w:rsidRDefault="005346B7">
            <w:r>
              <w:t>4h</w:t>
            </w:r>
          </w:p>
        </w:tc>
      </w:tr>
      <w:tr w:rsidR="005346B7" w14:paraId="283A4C4D" w14:textId="77777777" w:rsidTr="005346B7">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FCBFEBA" w14:textId="77777777" w:rsidR="005346B7" w:rsidRDefault="005346B7">
            <w:pPr>
              <w:spacing w:after="0" w:line="240" w:lineRule="auto"/>
              <w:rPr>
                <w:b/>
              </w:rPr>
            </w:pP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F7DDD8" w14:textId="77777777" w:rsidR="005346B7" w:rsidRDefault="005346B7">
            <w:pPr>
              <w:rPr>
                <w:b/>
              </w:rPr>
            </w:pPr>
            <w:r>
              <w:t>Add one to many relationship with display locations</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3066AC2" w14:textId="77777777" w:rsidR="005346B7" w:rsidRDefault="005346B7">
            <w:pPr>
              <w:spacing w:after="0" w:line="240" w:lineRule="auto"/>
            </w:pPr>
          </w:p>
        </w:tc>
      </w:tr>
      <w:tr w:rsidR="005346B7" w14:paraId="023E00BE" w14:textId="77777777" w:rsidTr="005346B7">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F8DE5D0" w14:textId="77777777" w:rsidR="005346B7" w:rsidRDefault="005346B7">
            <w:pPr>
              <w:spacing w:after="0" w:line="240" w:lineRule="auto"/>
              <w:rPr>
                <w:b/>
              </w:rPr>
            </w:pP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B6441D" w14:textId="77777777" w:rsidR="005346B7" w:rsidRDefault="005346B7">
            <w:r>
              <w:t>Add one to many relationship with tasks</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85FE76D" w14:textId="77777777" w:rsidR="005346B7" w:rsidRDefault="005346B7">
            <w:pPr>
              <w:spacing w:after="0" w:line="240" w:lineRule="auto"/>
            </w:pPr>
          </w:p>
        </w:tc>
      </w:tr>
      <w:tr w:rsidR="005346B7" w14:paraId="199CDCDF" w14:textId="77777777" w:rsidTr="005346B7">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FAF18B8" w14:textId="77777777" w:rsidR="005346B7" w:rsidRDefault="005346B7">
            <w:pPr>
              <w:spacing w:after="0" w:line="240" w:lineRule="auto"/>
              <w:rPr>
                <w:b/>
              </w:rPr>
            </w:pP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541E52" w14:textId="77777777" w:rsidR="005346B7" w:rsidRDefault="005346B7">
            <w:r>
              <w:t>Add one to many relationship with notes</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51BE13F" w14:textId="77777777" w:rsidR="005346B7" w:rsidRDefault="005346B7">
            <w:pPr>
              <w:spacing w:after="0" w:line="240" w:lineRule="auto"/>
            </w:pPr>
          </w:p>
        </w:tc>
      </w:tr>
      <w:tr w:rsidR="005346B7" w14:paraId="2C823C7C" w14:textId="77777777" w:rsidTr="005346B7">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1D20638" w14:textId="77777777" w:rsidR="005346B7" w:rsidRDefault="005346B7">
            <w:pPr>
              <w:spacing w:after="0" w:line="240" w:lineRule="auto"/>
              <w:rPr>
                <w:b/>
              </w:rPr>
            </w:pP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455674" w14:textId="77777777" w:rsidR="005346B7" w:rsidRDefault="005346B7">
            <w:r>
              <w:t>Add one to many relationship with leads</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C127E40" w14:textId="77777777" w:rsidR="005346B7" w:rsidRDefault="005346B7">
            <w:pPr>
              <w:spacing w:after="0" w:line="240" w:lineRule="auto"/>
            </w:pPr>
          </w:p>
        </w:tc>
      </w:tr>
      <w:tr w:rsidR="005346B7" w14:paraId="4E6A1C0B" w14:textId="77777777" w:rsidTr="005346B7">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5735B8" w14:textId="77777777" w:rsidR="005346B7" w:rsidRDefault="005346B7">
            <w:pPr>
              <w:spacing w:after="0" w:line="240" w:lineRule="auto"/>
              <w:rPr>
                <w:b/>
              </w:rPr>
            </w:pP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B4910F" w14:textId="77777777" w:rsidR="005346B7" w:rsidRDefault="005346B7">
            <w:r>
              <w:t>Add one to many relationship with reservations</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92DD5A6" w14:textId="77777777" w:rsidR="005346B7" w:rsidRDefault="005346B7">
            <w:pPr>
              <w:spacing w:after="0" w:line="240" w:lineRule="auto"/>
            </w:pPr>
          </w:p>
        </w:tc>
      </w:tr>
      <w:tr w:rsidR="005346B7" w14:paraId="148A7356" w14:textId="77777777" w:rsidTr="005346B7">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7C2AA8F" w14:textId="77777777" w:rsidR="005346B7" w:rsidRDefault="005346B7">
            <w:pPr>
              <w:spacing w:after="0" w:line="240" w:lineRule="auto"/>
              <w:rPr>
                <w:b/>
              </w:rPr>
            </w:pP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16249C" w14:textId="77777777" w:rsidR="005346B7" w:rsidRDefault="005346B7">
            <w:r>
              <w:t>Add one to many relationship with sales</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6876DC3" w14:textId="77777777" w:rsidR="005346B7" w:rsidRDefault="005346B7">
            <w:pPr>
              <w:spacing w:after="0" w:line="240" w:lineRule="auto"/>
            </w:pPr>
          </w:p>
        </w:tc>
      </w:tr>
      <w:tr w:rsidR="005346B7" w14:paraId="54E4D444" w14:textId="77777777" w:rsidTr="005346B7">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E776523" w14:textId="77777777" w:rsidR="005346B7" w:rsidRDefault="005346B7">
            <w:pPr>
              <w:spacing w:after="0" w:line="240" w:lineRule="auto"/>
              <w:rPr>
                <w:b/>
              </w:rPr>
            </w:pP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6FC0B6" w14:textId="77777777" w:rsidR="005346B7" w:rsidRDefault="005346B7">
            <w:r>
              <w:t>Add one to many relationship with campaigns</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40ED86" w14:textId="77777777" w:rsidR="005346B7" w:rsidRDefault="005346B7">
            <w:pPr>
              <w:spacing w:after="0" w:line="240" w:lineRule="auto"/>
            </w:pPr>
          </w:p>
        </w:tc>
      </w:tr>
      <w:tr w:rsidR="005346B7" w14:paraId="0AB684E4" w14:textId="77777777" w:rsidTr="005346B7">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9B02372" w14:textId="77777777" w:rsidR="005346B7" w:rsidRDefault="005346B7">
            <w:pPr>
              <w:spacing w:after="0" w:line="240" w:lineRule="auto"/>
              <w:rPr>
                <w:b/>
              </w:rPr>
            </w:pP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4CB817" w14:textId="77777777" w:rsidR="005346B7" w:rsidRDefault="005346B7">
            <w:r>
              <w:t>Add one to many relationship with documents</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3EFE82" w14:textId="77777777" w:rsidR="005346B7" w:rsidRDefault="005346B7">
            <w:pPr>
              <w:spacing w:after="0" w:line="240" w:lineRule="auto"/>
            </w:pPr>
          </w:p>
        </w:tc>
      </w:tr>
      <w:tr w:rsidR="005346B7" w14:paraId="3073B95B" w14:textId="77777777" w:rsidTr="005346B7">
        <w:tc>
          <w:tcPr>
            <w:tcW w:w="3125"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14D322" w14:textId="77777777" w:rsidR="005346B7" w:rsidRDefault="005346B7">
            <w:r>
              <w:rPr>
                <w:b/>
              </w:rPr>
              <w:t>Facebook</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F46A97" w14:textId="77777777" w:rsidR="005346B7" w:rsidRDefault="005346B7">
            <w:pPr>
              <w:rPr>
                <w:i/>
              </w:rPr>
            </w:pPr>
            <w:r>
              <w:t xml:space="preserve">Setup Facebook app account </w:t>
            </w:r>
            <w:r>
              <w:rPr>
                <w:i/>
              </w:rPr>
              <w:t>(this takes about 7-14 days)</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9CEE9" w14:textId="77777777" w:rsidR="005346B7" w:rsidRDefault="005346B7">
            <w:r>
              <w:t>TBD</w:t>
            </w:r>
          </w:p>
        </w:tc>
      </w:tr>
      <w:tr w:rsidR="005346B7" w14:paraId="0D843E2A" w14:textId="77777777" w:rsidTr="005346B7">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29AA382" w14:textId="77777777" w:rsidR="005346B7" w:rsidRDefault="005346B7">
            <w:pPr>
              <w:spacing w:after="0" w:line="240" w:lineRule="auto"/>
            </w:pP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7FAF0E" w14:textId="77777777" w:rsidR="005346B7" w:rsidRDefault="005346B7">
            <w:r>
              <w:t>Add Facebook button in property tab</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6B9D73" w14:textId="77777777" w:rsidR="005346B7" w:rsidRDefault="005346B7">
            <w:r>
              <w:t>1h</w:t>
            </w:r>
          </w:p>
        </w:tc>
      </w:tr>
      <w:tr w:rsidR="005346B7" w14:paraId="2AC50E0A" w14:textId="77777777" w:rsidTr="005346B7">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5518EA0" w14:textId="77777777" w:rsidR="005346B7" w:rsidRDefault="005346B7">
            <w:pPr>
              <w:spacing w:after="0" w:line="240" w:lineRule="auto"/>
            </w:pP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D960E6" w14:textId="77777777" w:rsidR="005346B7" w:rsidRDefault="005346B7">
            <w:r>
              <w:t>Auto generate formatted post content</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672A0D" w14:textId="77777777" w:rsidR="005346B7" w:rsidRDefault="005346B7">
            <w:r>
              <w:t>2h</w:t>
            </w:r>
          </w:p>
        </w:tc>
      </w:tr>
      <w:tr w:rsidR="005346B7" w14:paraId="3FAB3EAD"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B85CE3" w14:textId="77777777" w:rsidR="005346B7" w:rsidRDefault="005346B7">
            <w:pPr>
              <w:rPr>
                <w:b/>
              </w:rPr>
            </w:pPr>
            <w:r>
              <w:rPr>
                <w:b/>
              </w:rPr>
              <w:t>Twitter</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D066B4" w14:textId="77777777" w:rsidR="005346B7" w:rsidRDefault="005346B7">
            <w:r>
              <w:t>Customized sugar to enable twitter in property module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00D2FE" w14:textId="77777777" w:rsidR="005346B7" w:rsidRDefault="005346B7">
            <w:r>
              <w:t>TBD</w:t>
            </w:r>
          </w:p>
        </w:tc>
      </w:tr>
      <w:tr w:rsidR="005346B7" w14:paraId="733584CF"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905BF9" w14:textId="77777777" w:rsidR="005346B7" w:rsidRDefault="005346B7">
            <w:r>
              <w:rPr>
                <w:b/>
              </w:rPr>
              <w:lastRenderedPageBreak/>
              <w:t xml:space="preserve">House Price </w:t>
            </w:r>
            <w:r>
              <w:t>Workflow: When entered here, if a house design is added to a property then this copies across. This also applies it done at the Project Level and would also be copied across the Contract</w:t>
            </w:r>
          </w:p>
          <w:p w14:paraId="6825333A" w14:textId="77777777" w:rsidR="005346B7" w:rsidRDefault="005346B7">
            <w:pPr>
              <w:rPr>
                <w:i/>
              </w:rPr>
            </w:pPr>
            <w:r>
              <w:rPr>
                <w:i/>
              </w:rPr>
              <w:t>(see field chart excel row 139 house designs sheet)</w:t>
            </w:r>
          </w:p>
          <w:p w14:paraId="762B14C1" w14:textId="77777777" w:rsidR="005346B7" w:rsidRDefault="005346B7">
            <w:r>
              <w:rPr>
                <w:b/>
              </w:rPr>
              <w:t xml:space="preserve">Note: </w:t>
            </w:r>
            <w:r>
              <w:t>Not sure how this exactly works. Need to discuss with Al</w:t>
            </w:r>
          </w:p>
          <w:p w14:paraId="6DC82466" w14:textId="77777777" w:rsidR="005346B7" w:rsidRDefault="005346B7">
            <w:r>
              <w:rPr>
                <w:b/>
              </w:rPr>
              <w:t xml:space="preserve">Questions: </w:t>
            </w:r>
            <w:r>
              <w:t>A house design can be used by multiple properties right? So does this mean that if we select a house design for property, instead of just linking them, we are going to create a duplicate of the house design and that will link to the property?</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2959A9"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6184EE" w14:textId="77777777" w:rsidR="005346B7" w:rsidRDefault="005346B7">
            <w:r>
              <w:t>TBD</w:t>
            </w:r>
          </w:p>
        </w:tc>
      </w:tr>
      <w:tr w:rsidR="005346B7" w14:paraId="05550081"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34FE32" w14:textId="77777777" w:rsidR="005346B7" w:rsidRDefault="005346B7">
            <w:r>
              <w:rPr>
                <w:b/>
              </w:rPr>
              <w:t>House Deposit %</w:t>
            </w:r>
            <w:r>
              <w:t xml:space="preserve"> Workflow: When entered here, if a house design is added to a property then this copies across. This also applies it done at the project level and would be copied across the Contract</w:t>
            </w:r>
          </w:p>
          <w:p w14:paraId="7708ADE3" w14:textId="77777777" w:rsidR="005346B7" w:rsidRDefault="005346B7">
            <w:pPr>
              <w:rPr>
                <w:i/>
              </w:rPr>
            </w:pPr>
            <w:r>
              <w:rPr>
                <w:i/>
              </w:rPr>
              <w:t>(see field chart excel row 141 house designs sheet)</w:t>
            </w:r>
          </w:p>
          <w:p w14:paraId="2303C29F" w14:textId="77777777" w:rsidR="005346B7" w:rsidRDefault="005346B7">
            <w:r>
              <w:rPr>
                <w:b/>
              </w:rPr>
              <w:t xml:space="preserve">Note: </w:t>
            </w:r>
            <w:r>
              <w:t>Same in House Price workflow</w:t>
            </w:r>
          </w:p>
          <w:p w14:paraId="624E09A1" w14:textId="77777777" w:rsidR="005346B7" w:rsidRDefault="005346B7">
            <w:r>
              <w:rPr>
                <w:b/>
              </w:rPr>
              <w:t xml:space="preserve">Questions: </w:t>
            </w:r>
            <w:r>
              <w:t>Same in House Price workflow</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D44458"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EE285" w14:textId="77777777" w:rsidR="005346B7" w:rsidRDefault="005346B7">
            <w:r>
              <w:t>TBD</w:t>
            </w:r>
          </w:p>
        </w:tc>
      </w:tr>
      <w:tr w:rsidR="005346B7" w14:paraId="377DA48B"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0115D4" w14:textId="77777777" w:rsidR="005346B7" w:rsidRDefault="005346B7">
            <w:r>
              <w:rPr>
                <w:b/>
              </w:rPr>
              <w:lastRenderedPageBreak/>
              <w:t>House Options</w:t>
            </w:r>
            <w:r>
              <w:t xml:space="preserve"> Workflow: This is the $ value of the Options Heading</w:t>
            </w:r>
          </w:p>
          <w:p w14:paraId="29AF2C00" w14:textId="77777777" w:rsidR="005346B7" w:rsidRDefault="005346B7">
            <w:pPr>
              <w:rPr>
                <w:i/>
              </w:rPr>
            </w:pPr>
            <w:r>
              <w:rPr>
                <w:i/>
              </w:rPr>
              <w:t>(see field chart excel row 143 house designs sheet)</w:t>
            </w:r>
          </w:p>
          <w:p w14:paraId="4037C881" w14:textId="77777777" w:rsidR="005346B7" w:rsidRDefault="005346B7">
            <w:r>
              <w:rPr>
                <w:b/>
              </w:rPr>
              <w:t xml:space="preserve">Question: </w:t>
            </w:r>
          </w:p>
          <w:p w14:paraId="3713C1CC" w14:textId="77777777" w:rsidR="005346B7" w:rsidRDefault="005346B7">
            <w:r>
              <w:t>Based on the layout, house design can have multiple options, how are we going to identify which option`s $ value we are going to use?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FE8D26"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799CB5" w14:textId="77777777" w:rsidR="005346B7" w:rsidRDefault="005346B7">
            <w:r>
              <w:t>TBD</w:t>
            </w:r>
          </w:p>
        </w:tc>
      </w:tr>
      <w:tr w:rsidR="005346B7" w14:paraId="1A7948EF"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1E4BB3" w14:textId="77777777" w:rsidR="005346B7" w:rsidRDefault="005346B7">
            <w:pPr>
              <w:rPr>
                <w:b/>
              </w:rPr>
            </w:pPr>
            <w:r>
              <w:rPr>
                <w:b/>
              </w:rPr>
              <w:t>Options Packages</w:t>
            </w:r>
          </w:p>
          <w:p w14:paraId="274AFEC0" w14:textId="77777777" w:rsidR="005346B7" w:rsidRDefault="005346B7">
            <w:pPr>
              <w:rPr>
                <w:i/>
              </w:rPr>
            </w:pPr>
            <w:r>
              <w:rPr>
                <w:i/>
              </w:rPr>
              <w:t>(see field chart excel row 144 house designs sheet)</w:t>
            </w:r>
          </w:p>
          <w:p w14:paraId="031BD4BC" w14:textId="77777777" w:rsidR="005346B7" w:rsidRDefault="005346B7">
            <w:r>
              <w:rPr>
                <w:b/>
              </w:rPr>
              <w:t xml:space="preserve">Note: </w:t>
            </w:r>
            <w:r>
              <w:t>Need to discuss with Al, Not sure how this works.</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BCE0A0"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023A09" w14:textId="77777777" w:rsidR="005346B7" w:rsidRDefault="005346B7">
            <w:r>
              <w:t>TBD</w:t>
            </w:r>
          </w:p>
        </w:tc>
      </w:tr>
      <w:tr w:rsidR="005346B7" w14:paraId="067FCFDC"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EFAE40" w14:textId="77777777" w:rsidR="005346B7" w:rsidRDefault="005346B7">
            <w:r>
              <w:rPr>
                <w:b/>
              </w:rPr>
              <w:t xml:space="preserve">Display Price: </w:t>
            </w:r>
            <w:r>
              <w:t>If the builder has price display NO then this does not override this and the price would still not display</w:t>
            </w:r>
          </w:p>
          <w:p w14:paraId="3AFC9448" w14:textId="77777777" w:rsidR="005346B7" w:rsidRDefault="005346B7">
            <w:pPr>
              <w:rPr>
                <w:i/>
              </w:rPr>
            </w:pPr>
            <w:r>
              <w:rPr>
                <w:i/>
              </w:rPr>
              <w:t>(see field chart excel row 147 house designs sheet)</w:t>
            </w:r>
          </w:p>
          <w:p w14:paraId="06D16F7E" w14:textId="77777777" w:rsidR="005346B7" w:rsidRDefault="005346B7">
            <w:r>
              <w:rPr>
                <w:b/>
              </w:rPr>
              <w:t xml:space="preserve">Question: </w:t>
            </w:r>
            <w:r>
              <w:t xml:space="preserve">Where do we get the builder`s </w:t>
            </w:r>
            <w:r>
              <w:rPr>
                <w:b/>
              </w:rPr>
              <w:t>Price Display</w:t>
            </w:r>
            <w:r>
              <w:t xml:space="preserve"> YES/NO value?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AEE661"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C8D427" w14:textId="77777777" w:rsidR="005346B7" w:rsidRDefault="005346B7">
            <w:r>
              <w:t>TBD</w:t>
            </w:r>
          </w:p>
        </w:tc>
      </w:tr>
      <w:tr w:rsidR="005346B7" w14:paraId="1EC70423"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55EFC7" w14:textId="77777777" w:rsidR="005346B7" w:rsidRDefault="005346B7">
            <w:pPr>
              <w:rPr>
                <w:b/>
              </w:rPr>
            </w:pPr>
            <w:r>
              <w:rPr>
                <w:b/>
              </w:rPr>
              <w:t>Fixed Price</w:t>
            </w:r>
          </w:p>
          <w:p w14:paraId="2BDCA2B9" w14:textId="77777777" w:rsidR="005346B7" w:rsidRDefault="005346B7">
            <w:pPr>
              <w:rPr>
                <w:i/>
              </w:rPr>
            </w:pPr>
            <w:r>
              <w:rPr>
                <w:i/>
              </w:rPr>
              <w:t>(see field chart excel row 148 house designs sheet)</w:t>
            </w:r>
          </w:p>
          <w:p w14:paraId="4A5B6FBE" w14:textId="77777777" w:rsidR="005346B7" w:rsidRDefault="005346B7">
            <w:r>
              <w:rPr>
                <w:b/>
              </w:rPr>
              <w:t xml:space="preserve">Question: </w:t>
            </w:r>
            <w:r>
              <w:t>Is this a dollar value or a checkbox?</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DAB260"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F9EB5C" w14:textId="77777777" w:rsidR="005346B7" w:rsidRDefault="005346B7">
            <w:r>
              <w:t>N/A</w:t>
            </w:r>
          </w:p>
        </w:tc>
      </w:tr>
      <w:tr w:rsidR="005346B7" w14:paraId="74EE74A6"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F672C7" w14:textId="77777777" w:rsidR="005346B7" w:rsidRDefault="005346B7">
            <w:r>
              <w:rPr>
                <w:b/>
              </w:rPr>
              <w:t xml:space="preserve">Featured: </w:t>
            </w:r>
            <w:r>
              <w:t xml:space="preserve">How can we manage this in terms of which one is displayed, where it positioned </w:t>
            </w:r>
            <w:r>
              <w:lastRenderedPageBreak/>
              <w:t>on the web site, and if it rotates with other featured house designs?</w:t>
            </w:r>
          </w:p>
          <w:p w14:paraId="309E21BF" w14:textId="77777777" w:rsidR="005346B7" w:rsidRDefault="005346B7">
            <w:pPr>
              <w:rPr>
                <w:i/>
              </w:rPr>
            </w:pPr>
            <w:r>
              <w:rPr>
                <w:i/>
              </w:rPr>
              <w:t>(see field chart excel row 149 house designs sheet)</w:t>
            </w:r>
          </w:p>
          <w:p w14:paraId="3D8173FA" w14:textId="77777777" w:rsidR="005346B7" w:rsidRDefault="005346B7">
            <w:r>
              <w:rPr>
                <w:b/>
              </w:rPr>
              <w:t xml:space="preserve">Note: </w:t>
            </w:r>
            <w:r>
              <w:t>Need to discuss with Al</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4B24A0"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C8C9B2" w14:textId="77777777" w:rsidR="005346B7" w:rsidRDefault="005346B7">
            <w:r>
              <w:t>TBD</w:t>
            </w:r>
          </w:p>
        </w:tc>
      </w:tr>
      <w:tr w:rsidR="005346B7" w14:paraId="5CB4D2EB"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FDECFA" w14:textId="77777777" w:rsidR="005346B7" w:rsidRDefault="005346B7">
            <w:pPr>
              <w:rPr>
                <w:b/>
              </w:rPr>
            </w:pPr>
            <w:r>
              <w:rPr>
                <w:b/>
              </w:rPr>
              <w:lastRenderedPageBreak/>
              <w:t>Façade Options</w:t>
            </w:r>
          </w:p>
          <w:p w14:paraId="7A792994" w14:textId="77777777" w:rsidR="005346B7" w:rsidRDefault="005346B7">
            <w:pPr>
              <w:rPr>
                <w:i/>
              </w:rPr>
            </w:pPr>
            <w:r>
              <w:rPr>
                <w:i/>
              </w:rPr>
              <w:t>(see field chart excel row 167 house designs sheet)</w:t>
            </w:r>
          </w:p>
          <w:p w14:paraId="153D0F39" w14:textId="77777777" w:rsidR="005346B7" w:rsidRDefault="005346B7">
            <w:r>
              <w:rPr>
                <w:b/>
              </w:rPr>
              <w:t xml:space="preserve">Note: </w:t>
            </w:r>
            <w:r>
              <w:t>Need to discuss with Al.</w:t>
            </w:r>
          </w:p>
          <w:p w14:paraId="627DCC4E" w14:textId="77777777" w:rsidR="005346B7" w:rsidRDefault="005346B7">
            <w:r>
              <w:t>Maybe we can create a module for this?</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13BAEF"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F71A33" w14:textId="77777777" w:rsidR="005346B7" w:rsidRDefault="005346B7">
            <w:r>
              <w:t>TBD</w:t>
            </w:r>
          </w:p>
        </w:tc>
      </w:tr>
      <w:tr w:rsidR="005346B7" w14:paraId="05AB0AE1"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0C6AA6" w14:textId="77777777" w:rsidR="005346B7" w:rsidRDefault="005346B7">
            <w:r>
              <w:rPr>
                <w:b/>
              </w:rPr>
              <w:t>House Sizes:</w:t>
            </w:r>
            <w:r>
              <w:t xml:space="preserve"> There may be multiple house sizes for one design. In this case, we need to link the different floor plans to the house size, for example, size 32 is floor plan 1, and size 34 is floor plan 2.</w:t>
            </w:r>
          </w:p>
          <w:p w14:paraId="176434A7" w14:textId="77777777" w:rsidR="005346B7" w:rsidRDefault="005346B7">
            <w:pPr>
              <w:rPr>
                <w:i/>
              </w:rPr>
            </w:pPr>
            <w:r>
              <w:rPr>
                <w:i/>
              </w:rPr>
              <w:t>(see field chart excel row 175 house designs sheet)</w:t>
            </w:r>
          </w:p>
          <w:p w14:paraId="7A44B60B" w14:textId="77777777" w:rsidR="005346B7" w:rsidRDefault="005346B7">
            <w:r>
              <w:rPr>
                <w:b/>
              </w:rPr>
              <w:t xml:space="preserve">Note: </w:t>
            </w:r>
            <w:r>
              <w:t>Need to discuss with Al, and come up with a solution.</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08B9DC"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CEFC20" w14:textId="77777777" w:rsidR="005346B7" w:rsidRDefault="005346B7">
            <w:pPr>
              <w:ind w:left="720" w:hanging="720"/>
            </w:pPr>
            <w:r>
              <w:t>TBD</w:t>
            </w:r>
          </w:p>
        </w:tc>
      </w:tr>
      <w:tr w:rsidR="005346B7" w14:paraId="6F3615C4"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CD1682" w14:textId="77777777" w:rsidR="005346B7" w:rsidRDefault="005346B7">
            <w:pPr>
              <w:rPr>
                <w:b/>
              </w:rPr>
            </w:pPr>
            <w:r>
              <w:rPr>
                <w:b/>
              </w:rPr>
              <w:t>Find Land Heading</w:t>
            </w:r>
          </w:p>
          <w:p w14:paraId="0FE5389F" w14:textId="77777777" w:rsidR="005346B7" w:rsidRDefault="005346B7">
            <w:pPr>
              <w:rPr>
                <w:i/>
              </w:rPr>
            </w:pPr>
            <w:r>
              <w:rPr>
                <w:i/>
              </w:rPr>
              <w:t>(see field chart excel row 183 house designs sheet)</w:t>
            </w:r>
          </w:p>
          <w:p w14:paraId="67B9D27F" w14:textId="77777777" w:rsidR="005346B7" w:rsidRDefault="005346B7">
            <w:r>
              <w:rPr>
                <w:b/>
              </w:rPr>
              <w:t xml:space="preserve">Note: </w:t>
            </w:r>
            <w:r>
              <w:t>Need to discuss with Al.</w:t>
            </w:r>
          </w:p>
          <w:p w14:paraId="5ECD4ED1" w14:textId="77777777" w:rsidR="005346B7" w:rsidRDefault="005346B7">
            <w:r>
              <w:t>How do you envision the process?</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558B5C"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CFFD52" w14:textId="77777777" w:rsidR="005346B7" w:rsidRDefault="005346B7">
            <w:pPr>
              <w:ind w:left="720" w:hanging="720"/>
            </w:pPr>
            <w:r>
              <w:t>TBD</w:t>
            </w:r>
          </w:p>
        </w:tc>
      </w:tr>
      <w:tr w:rsidR="005346B7" w14:paraId="4FD00828"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EDFE63" w14:textId="77777777" w:rsidR="005346B7" w:rsidRDefault="005346B7">
            <w:r>
              <w:rPr>
                <w:b/>
              </w:rPr>
              <w:t xml:space="preserve">Sales </w:t>
            </w:r>
            <w:r>
              <w:t>module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44CAF2" w14:textId="77777777" w:rsidR="005346B7" w:rsidRDefault="005346B7">
            <w:r>
              <w:t>Add Facebook button in property tab</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2A7B7B" w14:textId="77777777" w:rsidR="005346B7" w:rsidRDefault="005346B7">
            <w:r>
              <w:t>1h</w:t>
            </w:r>
          </w:p>
        </w:tc>
      </w:tr>
      <w:tr w:rsidR="005346B7" w14:paraId="78F1F0F5"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D5C4A3" w14:textId="77777777" w:rsidR="005346B7" w:rsidRDefault="005346B7">
            <w:r>
              <w:rPr>
                <w:b/>
              </w:rPr>
              <w:lastRenderedPageBreak/>
              <w:t>Display Locations</w:t>
            </w:r>
            <w:r>
              <w:t xml:space="preserve"> module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E5A6CF" w14:textId="77777777" w:rsidR="005346B7" w:rsidRDefault="005346B7">
            <w:r>
              <w:t>Auto generate formatted post content</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3D4E4F" w14:textId="77777777" w:rsidR="005346B7" w:rsidRDefault="005346B7">
            <w:r>
              <w:t>1h</w:t>
            </w:r>
          </w:p>
        </w:tc>
      </w:tr>
      <w:tr w:rsidR="005346B7" w14:paraId="2C6A94D2" w14:textId="77777777" w:rsidTr="005346B7">
        <w:tc>
          <w:tcPr>
            <w:tcW w:w="31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B5D30C" w14:textId="77777777" w:rsidR="005346B7" w:rsidRDefault="005346B7">
            <w:r>
              <w:rPr>
                <w:b/>
              </w:rPr>
              <w:t>Reservations</w:t>
            </w:r>
            <w:r>
              <w:t xml:space="preserve"> </w:t>
            </w:r>
            <w:r>
              <w:rPr>
                <w:b/>
              </w:rPr>
              <w:t>Tab</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6E70DC" w14:textId="77777777" w:rsidR="005346B7" w:rsidRDefault="005346B7">
            <w:r>
              <w:t>Create reservations module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ECB1B6" w14:textId="77777777" w:rsidR="005346B7" w:rsidRDefault="005346B7">
            <w:r>
              <w:t>1h</w:t>
            </w:r>
          </w:p>
        </w:tc>
      </w:tr>
    </w:tbl>
    <w:p w14:paraId="0FDBFFF4" w14:textId="77777777" w:rsidR="005346B7" w:rsidRDefault="005346B7" w:rsidP="005346B7"/>
    <w:p w14:paraId="05F6E7F2" w14:textId="77777777" w:rsidR="005346B7" w:rsidRDefault="005346B7" w:rsidP="005346B7"/>
    <w:p w14:paraId="6C2CDA25" w14:textId="77777777" w:rsidR="005346B7" w:rsidRDefault="005346B7" w:rsidP="005346B7"/>
    <w:p w14:paraId="0FB9B63B" w14:textId="77777777" w:rsidR="005346B7" w:rsidRDefault="005346B7" w:rsidP="005346B7"/>
    <w:p w14:paraId="6290A16A" w14:textId="77777777" w:rsidR="005346B7" w:rsidRDefault="005346B7" w:rsidP="005346B7"/>
    <w:p w14:paraId="618D513F" w14:textId="77777777" w:rsidR="005346B7" w:rsidRDefault="005346B7" w:rsidP="005346B7"/>
    <w:p w14:paraId="0572D3C1" w14:textId="77777777" w:rsidR="005346B7" w:rsidRDefault="005346B7" w:rsidP="005346B7"/>
    <w:p w14:paraId="21323BE0" w14:textId="77777777" w:rsidR="005346B7" w:rsidRDefault="005346B7" w:rsidP="005346B7"/>
    <w:p w14:paraId="1F2FD306" w14:textId="77777777" w:rsidR="005346B7" w:rsidRDefault="005346B7" w:rsidP="005346B7"/>
    <w:p w14:paraId="08BF4E12" w14:textId="77777777" w:rsidR="005346B7" w:rsidRDefault="005346B7" w:rsidP="005346B7"/>
    <w:p w14:paraId="2E22C78E" w14:textId="77777777" w:rsidR="005346B7" w:rsidRDefault="005346B7" w:rsidP="005346B7"/>
    <w:p w14:paraId="074E6336" w14:textId="77777777" w:rsidR="005346B7" w:rsidRDefault="005346B7" w:rsidP="005346B7"/>
    <w:p w14:paraId="6540D32D" w14:textId="77777777" w:rsidR="005346B7" w:rsidRDefault="005346B7" w:rsidP="005346B7"/>
    <w:p w14:paraId="02F246E9" w14:textId="77777777" w:rsidR="005346B7" w:rsidRDefault="005346B7" w:rsidP="005346B7"/>
    <w:p w14:paraId="2396F8CA" w14:textId="77777777" w:rsidR="005346B7" w:rsidRDefault="005346B7" w:rsidP="005346B7"/>
    <w:p w14:paraId="71D3344D" w14:textId="77777777" w:rsidR="005346B7" w:rsidRDefault="005346B7" w:rsidP="005346B7"/>
    <w:p w14:paraId="4E8A536D" w14:textId="77777777" w:rsidR="005346B7" w:rsidRDefault="005346B7" w:rsidP="005346B7"/>
    <w:p w14:paraId="2BAF5457" w14:textId="77777777" w:rsidR="005346B7" w:rsidRDefault="005346B7" w:rsidP="005346B7"/>
    <w:p w14:paraId="00435BFC" w14:textId="77777777" w:rsidR="005346B7" w:rsidRDefault="005346B7" w:rsidP="005346B7"/>
    <w:p w14:paraId="332C85E0" w14:textId="77777777" w:rsidR="005346B7" w:rsidRDefault="005346B7" w:rsidP="005346B7"/>
    <w:p w14:paraId="4E18A61C" w14:textId="77777777" w:rsidR="005346B7" w:rsidRDefault="005346B7" w:rsidP="005346B7"/>
    <w:p w14:paraId="22A97031" w14:textId="77777777" w:rsidR="005346B7" w:rsidRDefault="005346B7" w:rsidP="005346B7"/>
    <w:p w14:paraId="5941D07B" w14:textId="77777777" w:rsidR="005346B7" w:rsidRDefault="005346B7" w:rsidP="005346B7"/>
    <w:p w14:paraId="4CE7DFDD" w14:textId="77777777" w:rsidR="005346B7" w:rsidRDefault="005346B7" w:rsidP="005346B7">
      <w:pPr>
        <w:pStyle w:val="Heading1"/>
        <w:jc w:val="center"/>
      </w:pPr>
      <w:bookmarkStart w:id="2" w:name="_Toc383036358"/>
      <w:r>
        <w:lastRenderedPageBreak/>
        <w:t>Contract</w:t>
      </w:r>
      <w:bookmarkEnd w:id="2"/>
    </w:p>
    <w:p w14:paraId="768411AD" w14:textId="77777777" w:rsidR="005346B7" w:rsidRDefault="005346B7" w:rsidP="005346B7"/>
    <w:tbl>
      <w:tblPr>
        <w:tblStyle w:val="TableGridLight"/>
        <w:tblW w:w="0" w:type="auto"/>
        <w:tblLook w:val="04A0" w:firstRow="1" w:lastRow="0" w:firstColumn="1" w:lastColumn="0" w:noHBand="0" w:noVBand="1"/>
      </w:tblPr>
      <w:tblGrid>
        <w:gridCol w:w="3055"/>
        <w:gridCol w:w="3196"/>
        <w:gridCol w:w="3126"/>
      </w:tblGrid>
      <w:tr w:rsidR="005346B7" w14:paraId="2981D7EF" w14:textId="77777777" w:rsidTr="00E66466">
        <w:trPr>
          <w:tblHeader/>
        </w:trPr>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hideMark/>
          </w:tcPr>
          <w:p w14:paraId="43A7055F" w14:textId="77777777" w:rsidR="005346B7" w:rsidRDefault="005346B7">
            <w:pPr>
              <w:rPr>
                <w:b/>
              </w:rPr>
            </w:pPr>
            <w:r>
              <w:rPr>
                <w:b/>
              </w:rPr>
              <w:t>Features</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hideMark/>
          </w:tcPr>
          <w:p w14:paraId="7985DA29" w14:textId="77777777" w:rsidR="005346B7" w:rsidRDefault="005346B7">
            <w:pPr>
              <w:rPr>
                <w:b/>
              </w:rPr>
            </w:pPr>
            <w:r>
              <w:rPr>
                <w:b/>
              </w:rPr>
              <w:t>Tasks</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hideMark/>
          </w:tcPr>
          <w:p w14:paraId="1F0F5021" w14:textId="77777777" w:rsidR="005346B7" w:rsidRDefault="005346B7">
            <w:pPr>
              <w:rPr>
                <w:b/>
              </w:rPr>
            </w:pPr>
            <w:r>
              <w:rPr>
                <w:b/>
              </w:rPr>
              <w:t>Estimate</w:t>
            </w:r>
          </w:p>
        </w:tc>
      </w:tr>
      <w:tr w:rsidR="005346B7" w14:paraId="6457081E"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45AC69" w14:textId="77777777" w:rsidR="005346B7" w:rsidRDefault="005346B7">
            <w:r>
              <w:rPr>
                <w:b/>
              </w:rPr>
              <w:t xml:space="preserve">Workflow: </w:t>
            </w:r>
            <w:r>
              <w:t>When a property is created via the bulk upload at the project and then this is converted to a Contract from a Property directly or via the RES form, the information that is in the Property at the time the Contract is created is what should appear in the Contract</w:t>
            </w:r>
          </w:p>
          <w:p w14:paraId="0CF42804" w14:textId="77777777" w:rsidR="005346B7" w:rsidRDefault="005346B7">
            <w:pPr>
              <w:rPr>
                <w:i/>
              </w:rPr>
            </w:pPr>
            <w:r>
              <w:rPr>
                <w:i/>
              </w:rPr>
              <w:t>(see field chart excel row 7 contracts sheet)</w:t>
            </w:r>
          </w:p>
          <w:p w14:paraId="0DAFDC46" w14:textId="77777777" w:rsidR="005346B7" w:rsidRDefault="005346B7">
            <w:r>
              <w:rPr>
                <w:b/>
              </w:rPr>
              <w:t xml:space="preserve">Note: </w:t>
            </w:r>
            <w:r>
              <w:t>Need to discuss with. Can you send us the upload template?</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A23376"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9CFB07" w14:textId="77777777" w:rsidR="005346B7" w:rsidRDefault="005346B7">
            <w:r>
              <w:t>TBD</w:t>
            </w:r>
          </w:p>
        </w:tc>
      </w:tr>
      <w:tr w:rsidR="005346B7" w14:paraId="71D79D0E"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DF5929" w14:textId="77777777" w:rsidR="005346B7" w:rsidRDefault="005346B7">
            <w:r>
              <w:rPr>
                <w:b/>
              </w:rPr>
              <w:t xml:space="preserve">Workflow: </w:t>
            </w:r>
            <w:r>
              <w:t>If the contract is CANCELLED, TERMINATED, RESCINDED the Property reverts back to the original Property details prior to the Contract being created the Property Status goes back to FOR SALE</w:t>
            </w:r>
          </w:p>
          <w:p w14:paraId="086C7A2D" w14:textId="77777777" w:rsidR="005346B7" w:rsidRDefault="005346B7">
            <w:pPr>
              <w:rPr>
                <w:i/>
              </w:rPr>
            </w:pPr>
            <w:r>
              <w:rPr>
                <w:i/>
              </w:rPr>
              <w:t>(see field chart excel row 9 contracts sheet)</w:t>
            </w:r>
          </w:p>
          <w:p w14:paraId="4497C2A0" w14:textId="77777777" w:rsidR="005346B7" w:rsidRDefault="005346B7">
            <w:r>
              <w:rPr>
                <w:b/>
              </w:rPr>
              <w:t xml:space="preserve">Note: </w:t>
            </w:r>
            <w:r>
              <w:t>Need to discuss with Al.</w:t>
            </w:r>
          </w:p>
          <w:p w14:paraId="0D124966" w14:textId="77777777" w:rsidR="005346B7" w:rsidRDefault="005346B7">
            <w:r>
              <w:rPr>
                <w:b/>
              </w:rPr>
              <w:t xml:space="preserve">Questions: </w:t>
            </w:r>
            <w:r>
              <w:t xml:space="preserve">What exactly are details that needs to be revert back? Is it the banner details only? Or all of the details that is seen in the Listing </w:t>
            </w:r>
            <w:r>
              <w:rPr>
                <w:i/>
              </w:rPr>
              <w:t>(e.g. house design details, options, promotions, special conditions, documents, pricing, title, features, etc. . .)</w:t>
            </w:r>
            <w:r>
              <w:t xml:space="preserve">? </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96764B"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44E37A" w14:textId="77777777" w:rsidR="005346B7" w:rsidRDefault="005346B7">
            <w:r>
              <w:t>TBD</w:t>
            </w:r>
          </w:p>
        </w:tc>
      </w:tr>
      <w:tr w:rsidR="005346B7" w14:paraId="45645439"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B104D7" w14:textId="77777777" w:rsidR="005346B7" w:rsidRDefault="005346B7">
            <w:pPr>
              <w:rPr>
                <w:i/>
              </w:rPr>
            </w:pPr>
            <w:r>
              <w:rPr>
                <w:b/>
              </w:rPr>
              <w:lastRenderedPageBreak/>
              <w:t xml:space="preserve">Workflow: </w:t>
            </w:r>
            <w:r>
              <w:t>When Builder is added to a Land Sale either via a RES form or to the Contract after the Contract is created, when the Land settles, the contract is to remain live for the builder and the Land Agent can choose to archive the Contract.</w:t>
            </w:r>
            <w:r>
              <w:br/>
            </w:r>
          </w:p>
          <w:p w14:paraId="5D139587" w14:textId="77777777" w:rsidR="005346B7" w:rsidRDefault="005346B7">
            <w:pPr>
              <w:rPr>
                <w:i/>
              </w:rPr>
            </w:pPr>
            <w:r>
              <w:rPr>
                <w:i/>
              </w:rPr>
              <w:t>(see field chart excel row 10 contracts sheet)</w:t>
            </w:r>
          </w:p>
          <w:p w14:paraId="535C4BC3" w14:textId="77777777" w:rsidR="005346B7" w:rsidRDefault="005346B7">
            <w:pPr>
              <w:rPr>
                <w:i/>
              </w:rPr>
            </w:pPr>
            <w:r>
              <w:br/>
            </w:r>
            <w:r>
              <w:rPr>
                <w:b/>
              </w:rPr>
              <w:t xml:space="preserve">Note: </w:t>
            </w:r>
            <w:r>
              <w:t>Need to discuss with Al for more details.</w:t>
            </w:r>
            <w:r>
              <w:br/>
            </w:r>
            <w:r>
              <w:br/>
            </w:r>
            <w:r>
              <w:rPr>
                <w:b/>
              </w:rPr>
              <w:t xml:space="preserve">Questions: </w:t>
            </w:r>
            <w:r>
              <w:t xml:space="preserve">Does the archiving happens in the Agent`s portal? How do you envision the process of archiving? </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D34B03"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17D65" w14:textId="77777777" w:rsidR="005346B7" w:rsidRDefault="005346B7">
            <w:r>
              <w:t>TBD</w:t>
            </w:r>
          </w:p>
        </w:tc>
      </w:tr>
      <w:tr w:rsidR="005346B7" w14:paraId="0C077487" w14:textId="77777777" w:rsidTr="00E66466">
        <w:tc>
          <w:tcPr>
            <w:tcW w:w="3055"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FFE1F4" w14:textId="77777777" w:rsidR="005346B7" w:rsidRDefault="005346B7">
            <w:r>
              <w:rPr>
                <w:b/>
              </w:rPr>
              <w:t xml:space="preserve">Home Page: </w:t>
            </w:r>
            <w:r>
              <w:t>If you click on one of the boxes, the data for this will display in the graph below and the list for all of this will display beneath that.</w:t>
            </w:r>
          </w:p>
          <w:p w14:paraId="578C1FE9" w14:textId="77777777" w:rsidR="005346B7" w:rsidRDefault="005346B7"/>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B1186B" w14:textId="77777777" w:rsidR="005346B7" w:rsidRDefault="005346B7">
            <w:r>
              <w:t>Create a custom dashlet for Reservations</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02947D" w14:textId="77777777" w:rsidR="005346B7" w:rsidRDefault="005346B7">
            <w:r>
              <w:t>16h</w:t>
            </w:r>
          </w:p>
        </w:tc>
      </w:tr>
      <w:tr w:rsidR="005346B7" w14:paraId="1BEF2644" w14:textId="77777777" w:rsidTr="00E66466">
        <w:tc>
          <w:tcPr>
            <w:tcW w:w="305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50E0EDA" w14:textId="77777777" w:rsidR="005346B7" w:rsidRDefault="005346B7">
            <w:pPr>
              <w:spacing w:after="0" w:line="240" w:lineRule="auto"/>
            </w:pP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5C7053" w14:textId="77777777" w:rsidR="005346B7" w:rsidRDefault="005346B7">
            <w:r>
              <w:t>Create a custom dashlet for deposits</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4E03A9" w14:textId="77777777" w:rsidR="005346B7" w:rsidRDefault="005346B7">
            <w:r>
              <w:t>16h</w:t>
            </w:r>
          </w:p>
        </w:tc>
      </w:tr>
      <w:tr w:rsidR="005346B7" w14:paraId="1D4EA416" w14:textId="77777777" w:rsidTr="00E66466">
        <w:tc>
          <w:tcPr>
            <w:tcW w:w="305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09BB733" w14:textId="77777777" w:rsidR="005346B7" w:rsidRDefault="005346B7">
            <w:pPr>
              <w:spacing w:after="0" w:line="240" w:lineRule="auto"/>
            </w:pP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CFF7B8" w14:textId="77777777" w:rsidR="005346B7" w:rsidRDefault="005346B7">
            <w:r>
              <w:t>Create a custom dashlet for house deposit</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5F1FAB" w14:textId="77777777" w:rsidR="005346B7" w:rsidRDefault="005346B7">
            <w:r>
              <w:t>16h</w:t>
            </w:r>
          </w:p>
        </w:tc>
      </w:tr>
      <w:tr w:rsidR="005346B7" w14:paraId="4CCF1EE6" w14:textId="77777777" w:rsidTr="00E66466">
        <w:tc>
          <w:tcPr>
            <w:tcW w:w="305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CF9A5F9" w14:textId="77777777" w:rsidR="005346B7" w:rsidRDefault="005346B7">
            <w:pPr>
              <w:spacing w:after="0" w:line="240" w:lineRule="auto"/>
            </w:pP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613453" w14:textId="77777777" w:rsidR="005346B7" w:rsidRDefault="005346B7">
            <w:r>
              <w:t>Create a custom dashlet for last deposit</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211929" w14:textId="77777777" w:rsidR="005346B7" w:rsidRDefault="005346B7">
            <w:r>
              <w:t>16h</w:t>
            </w:r>
          </w:p>
        </w:tc>
      </w:tr>
      <w:tr w:rsidR="005346B7" w14:paraId="77716929" w14:textId="77777777" w:rsidTr="00E66466">
        <w:tc>
          <w:tcPr>
            <w:tcW w:w="305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0E131B3" w14:textId="77777777" w:rsidR="005346B7" w:rsidRDefault="005346B7">
            <w:pPr>
              <w:spacing w:after="0" w:line="240" w:lineRule="auto"/>
            </w:pP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3C7932" w14:textId="77777777" w:rsidR="005346B7" w:rsidRDefault="005346B7">
            <w:r>
              <w:t>Create a custom dashlet for O&amp;A</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022C7D" w14:textId="77777777" w:rsidR="005346B7" w:rsidRDefault="005346B7">
            <w:r>
              <w:t>16h</w:t>
            </w:r>
          </w:p>
        </w:tc>
      </w:tr>
      <w:tr w:rsidR="005346B7" w14:paraId="31A0F76D" w14:textId="77777777" w:rsidTr="00E66466">
        <w:tc>
          <w:tcPr>
            <w:tcW w:w="305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4DC3B1C" w14:textId="77777777" w:rsidR="005346B7" w:rsidRDefault="005346B7">
            <w:pPr>
              <w:spacing w:after="0" w:line="240" w:lineRule="auto"/>
            </w:pP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D48CB2" w14:textId="77777777" w:rsidR="005346B7" w:rsidRDefault="005346B7">
            <w:r>
              <w:t>Create a custom dashlet for Contract ISSUED</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26553E" w14:textId="77777777" w:rsidR="005346B7" w:rsidRDefault="005346B7">
            <w:r>
              <w:t>16h</w:t>
            </w:r>
          </w:p>
        </w:tc>
      </w:tr>
      <w:tr w:rsidR="005346B7" w14:paraId="2F359FFE" w14:textId="77777777" w:rsidTr="00E66466">
        <w:tc>
          <w:tcPr>
            <w:tcW w:w="305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740EA84" w14:textId="77777777" w:rsidR="005346B7" w:rsidRDefault="005346B7">
            <w:pPr>
              <w:spacing w:after="0" w:line="240" w:lineRule="auto"/>
            </w:pP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717C3A" w14:textId="77777777" w:rsidR="005346B7" w:rsidRDefault="005346B7">
            <w:r>
              <w:t>Create a custom dashlet for Sales Advice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B7B8B3" w14:textId="77777777" w:rsidR="005346B7" w:rsidRDefault="005346B7">
            <w:r>
              <w:t>16h</w:t>
            </w:r>
          </w:p>
        </w:tc>
      </w:tr>
      <w:tr w:rsidR="005346B7" w14:paraId="70F7F5B7" w14:textId="77777777" w:rsidTr="00E66466">
        <w:tc>
          <w:tcPr>
            <w:tcW w:w="305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7479B95" w14:textId="77777777" w:rsidR="005346B7" w:rsidRDefault="005346B7">
            <w:pPr>
              <w:spacing w:after="0" w:line="240" w:lineRule="auto"/>
            </w:pP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286178" w14:textId="77777777" w:rsidR="005346B7" w:rsidRDefault="005346B7">
            <w:pPr>
              <w:rPr>
                <w:b/>
              </w:rPr>
            </w:pPr>
            <w:r>
              <w:t>Create a custom dashlet for Land</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30173B" w14:textId="77777777" w:rsidR="005346B7" w:rsidRDefault="005346B7">
            <w:r>
              <w:t>16h</w:t>
            </w:r>
          </w:p>
        </w:tc>
      </w:tr>
      <w:tr w:rsidR="005346B7" w14:paraId="06B28D8B" w14:textId="77777777" w:rsidTr="00E66466">
        <w:tc>
          <w:tcPr>
            <w:tcW w:w="305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39A7207" w14:textId="77777777" w:rsidR="005346B7" w:rsidRDefault="005346B7">
            <w:pPr>
              <w:spacing w:after="0" w:line="240" w:lineRule="auto"/>
            </w:pP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155CD3" w14:textId="77777777" w:rsidR="005346B7" w:rsidRDefault="005346B7">
            <w:r>
              <w:t>Create a custom dashlet for House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96BBE1" w14:textId="77777777" w:rsidR="005346B7" w:rsidRDefault="005346B7">
            <w:r>
              <w:t>16h</w:t>
            </w:r>
          </w:p>
        </w:tc>
      </w:tr>
      <w:tr w:rsidR="005346B7" w14:paraId="20FC5E5D" w14:textId="77777777" w:rsidTr="00E66466">
        <w:tc>
          <w:tcPr>
            <w:tcW w:w="305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AECC911" w14:textId="77777777" w:rsidR="005346B7" w:rsidRDefault="005346B7">
            <w:pPr>
              <w:spacing w:after="0" w:line="240" w:lineRule="auto"/>
            </w:pP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EA542A" w14:textId="77777777" w:rsidR="005346B7" w:rsidRDefault="005346B7">
            <w:r>
              <w:t>Create a custom dashlet for House and Land Packages</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AB9193" w14:textId="77777777" w:rsidR="005346B7" w:rsidRDefault="005346B7">
            <w:r>
              <w:t>16h</w:t>
            </w:r>
          </w:p>
        </w:tc>
      </w:tr>
      <w:tr w:rsidR="005346B7" w14:paraId="5705CC87" w14:textId="77777777" w:rsidTr="00E66466">
        <w:tc>
          <w:tcPr>
            <w:tcW w:w="305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CBCE4D7" w14:textId="77777777" w:rsidR="005346B7" w:rsidRDefault="005346B7">
            <w:pPr>
              <w:spacing w:after="0" w:line="240" w:lineRule="auto"/>
            </w:pP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A3B16B" w14:textId="77777777" w:rsidR="005346B7" w:rsidRDefault="005346B7">
            <w:r>
              <w:t>Create a custom dashlet for Unit/Apartment</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DA413F" w14:textId="77777777" w:rsidR="005346B7" w:rsidRDefault="005346B7">
            <w:r>
              <w:t>16h</w:t>
            </w:r>
          </w:p>
        </w:tc>
      </w:tr>
      <w:tr w:rsidR="005346B7" w14:paraId="6A90F09A" w14:textId="77777777" w:rsidTr="00E66466">
        <w:tc>
          <w:tcPr>
            <w:tcW w:w="305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4842B31" w14:textId="77777777" w:rsidR="005346B7" w:rsidRDefault="005346B7">
            <w:pPr>
              <w:spacing w:after="0" w:line="240" w:lineRule="auto"/>
            </w:pP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79A99B" w14:textId="77777777" w:rsidR="005346B7" w:rsidRDefault="005346B7">
            <w:r>
              <w:t>Create a custom dashlet for Townhouse/Villa</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6C58A1" w14:textId="77777777" w:rsidR="005346B7" w:rsidRDefault="005346B7">
            <w:r>
              <w:t>16h</w:t>
            </w:r>
          </w:p>
        </w:tc>
      </w:tr>
      <w:tr w:rsidR="005346B7" w14:paraId="2E3697CA" w14:textId="77777777" w:rsidTr="00E66466">
        <w:tc>
          <w:tcPr>
            <w:tcW w:w="305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56B3529" w14:textId="77777777" w:rsidR="005346B7" w:rsidRDefault="005346B7">
            <w:pPr>
              <w:spacing w:after="0" w:line="240" w:lineRule="auto"/>
            </w:pP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E35158" w14:textId="77777777" w:rsidR="005346B7" w:rsidRDefault="005346B7">
            <w:r>
              <w:t>Create a custom dashlet for exchanged</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B46295" w14:textId="77777777" w:rsidR="005346B7" w:rsidRDefault="005346B7">
            <w:r>
              <w:t>16h</w:t>
            </w:r>
          </w:p>
        </w:tc>
      </w:tr>
      <w:tr w:rsidR="005346B7" w14:paraId="7A8B25A4" w14:textId="77777777" w:rsidTr="00E66466">
        <w:tc>
          <w:tcPr>
            <w:tcW w:w="305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F69F9EB" w14:textId="77777777" w:rsidR="005346B7" w:rsidRDefault="005346B7">
            <w:pPr>
              <w:spacing w:after="0" w:line="240" w:lineRule="auto"/>
            </w:pP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A5AEE6" w14:textId="77777777" w:rsidR="005346B7" w:rsidRDefault="005346B7">
            <w:r>
              <w:t>Create a custom dashlet for Land Settled</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337137" w14:textId="77777777" w:rsidR="005346B7" w:rsidRDefault="005346B7">
            <w:r>
              <w:t>16h</w:t>
            </w:r>
          </w:p>
        </w:tc>
      </w:tr>
      <w:tr w:rsidR="005346B7" w14:paraId="122D8719" w14:textId="77777777" w:rsidTr="00E66466">
        <w:tc>
          <w:tcPr>
            <w:tcW w:w="305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72FFC8A" w14:textId="77777777" w:rsidR="005346B7" w:rsidRDefault="005346B7">
            <w:pPr>
              <w:spacing w:after="0" w:line="240" w:lineRule="auto"/>
            </w:pP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F80CA2" w14:textId="77777777" w:rsidR="005346B7" w:rsidRDefault="005346B7">
            <w:r>
              <w:t>Create a custom dashlet for House Settled</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0955CE" w14:textId="77777777" w:rsidR="005346B7" w:rsidRDefault="005346B7">
            <w:r>
              <w:t>16h</w:t>
            </w:r>
          </w:p>
        </w:tc>
      </w:tr>
      <w:tr w:rsidR="005346B7" w14:paraId="28B59C5F" w14:textId="77777777" w:rsidTr="00E66466">
        <w:tc>
          <w:tcPr>
            <w:tcW w:w="305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7A47397" w14:textId="77777777" w:rsidR="005346B7" w:rsidRDefault="005346B7">
            <w:pPr>
              <w:spacing w:after="0" w:line="240" w:lineRule="auto"/>
            </w:pP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F359D1" w14:textId="77777777" w:rsidR="005346B7" w:rsidRDefault="005346B7">
            <w:r>
              <w:t>Create a custom dashlet for Cancelled</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C9B1C4" w14:textId="77777777" w:rsidR="005346B7" w:rsidRDefault="005346B7">
            <w:r>
              <w:t>16h</w:t>
            </w:r>
          </w:p>
        </w:tc>
      </w:tr>
      <w:tr w:rsidR="005346B7" w14:paraId="6B8FDEA3"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3CBF21" w14:textId="77777777" w:rsidR="005346B7" w:rsidRDefault="005346B7">
            <w:r>
              <w:rPr>
                <w:b/>
              </w:rPr>
              <w:t xml:space="preserve">Top 5 Overdue Deposits: </w:t>
            </w:r>
            <w:r>
              <w:t>If you click on any one of these items under these fields, it will display all the records in the table below for this</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7D2DED" w14:textId="77777777" w:rsidR="005346B7" w:rsidRDefault="005346B7">
            <w:r>
              <w:t>Create a custom dashlet</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57CE3D" w14:textId="77777777" w:rsidR="005346B7" w:rsidRDefault="005346B7">
            <w:pPr>
              <w:tabs>
                <w:tab w:val="center" w:pos="1455"/>
              </w:tabs>
            </w:pPr>
            <w:r>
              <w:t>16h</w:t>
            </w:r>
          </w:p>
        </w:tc>
      </w:tr>
      <w:tr w:rsidR="005346B7" w14:paraId="7C43D918"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5D0350" w14:textId="77777777" w:rsidR="005346B7" w:rsidRDefault="005346B7">
            <w:r>
              <w:rPr>
                <w:b/>
              </w:rPr>
              <w:t xml:space="preserve">Top 5 Overdue Contracts: </w:t>
            </w:r>
            <w:r>
              <w:t>If you click on any one of these items under these fields, it will display all the records in the table below for this</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54BD59" w14:textId="77777777" w:rsidR="005346B7" w:rsidRDefault="005346B7">
            <w:r>
              <w:t>Create a custom dashlet</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F0DC64" w14:textId="77777777" w:rsidR="005346B7" w:rsidRDefault="005346B7">
            <w:pPr>
              <w:tabs>
                <w:tab w:val="center" w:pos="1455"/>
              </w:tabs>
            </w:pPr>
            <w:r>
              <w:t>16h</w:t>
            </w:r>
          </w:p>
        </w:tc>
      </w:tr>
      <w:tr w:rsidR="005346B7" w14:paraId="25E68FDE"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EC55B8" w14:textId="77777777" w:rsidR="005346B7" w:rsidRDefault="005346B7">
            <w:r>
              <w:rPr>
                <w:b/>
              </w:rPr>
              <w:t xml:space="preserve">Top 5 Overdue Agents: </w:t>
            </w:r>
            <w:r>
              <w:t>If you click on any one of these items under these fields, it will display all the records in the table below for this</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A1522D" w14:textId="77777777" w:rsidR="005346B7" w:rsidRDefault="005346B7">
            <w:r>
              <w:t>Create a custom dashlet</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DA7C7D" w14:textId="77777777" w:rsidR="005346B7" w:rsidRDefault="005346B7">
            <w:pPr>
              <w:tabs>
                <w:tab w:val="center" w:pos="1455"/>
              </w:tabs>
            </w:pPr>
            <w:r>
              <w:t>16h</w:t>
            </w:r>
          </w:p>
        </w:tc>
      </w:tr>
      <w:tr w:rsidR="005346B7" w14:paraId="22BB8658"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2A03EE" w14:textId="77777777" w:rsidR="005346B7" w:rsidRDefault="005346B7">
            <w:r>
              <w:rPr>
                <w:b/>
              </w:rPr>
              <w:t xml:space="preserve">Top 5 Overdue Projects: </w:t>
            </w:r>
            <w:r>
              <w:t xml:space="preserve">If you click on any one of these items under these fields, it will </w:t>
            </w:r>
            <w:r>
              <w:lastRenderedPageBreak/>
              <w:t>display all the records in the table below for this</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E5717D" w14:textId="77777777" w:rsidR="005346B7" w:rsidRDefault="005346B7">
            <w:r>
              <w:lastRenderedPageBreak/>
              <w:t>Create a custom dashlet</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3FB2CF" w14:textId="77777777" w:rsidR="005346B7" w:rsidRDefault="005346B7">
            <w:pPr>
              <w:tabs>
                <w:tab w:val="center" w:pos="1455"/>
              </w:tabs>
            </w:pPr>
            <w:r>
              <w:t>16h</w:t>
            </w:r>
          </w:p>
        </w:tc>
      </w:tr>
      <w:tr w:rsidR="005346B7" w14:paraId="1733EC95"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1D9AF7" w14:textId="77777777" w:rsidR="005346B7" w:rsidRDefault="005346B7">
            <w:r>
              <w:rPr>
                <w:b/>
              </w:rPr>
              <w:lastRenderedPageBreak/>
              <w:t>Contract Module</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CEA3A8" w14:textId="3D0A6BBD" w:rsidR="005346B7" w:rsidRDefault="005346B7">
            <w:r>
              <w:t>Create module</w:t>
            </w:r>
            <w:r w:rsidR="00FF2159">
              <w:t xml:space="preserve"> </w:t>
            </w:r>
            <w:r w:rsidR="00FF2159">
              <w:t>(CRUD)</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69717E" w14:textId="77777777" w:rsidR="005346B7" w:rsidRDefault="005346B7">
            <w:pPr>
              <w:tabs>
                <w:tab w:val="center" w:pos="1455"/>
              </w:tabs>
            </w:pPr>
            <w:r>
              <w:t>4h</w:t>
            </w:r>
          </w:p>
        </w:tc>
      </w:tr>
      <w:tr w:rsidR="005346B7" w14:paraId="72526331"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07C2B5" w14:textId="77777777" w:rsidR="005346B7" w:rsidRDefault="005346B7">
            <w:r>
              <w:rPr>
                <w:b/>
              </w:rPr>
              <w:t>Contract – Expected Completion</w:t>
            </w:r>
            <w:r>
              <w:t xml:space="preserve"> Workflow: If the date is past todays date then this should be red</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C56488" w14:textId="77777777" w:rsidR="005346B7" w:rsidRDefault="005346B7">
            <w:r>
              <w:t xml:space="preserve">Add a custom js that will colour the field with red when the date value is past todays date. </w:t>
            </w:r>
            <w:r>
              <w:rPr>
                <w:i/>
              </w:rPr>
              <w:t>(forDev: see what we’ve done with same fields in listing)</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AE99E3" w14:textId="77777777" w:rsidR="005346B7" w:rsidRDefault="005346B7">
            <w:pPr>
              <w:tabs>
                <w:tab w:val="center" w:pos="1455"/>
              </w:tabs>
            </w:pPr>
            <w:r>
              <w:t>30m</w:t>
            </w:r>
          </w:p>
        </w:tc>
      </w:tr>
      <w:tr w:rsidR="005346B7" w14:paraId="22CC1B89" w14:textId="77777777" w:rsidTr="00E66466">
        <w:tc>
          <w:tcPr>
            <w:tcW w:w="3055"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B444D0" w14:textId="77777777" w:rsidR="005346B7" w:rsidRDefault="005346B7">
            <w:r>
              <w:rPr>
                <w:b/>
              </w:rPr>
              <w:t xml:space="preserve">Contract – Expected Completion </w:t>
            </w:r>
            <w:r>
              <w:t>Workflow: If a contract has been created and this updated at the project level, it will get updated here as well</w:t>
            </w:r>
          </w:p>
          <w:p w14:paraId="67C0BCB2" w14:textId="77777777" w:rsidR="005346B7" w:rsidRDefault="005346B7">
            <w:r>
              <w:rPr>
                <w:b/>
              </w:rPr>
              <w:t xml:space="preserve">Question: </w:t>
            </w:r>
            <w:r>
              <w:t>When you say updated at the project level, is it the contract that is listed on the Project`s contract tab?</w:t>
            </w:r>
            <w:r>
              <w:rPr>
                <w:b/>
              </w:rPr>
              <w:t xml:space="preserve"> </w:t>
            </w:r>
            <w:r>
              <w:rPr>
                <w:b/>
              </w:rPr>
              <w:br/>
            </w:r>
            <w:r>
              <w:t xml:space="preserve">Please see task #2. </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13F066" w14:textId="77777777" w:rsidR="005346B7" w:rsidRDefault="005346B7">
            <w:r>
              <w:t xml:space="preserve">Add one to many relationship for Project`s and Contracts. </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FA5CEF" w14:textId="77777777" w:rsidR="005346B7" w:rsidRDefault="005346B7">
            <w:pPr>
              <w:tabs>
                <w:tab w:val="center" w:pos="1455"/>
              </w:tabs>
            </w:pPr>
            <w:r>
              <w:t>30m</w:t>
            </w:r>
          </w:p>
        </w:tc>
      </w:tr>
      <w:tr w:rsidR="005346B7" w14:paraId="6F27E478" w14:textId="77777777" w:rsidTr="00E66466">
        <w:tc>
          <w:tcPr>
            <w:tcW w:w="3055"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492107" w14:textId="77777777" w:rsidR="005346B7" w:rsidRDefault="005346B7">
            <w:pPr>
              <w:spacing w:after="0" w:line="240" w:lineRule="auto"/>
            </w:pP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84BD3F" w14:textId="77777777" w:rsidR="005346B7" w:rsidRDefault="005346B7">
            <w:pPr>
              <w:rPr>
                <w:i/>
              </w:rPr>
            </w:pPr>
            <w:r>
              <w:t>Add the logic that will relate the contract to the project of the property if the contract is created.</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5CDA19" w14:textId="77777777" w:rsidR="005346B7" w:rsidRDefault="005346B7">
            <w:pPr>
              <w:tabs>
                <w:tab w:val="center" w:pos="1455"/>
              </w:tabs>
            </w:pPr>
            <w:r>
              <w:t>30m</w:t>
            </w:r>
          </w:p>
        </w:tc>
      </w:tr>
      <w:tr w:rsidR="005346B7" w14:paraId="187B3817"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74C54E" w14:textId="77777777" w:rsidR="005346B7" w:rsidRDefault="005346B7">
            <w:pPr>
              <w:rPr>
                <w:b/>
              </w:rPr>
            </w:pPr>
            <w:r>
              <w:rPr>
                <w:b/>
              </w:rPr>
              <w:t xml:space="preserve">Contract – Expected Completion </w:t>
            </w:r>
            <w:r>
              <w:t>Workflow: If this contract is cancelled and returns to Property FS, the property FS will update with whatever date is in here for title release and completion dates</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C228F6" w14:textId="77777777" w:rsidR="005346B7" w:rsidRDefault="005346B7">
            <w:r>
              <w:t>Add a logic that will copy the value of the title release and completion date from here to its related property</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AA4739" w14:textId="77777777" w:rsidR="005346B7" w:rsidRDefault="005346B7">
            <w:pPr>
              <w:tabs>
                <w:tab w:val="center" w:pos="1455"/>
              </w:tabs>
            </w:pPr>
            <w:r>
              <w:t>30m</w:t>
            </w:r>
          </w:p>
        </w:tc>
      </w:tr>
      <w:tr w:rsidR="005346B7" w14:paraId="78275C0F"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2390CA" w14:textId="77777777" w:rsidR="005346B7" w:rsidRDefault="005346B7">
            <w:r>
              <w:rPr>
                <w:b/>
              </w:rPr>
              <w:t xml:space="preserve">Contract – Expected Completion </w:t>
            </w:r>
            <w:r>
              <w:t>Workflow: if changed here it would also update the details at the property level</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766555" w14:textId="77777777" w:rsidR="005346B7" w:rsidRDefault="005346B7">
            <w:r>
              <w:t>Add a logic that will update the expected completion date of the property if it is updated here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1A4073" w14:textId="77777777" w:rsidR="005346B7" w:rsidRDefault="005346B7">
            <w:pPr>
              <w:tabs>
                <w:tab w:val="center" w:pos="1455"/>
              </w:tabs>
            </w:pPr>
            <w:r>
              <w:t>30m</w:t>
            </w:r>
          </w:p>
        </w:tc>
      </w:tr>
      <w:tr w:rsidR="005346B7" w14:paraId="18AC206D"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0394F3" w14:textId="77777777" w:rsidR="005346B7" w:rsidRDefault="005346B7">
            <w:r>
              <w:rPr>
                <w:b/>
              </w:rPr>
              <w:t>Contract – Titles Expected</w:t>
            </w:r>
            <w:r>
              <w:t xml:space="preserve"> Workflow: Same workflow of the Expected Completion</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75FE87"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B2491F" w14:textId="77777777" w:rsidR="005346B7" w:rsidRDefault="005346B7">
            <w:pPr>
              <w:tabs>
                <w:tab w:val="center" w:pos="1455"/>
              </w:tabs>
            </w:pPr>
            <w:r>
              <w:t>3h</w:t>
            </w:r>
          </w:p>
        </w:tc>
      </w:tr>
      <w:tr w:rsidR="005346B7" w14:paraId="47746F9B"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64BA4F" w14:textId="77777777" w:rsidR="005346B7" w:rsidRDefault="005346B7">
            <w:r>
              <w:rPr>
                <w:b/>
              </w:rPr>
              <w:lastRenderedPageBreak/>
              <w:t xml:space="preserve">Contract – Land Price </w:t>
            </w:r>
            <w:r>
              <w:t>Workflow: This is pulled from the property menu</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4C31D5" w14:textId="77777777" w:rsidR="005346B7" w:rsidRDefault="005346B7">
            <w:r>
              <w:t>Add a logic that when property is converted to contract it will automatically populate the contract`s land price based on the property`s land price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2076A6" w14:textId="77777777" w:rsidR="005346B7" w:rsidRDefault="005346B7">
            <w:pPr>
              <w:tabs>
                <w:tab w:val="center" w:pos="1455"/>
              </w:tabs>
            </w:pPr>
            <w:r>
              <w:t>1h</w:t>
            </w:r>
          </w:p>
        </w:tc>
      </w:tr>
      <w:tr w:rsidR="005346B7" w14:paraId="6D6357C4"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EA7B14" w14:textId="77777777" w:rsidR="005346B7" w:rsidRDefault="005346B7">
            <w:pPr>
              <w:rPr>
                <w:b/>
              </w:rPr>
            </w:pPr>
            <w:r>
              <w:rPr>
                <w:b/>
              </w:rPr>
              <w:t>Contract – Contract Status</w:t>
            </w:r>
          </w:p>
          <w:p w14:paraId="36808C14" w14:textId="77777777" w:rsidR="005346B7" w:rsidRDefault="005346B7">
            <w:r>
              <w:t>Displays the relevant contract status</w:t>
            </w:r>
          </w:p>
          <w:p w14:paraId="7C8A9E9F" w14:textId="77777777" w:rsidR="005346B7" w:rsidRDefault="005346B7">
            <w:pPr>
              <w:rPr>
                <w:i/>
              </w:rPr>
            </w:pPr>
            <w:r>
              <w:rPr>
                <w:i/>
              </w:rPr>
              <w:t>(see field chart excel row 105 contracts sheet)</w:t>
            </w:r>
          </w:p>
          <w:p w14:paraId="6CF44547" w14:textId="77777777" w:rsidR="005346B7" w:rsidRDefault="005346B7">
            <w:r>
              <w:rPr>
                <w:b/>
              </w:rPr>
              <w:t xml:space="preserve">Question: </w:t>
            </w:r>
            <w:r>
              <w:t>Where do we get this data?</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129705"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38A01D" w14:textId="77777777" w:rsidR="005346B7" w:rsidRDefault="005346B7">
            <w:pPr>
              <w:tabs>
                <w:tab w:val="center" w:pos="1455"/>
              </w:tabs>
            </w:pPr>
            <w:r>
              <w:t>TBD</w:t>
            </w:r>
          </w:p>
        </w:tc>
      </w:tr>
      <w:tr w:rsidR="005346B7" w14:paraId="046BCD7C"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2AF53D" w14:textId="77777777" w:rsidR="005346B7" w:rsidRDefault="005346B7">
            <w:pPr>
              <w:rPr>
                <w:b/>
              </w:rPr>
            </w:pPr>
            <w:r>
              <w:rPr>
                <w:b/>
              </w:rPr>
              <w:t>Contract – Finance Status</w:t>
            </w:r>
          </w:p>
          <w:p w14:paraId="660EE286" w14:textId="77777777" w:rsidR="005346B7" w:rsidRDefault="005346B7">
            <w:pPr>
              <w:rPr>
                <w:i/>
              </w:rPr>
            </w:pPr>
            <w:r>
              <w:rPr>
                <w:i/>
              </w:rPr>
              <w:t>(see field chart excel row 106 contracts sheet)</w:t>
            </w:r>
          </w:p>
          <w:p w14:paraId="641525D0" w14:textId="77777777" w:rsidR="005346B7" w:rsidRDefault="005346B7">
            <w:r>
              <w:rPr>
                <w:b/>
              </w:rPr>
              <w:t xml:space="preserve">Question: </w:t>
            </w:r>
            <w:r>
              <w:t>Where do we get this data?</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58956D"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69298C" w14:textId="77777777" w:rsidR="005346B7" w:rsidRDefault="005346B7">
            <w:pPr>
              <w:tabs>
                <w:tab w:val="center" w:pos="1455"/>
              </w:tabs>
            </w:pPr>
            <w:r>
              <w:t>TBD</w:t>
            </w:r>
          </w:p>
        </w:tc>
      </w:tr>
      <w:tr w:rsidR="005346B7" w14:paraId="2CA1A360"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B6B78F" w14:textId="77777777" w:rsidR="005346B7" w:rsidRDefault="005346B7">
            <w:r>
              <w:rPr>
                <w:b/>
              </w:rPr>
              <w:t>Contract – Mail Merge</w:t>
            </w:r>
            <w:r>
              <w:t xml:space="preserve"> Workflow</w:t>
            </w:r>
          </w:p>
          <w:p w14:paraId="1AACB48E" w14:textId="77777777" w:rsidR="005346B7" w:rsidRDefault="005346B7">
            <w:pPr>
              <w:rPr>
                <w:i/>
              </w:rPr>
            </w:pPr>
            <w:r>
              <w:rPr>
                <w:i/>
              </w:rPr>
              <w:t>(see field chart excel row 111 contracts sheet)</w:t>
            </w:r>
          </w:p>
          <w:p w14:paraId="6E9769A0" w14:textId="77777777" w:rsidR="005346B7" w:rsidRDefault="005346B7">
            <w:r>
              <w:rPr>
                <w:b/>
              </w:rPr>
              <w:t xml:space="preserve">Note: </w:t>
            </w:r>
            <w:r>
              <w:t>Need to discuss with Al</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BC0840"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955318" w14:textId="77777777" w:rsidR="005346B7" w:rsidRDefault="005346B7">
            <w:pPr>
              <w:tabs>
                <w:tab w:val="center" w:pos="1455"/>
              </w:tabs>
            </w:pPr>
            <w:r>
              <w:t>TBD</w:t>
            </w:r>
          </w:p>
        </w:tc>
      </w:tr>
      <w:tr w:rsidR="005346B7" w14:paraId="7C66B443"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0563AE" w14:textId="77777777" w:rsidR="005346B7" w:rsidRDefault="005346B7">
            <w:r>
              <w:rPr>
                <w:b/>
              </w:rPr>
              <w:t>Contract – Print Button</w:t>
            </w:r>
            <w:r>
              <w:t xml:space="preserve"> Workflow: This should give you a list of document type you can print to: ie; L4S Information Sheet, Sales, advice etc.</w:t>
            </w:r>
          </w:p>
          <w:p w14:paraId="79CDE0D3" w14:textId="77777777" w:rsidR="005346B7" w:rsidRDefault="005346B7">
            <w:r>
              <w:rPr>
                <w:i/>
              </w:rPr>
              <w:t>(see field chart excel row 112 contracts sheet)</w:t>
            </w:r>
          </w:p>
          <w:p w14:paraId="6A36FDF4" w14:textId="77777777" w:rsidR="005346B7" w:rsidRDefault="005346B7">
            <w:pPr>
              <w:rPr>
                <w:b/>
              </w:rPr>
            </w:pPr>
          </w:p>
          <w:p w14:paraId="5AB96ADB" w14:textId="77777777" w:rsidR="005346B7" w:rsidRDefault="005346B7">
            <w:r>
              <w:rPr>
                <w:b/>
              </w:rPr>
              <w:t xml:space="preserve">Note: </w:t>
            </w:r>
            <w:r>
              <w:t>Need to discuss with Al</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453F02"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8EF555" w14:textId="77777777" w:rsidR="005346B7" w:rsidRDefault="005346B7">
            <w:pPr>
              <w:tabs>
                <w:tab w:val="center" w:pos="1455"/>
              </w:tabs>
            </w:pPr>
            <w:r>
              <w:t>TBD</w:t>
            </w:r>
          </w:p>
        </w:tc>
      </w:tr>
      <w:tr w:rsidR="005346B7" w14:paraId="55C82565"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1E6E3F" w14:textId="77777777" w:rsidR="005346B7" w:rsidRDefault="005346B7">
            <w:pPr>
              <w:rPr>
                <w:b/>
              </w:rPr>
            </w:pPr>
            <w:r>
              <w:rPr>
                <w:b/>
              </w:rPr>
              <w:lastRenderedPageBreak/>
              <w:t>Contacts Heading</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81CC3" w14:textId="77777777" w:rsidR="005346B7" w:rsidRDefault="005346B7">
            <w:r>
              <w:t>Add one to many relationship to contacts</w:t>
            </w:r>
          </w:p>
        </w:tc>
        <w:tc>
          <w:tcPr>
            <w:tcW w:w="3126"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F42F51" w14:textId="77777777" w:rsidR="005346B7" w:rsidRDefault="005346B7">
            <w:pPr>
              <w:tabs>
                <w:tab w:val="center" w:pos="1455"/>
              </w:tabs>
            </w:pPr>
            <w:r>
              <w:t>1h</w:t>
            </w:r>
          </w:p>
        </w:tc>
      </w:tr>
      <w:tr w:rsidR="005346B7" w14:paraId="022E807A"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4F6DFA" w14:textId="77777777" w:rsidR="005346B7" w:rsidRDefault="005346B7">
            <w:pPr>
              <w:rPr>
                <w:b/>
              </w:rPr>
            </w:pPr>
            <w:r>
              <w:rPr>
                <w:b/>
              </w:rPr>
              <w:t>Tasks Heading</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3B0B4D" w14:textId="77777777" w:rsidR="005346B7" w:rsidRDefault="005346B7">
            <w:r>
              <w:t>Add one to many relationship to tasks</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82D6FFF" w14:textId="77777777" w:rsidR="005346B7" w:rsidRDefault="005346B7">
            <w:pPr>
              <w:spacing w:after="0" w:line="240" w:lineRule="auto"/>
            </w:pPr>
          </w:p>
        </w:tc>
      </w:tr>
      <w:tr w:rsidR="005346B7" w14:paraId="3DAA47CE"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037F18" w14:textId="77777777" w:rsidR="005346B7" w:rsidRDefault="005346B7">
            <w:pPr>
              <w:rPr>
                <w:b/>
              </w:rPr>
            </w:pPr>
            <w:r>
              <w:rPr>
                <w:b/>
              </w:rPr>
              <w:t>Notes Heading</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2F8D19" w14:textId="77777777" w:rsidR="005346B7" w:rsidRDefault="005346B7">
            <w:r>
              <w:t>Add one to many relationship to Notes</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44A63D" w14:textId="77777777" w:rsidR="005346B7" w:rsidRDefault="005346B7">
            <w:pPr>
              <w:spacing w:after="0" w:line="240" w:lineRule="auto"/>
            </w:pPr>
          </w:p>
        </w:tc>
      </w:tr>
      <w:tr w:rsidR="005346B7" w14:paraId="09C13E0A"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9174EA" w14:textId="77777777" w:rsidR="005346B7" w:rsidRDefault="005346B7">
            <w:pPr>
              <w:rPr>
                <w:b/>
              </w:rPr>
            </w:pPr>
            <w:r>
              <w:rPr>
                <w:b/>
              </w:rPr>
              <w:t>Reservations Heading</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3F0F00" w14:textId="77777777" w:rsidR="005346B7" w:rsidRDefault="005346B7">
            <w:r>
              <w:t>Add one to many relationship to reservations</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12F2C40" w14:textId="77777777" w:rsidR="005346B7" w:rsidRDefault="005346B7">
            <w:pPr>
              <w:spacing w:after="0" w:line="240" w:lineRule="auto"/>
            </w:pPr>
          </w:p>
        </w:tc>
      </w:tr>
      <w:tr w:rsidR="005346B7" w14:paraId="1D2C39E7"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75AE3E" w14:textId="77777777" w:rsidR="005346B7" w:rsidRDefault="005346B7">
            <w:pPr>
              <w:rPr>
                <w:b/>
              </w:rPr>
            </w:pPr>
            <w:r>
              <w:rPr>
                <w:b/>
              </w:rPr>
              <w:t>Commission Heading</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A771A" w14:textId="77777777" w:rsidR="005346B7" w:rsidRDefault="005346B7">
            <w:r>
              <w:t>Add one to many relationship to Commissions</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CA7D1E7" w14:textId="77777777" w:rsidR="005346B7" w:rsidRDefault="005346B7">
            <w:pPr>
              <w:spacing w:after="0" w:line="240" w:lineRule="auto"/>
            </w:pPr>
          </w:p>
        </w:tc>
      </w:tr>
      <w:tr w:rsidR="005346B7" w14:paraId="27FB6804"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B6021F" w14:textId="77777777" w:rsidR="005346B7" w:rsidRDefault="005346B7">
            <w:pPr>
              <w:rPr>
                <w:b/>
              </w:rPr>
            </w:pPr>
            <w:r>
              <w:rPr>
                <w:b/>
              </w:rPr>
              <w:t>History of Listing Heading</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7C49BD" w14:textId="77777777" w:rsidR="005346B7" w:rsidRDefault="005346B7">
            <w:r>
              <w:t>Add one to many relationship to history</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C258F68" w14:textId="77777777" w:rsidR="005346B7" w:rsidRDefault="005346B7">
            <w:pPr>
              <w:spacing w:after="0" w:line="240" w:lineRule="auto"/>
            </w:pPr>
          </w:p>
        </w:tc>
      </w:tr>
      <w:tr w:rsidR="005346B7" w14:paraId="51DD3DF2"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D2361F" w14:textId="77777777" w:rsidR="005346B7" w:rsidRDefault="005346B7">
            <w:pPr>
              <w:rPr>
                <w:b/>
              </w:rPr>
            </w:pPr>
            <w:r>
              <w:rPr>
                <w:b/>
              </w:rPr>
              <w:t>Commissions Module</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7326D8" w14:textId="77777777" w:rsidR="005346B7" w:rsidRDefault="005346B7">
            <w:r>
              <w:t>Create Module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A5EF62" w14:textId="77777777" w:rsidR="005346B7" w:rsidRDefault="005346B7">
            <w:pPr>
              <w:tabs>
                <w:tab w:val="center" w:pos="1455"/>
              </w:tabs>
            </w:pPr>
            <w:r>
              <w:t>1h`</w:t>
            </w:r>
          </w:p>
        </w:tc>
      </w:tr>
      <w:tr w:rsidR="005346B7" w14:paraId="5C33B5F9"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9E415C" w14:textId="77777777" w:rsidR="005346B7" w:rsidRDefault="005346B7">
            <w:r>
              <w:rPr>
                <w:b/>
              </w:rPr>
              <w:t xml:space="preserve">Contract Tab – </w:t>
            </w:r>
            <w:r>
              <w:t>Archive tick box</w:t>
            </w:r>
          </w:p>
          <w:p w14:paraId="653E3518" w14:textId="77777777" w:rsidR="005346B7" w:rsidRDefault="005346B7">
            <w:r>
              <w:rPr>
                <w:i/>
              </w:rPr>
              <w:t>(see field chart excel row 191 contracts sheet)</w:t>
            </w:r>
          </w:p>
          <w:p w14:paraId="1E87CF49" w14:textId="77777777" w:rsidR="005346B7" w:rsidRDefault="005346B7">
            <w:r>
              <w:rPr>
                <w:b/>
              </w:rPr>
              <w:t xml:space="preserve">Note: </w:t>
            </w:r>
            <w:r>
              <w:t>Need to discuss with Al.</w:t>
            </w:r>
          </w:p>
          <w:p w14:paraId="5B27D6C5" w14:textId="77777777" w:rsidR="005346B7" w:rsidRDefault="005346B7">
            <w:r>
              <w:t>How do you envision the process?</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6726B3"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44606A" w14:textId="77777777" w:rsidR="005346B7" w:rsidRDefault="005346B7">
            <w:pPr>
              <w:tabs>
                <w:tab w:val="center" w:pos="1455"/>
              </w:tabs>
            </w:pPr>
            <w:r>
              <w:t>TBD</w:t>
            </w:r>
          </w:p>
        </w:tc>
      </w:tr>
      <w:tr w:rsidR="005346B7" w14:paraId="14DE7A8F"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D8E7C6" w14:textId="77777777" w:rsidR="005346B7" w:rsidRDefault="005346B7">
            <w:r>
              <w:rPr>
                <w:b/>
              </w:rPr>
              <w:t xml:space="preserve">Contract Tab – </w:t>
            </w:r>
            <w:r>
              <w:t>Email Button</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407A5D"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A2F6AF" w14:textId="77777777" w:rsidR="005346B7" w:rsidRDefault="005346B7">
            <w:pPr>
              <w:tabs>
                <w:tab w:val="center" w:pos="1455"/>
              </w:tabs>
            </w:pPr>
            <w:r>
              <w:t>16h</w:t>
            </w:r>
          </w:p>
        </w:tc>
      </w:tr>
      <w:tr w:rsidR="005346B7" w14:paraId="7DA7CE70"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107167" w14:textId="77777777" w:rsidR="005346B7" w:rsidRDefault="005346B7">
            <w:r>
              <w:rPr>
                <w:b/>
              </w:rPr>
              <w:t xml:space="preserve">Contract Tab – </w:t>
            </w:r>
            <w:r>
              <w:t>Create Sales Advice Button</w:t>
            </w:r>
          </w:p>
          <w:p w14:paraId="2FDB51C3" w14:textId="77777777" w:rsidR="00D14B88" w:rsidRDefault="00D14B88">
            <w:r>
              <w:rPr>
                <w:i/>
              </w:rPr>
              <w:t>(see field chart excel row 192 contracts sheet)</w:t>
            </w:r>
          </w:p>
          <w:p w14:paraId="0BDC7B69" w14:textId="77777777" w:rsidR="005346B7" w:rsidRDefault="005346B7">
            <w:r>
              <w:rPr>
                <w:b/>
              </w:rPr>
              <w:t xml:space="preserve">Question: </w:t>
            </w:r>
            <w:r>
              <w:t>Can you send as the Sales Advice Template Document, please?</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772F42"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5CAEBA" w14:textId="77777777" w:rsidR="005346B7" w:rsidRDefault="005346B7">
            <w:pPr>
              <w:tabs>
                <w:tab w:val="center" w:pos="1455"/>
              </w:tabs>
            </w:pPr>
            <w:r>
              <w:t>TBD</w:t>
            </w:r>
          </w:p>
        </w:tc>
      </w:tr>
      <w:tr w:rsidR="00D14B88" w14:paraId="2FAB56AC"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A799B9" w14:textId="77777777" w:rsidR="00D14B88" w:rsidRDefault="00D14B88">
            <w:r>
              <w:rPr>
                <w:b/>
              </w:rPr>
              <w:t xml:space="preserve">Contract Tab – </w:t>
            </w:r>
            <w:r w:rsidRPr="00D14B88">
              <w:t>Create</w:t>
            </w:r>
            <w:r>
              <w:t xml:space="preserve"> O&amp;A button</w:t>
            </w:r>
          </w:p>
          <w:p w14:paraId="1DC10B93" w14:textId="77777777" w:rsidR="00D14B88" w:rsidRDefault="00C537EA">
            <w:pPr>
              <w:rPr>
                <w:i/>
              </w:rPr>
            </w:pPr>
            <w:r>
              <w:rPr>
                <w:i/>
              </w:rPr>
              <w:lastRenderedPageBreak/>
              <w:t>(see field chart excel row 192 contracts sheet)</w:t>
            </w:r>
          </w:p>
          <w:p w14:paraId="11E5D72E" w14:textId="77777777" w:rsidR="00C537EA" w:rsidRDefault="00C537EA">
            <w:r>
              <w:rPr>
                <w:b/>
              </w:rPr>
              <w:t xml:space="preserve">Note: </w:t>
            </w:r>
            <w:r>
              <w:t>Need to discuss with Al.</w:t>
            </w:r>
          </w:p>
          <w:p w14:paraId="397CABD8" w14:textId="77777777" w:rsidR="00C537EA" w:rsidRDefault="00C537EA">
            <w:r>
              <w:rPr>
                <w:b/>
              </w:rPr>
              <w:t xml:space="preserve">Questions: </w:t>
            </w:r>
            <w:r>
              <w:t>How do you envision the process?</w:t>
            </w:r>
          </w:p>
          <w:p w14:paraId="7ED956C8" w14:textId="77777777" w:rsidR="00C537EA" w:rsidRPr="00C537EA" w:rsidRDefault="00C537EA">
            <w:r>
              <w:t>Can you send us the document template, please?</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E32446" w14:textId="77777777" w:rsidR="00D14B88" w:rsidRDefault="00D14B88"/>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F387BF" w14:textId="77777777" w:rsidR="00D14B88" w:rsidRDefault="00C537EA">
            <w:pPr>
              <w:tabs>
                <w:tab w:val="center" w:pos="1455"/>
              </w:tabs>
            </w:pPr>
            <w:r>
              <w:t>TBD</w:t>
            </w:r>
          </w:p>
        </w:tc>
      </w:tr>
      <w:tr w:rsidR="00151113" w14:paraId="63CF17B3" w14:textId="77777777" w:rsidTr="00E66466">
        <w:tc>
          <w:tcPr>
            <w:tcW w:w="3055"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tcPr>
          <w:p w14:paraId="5B28C55F" w14:textId="77777777" w:rsidR="00151113" w:rsidRPr="0047063B" w:rsidRDefault="00151113" w:rsidP="00151113">
            <w:r>
              <w:rPr>
                <w:b/>
              </w:rPr>
              <w:lastRenderedPageBreak/>
              <w:t xml:space="preserve">Contract Tab – </w:t>
            </w:r>
            <w:r>
              <w:t>Sales Dates Table</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28B2E4" w14:textId="4114E301" w:rsidR="00151113" w:rsidRDefault="00151113">
            <w:r>
              <w:t>Create the Contract Sales Dates module</w:t>
            </w:r>
            <w:r w:rsidR="00FF2159">
              <w:t xml:space="preserve"> </w:t>
            </w:r>
            <w:r w:rsidR="00FF2159">
              <w:t>(CRUD)</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63A574" w14:textId="77777777" w:rsidR="00151113" w:rsidRDefault="00151113">
            <w:pPr>
              <w:tabs>
                <w:tab w:val="center" w:pos="1455"/>
              </w:tabs>
            </w:pPr>
            <w:r>
              <w:t>4h</w:t>
            </w:r>
          </w:p>
        </w:tc>
      </w:tr>
      <w:tr w:rsidR="00151113" w14:paraId="420217D2" w14:textId="77777777" w:rsidTr="00E66466">
        <w:tc>
          <w:tcPr>
            <w:tcW w:w="3055"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1ACD0F96" w14:textId="77777777" w:rsidR="00151113" w:rsidRDefault="00151113" w:rsidP="00151113">
            <w:pPr>
              <w:rPr>
                <w:b/>
              </w:rPr>
            </w:pP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DBB400" w14:textId="77777777" w:rsidR="00151113" w:rsidRDefault="00151113" w:rsidP="00151113">
            <w:r>
              <w:t>Add one to one relationship between contracts and contract sales dates module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953AEA" w14:textId="77777777" w:rsidR="00151113" w:rsidRDefault="00151113">
            <w:pPr>
              <w:tabs>
                <w:tab w:val="center" w:pos="1455"/>
              </w:tabs>
            </w:pPr>
            <w:r>
              <w:t>15m</w:t>
            </w:r>
          </w:p>
        </w:tc>
      </w:tr>
      <w:tr w:rsidR="00151113" w14:paraId="1960410C" w14:textId="77777777" w:rsidTr="00E66466">
        <w:tc>
          <w:tcPr>
            <w:tcW w:w="3055"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6558B3F2" w14:textId="77777777" w:rsidR="00502AE9" w:rsidRDefault="00151113" w:rsidP="00502AE9">
            <w:r>
              <w:rPr>
                <w:b/>
              </w:rPr>
              <w:t xml:space="preserve">Contract Tab – </w:t>
            </w:r>
            <w:r>
              <w:t>Sales Dates Table:</w:t>
            </w:r>
            <w:r w:rsidR="00502AE9">
              <w:t xml:space="preserve"> % Split Ownership field Workflow </w:t>
            </w:r>
          </w:p>
          <w:p w14:paraId="16FC30E5" w14:textId="77777777" w:rsidR="00502AE9" w:rsidRDefault="00502AE9" w:rsidP="00502AE9">
            <w:pPr>
              <w:rPr>
                <w:i/>
              </w:rPr>
            </w:pPr>
            <w:r>
              <w:rPr>
                <w:i/>
              </w:rPr>
              <w:t>(see field chart excel row 217 contracts sheet)</w:t>
            </w:r>
          </w:p>
          <w:p w14:paraId="63EC7CD5" w14:textId="77777777" w:rsidR="00151113" w:rsidRPr="00502AE9" w:rsidRDefault="00502AE9" w:rsidP="00151113">
            <w:r>
              <w:rPr>
                <w:b/>
              </w:rPr>
              <w:t xml:space="preserve">Note: </w:t>
            </w:r>
            <w:r>
              <w:t>Need to discuss with Al</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7DE7B3" w14:textId="77777777" w:rsidR="00151113" w:rsidRDefault="00151113" w:rsidP="00151113"/>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2E7C38" w14:textId="77777777" w:rsidR="00151113" w:rsidRDefault="00502AE9">
            <w:pPr>
              <w:tabs>
                <w:tab w:val="center" w:pos="1455"/>
              </w:tabs>
            </w:pPr>
            <w:r>
              <w:t>TBD</w:t>
            </w:r>
          </w:p>
        </w:tc>
      </w:tr>
      <w:tr w:rsidR="00B475A8" w14:paraId="2707534D" w14:textId="77777777" w:rsidTr="00E66466">
        <w:tc>
          <w:tcPr>
            <w:tcW w:w="3055" w:type="dxa"/>
            <w:vMerge w:val="restart"/>
            <w:tcBorders>
              <w:left w:val="single" w:sz="4" w:space="0" w:color="BFBFBF" w:themeColor="background1" w:themeShade="BF"/>
              <w:right w:val="single" w:sz="4" w:space="0" w:color="BFBFBF" w:themeColor="background1" w:themeShade="BF"/>
            </w:tcBorders>
          </w:tcPr>
          <w:p w14:paraId="1CAC2587" w14:textId="77777777" w:rsidR="00B475A8" w:rsidRPr="00B475A8" w:rsidRDefault="00B475A8" w:rsidP="00502AE9">
            <w:r>
              <w:rPr>
                <w:b/>
              </w:rPr>
              <w:t xml:space="preserve">Contract Tab – </w:t>
            </w:r>
            <w:r>
              <w:t>Finance Details Heading</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28806A" w14:textId="4EC59422" w:rsidR="00B475A8" w:rsidRDefault="00B475A8" w:rsidP="00151113">
            <w:r>
              <w:t>Create Finance Details module</w:t>
            </w:r>
            <w:r w:rsidR="00FF2159">
              <w:t xml:space="preserve"> </w:t>
            </w:r>
            <w:r w:rsidR="00FF2159">
              <w:t>(CRUD)</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D32A38" w14:textId="77777777" w:rsidR="00B475A8" w:rsidRDefault="00B475A8">
            <w:pPr>
              <w:tabs>
                <w:tab w:val="center" w:pos="1455"/>
              </w:tabs>
            </w:pPr>
            <w:r>
              <w:t>4h</w:t>
            </w:r>
          </w:p>
        </w:tc>
      </w:tr>
      <w:tr w:rsidR="00B475A8" w14:paraId="050EF00B" w14:textId="77777777" w:rsidTr="00E66466">
        <w:tc>
          <w:tcPr>
            <w:tcW w:w="3055"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5F138A36" w14:textId="77777777" w:rsidR="00B475A8" w:rsidRDefault="00B475A8" w:rsidP="00502AE9">
            <w:pPr>
              <w:rPr>
                <w:b/>
              </w:rPr>
            </w:pP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AA2046" w14:textId="77777777" w:rsidR="00B475A8" w:rsidRDefault="00B475A8" w:rsidP="00B475A8">
            <w:r>
              <w:t>Add one to one relationship between contracts and contract finance details module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A4CB10" w14:textId="77777777" w:rsidR="00B475A8" w:rsidRDefault="00B475A8">
            <w:pPr>
              <w:tabs>
                <w:tab w:val="center" w:pos="1455"/>
              </w:tabs>
            </w:pPr>
            <w:r>
              <w:t>15m</w:t>
            </w:r>
          </w:p>
        </w:tc>
      </w:tr>
      <w:tr w:rsidR="00FE0DE1" w14:paraId="0DE35916" w14:textId="77777777" w:rsidTr="00E66466">
        <w:tc>
          <w:tcPr>
            <w:tcW w:w="3055"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291B978F" w14:textId="77777777" w:rsidR="00FE0DE1" w:rsidRPr="00FE0DE1" w:rsidRDefault="00FE0DE1" w:rsidP="00502AE9">
            <w:r>
              <w:rPr>
                <w:b/>
              </w:rPr>
              <w:t xml:space="preserve">Contract Tab – </w:t>
            </w:r>
            <w:r>
              <w:t xml:space="preserve">Finance Details Heading: Finance Expected workflow: </w:t>
            </w:r>
            <w:r w:rsidRPr="00FE0DE1">
              <w:t>If todays date is greater than this date, this should be displayed in RED.</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922051" w14:textId="77777777" w:rsidR="00FE0DE1" w:rsidRDefault="00FE0DE1" w:rsidP="00B475A8"/>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EE9552" w14:textId="77777777" w:rsidR="00FE0DE1" w:rsidRDefault="00FE0DE1">
            <w:pPr>
              <w:tabs>
                <w:tab w:val="center" w:pos="1455"/>
              </w:tabs>
            </w:pPr>
            <w:r>
              <w:t>1h</w:t>
            </w:r>
          </w:p>
        </w:tc>
      </w:tr>
      <w:tr w:rsidR="003D0C6E" w14:paraId="51D3E006" w14:textId="77777777" w:rsidTr="00E66466">
        <w:tc>
          <w:tcPr>
            <w:tcW w:w="3055"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65DD62DA" w14:textId="77777777" w:rsidR="003D0C6E" w:rsidRDefault="003D0C6E" w:rsidP="00502AE9">
            <w:r>
              <w:rPr>
                <w:b/>
              </w:rPr>
              <w:t xml:space="preserve">Contract Tab – </w:t>
            </w:r>
            <w:r>
              <w:t xml:space="preserve">Finance Details Heading: Days left for Approval Workflow: </w:t>
            </w:r>
            <w:r w:rsidRPr="003D0C6E">
              <w:t xml:space="preserve">you need to be able to upload a document from here and also add a Note to </w:t>
            </w:r>
            <w:r w:rsidRPr="003D0C6E">
              <w:lastRenderedPageBreak/>
              <w:t>this so it appears under the Notes section for the Contract.</w:t>
            </w:r>
          </w:p>
          <w:p w14:paraId="7926386F" w14:textId="77777777" w:rsidR="003D0C6E" w:rsidRPr="003D0C6E" w:rsidRDefault="003D0C6E" w:rsidP="00502AE9">
            <w:pPr>
              <w:rPr>
                <w:i/>
              </w:rPr>
            </w:pPr>
            <w:r>
              <w:rPr>
                <w:i/>
              </w:rPr>
              <w:t>(see field chart excel row 234 contracts sheet)</w:t>
            </w:r>
          </w:p>
          <w:p w14:paraId="4A4FE219" w14:textId="77777777" w:rsidR="003D0C6E" w:rsidRPr="003D0C6E" w:rsidRDefault="003D0C6E" w:rsidP="00502AE9">
            <w:r>
              <w:rPr>
                <w:b/>
              </w:rPr>
              <w:t xml:space="preserve">Note: </w:t>
            </w:r>
            <w:r>
              <w:t>Need to discuss with Al</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A1C8F2" w14:textId="77777777" w:rsidR="003D0C6E" w:rsidRDefault="003D0C6E" w:rsidP="00B475A8"/>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A6F362" w14:textId="77777777" w:rsidR="003D0C6E" w:rsidRDefault="003D0C6E">
            <w:pPr>
              <w:tabs>
                <w:tab w:val="center" w:pos="1455"/>
              </w:tabs>
            </w:pPr>
          </w:p>
        </w:tc>
      </w:tr>
      <w:tr w:rsidR="003D0C6E" w14:paraId="3BDFA5AE" w14:textId="77777777" w:rsidTr="00E66466">
        <w:tc>
          <w:tcPr>
            <w:tcW w:w="3055"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484635D3" w14:textId="77777777" w:rsidR="003D0C6E" w:rsidRDefault="003D0C6E" w:rsidP="00502AE9">
            <w:r>
              <w:rPr>
                <w:b/>
              </w:rPr>
              <w:lastRenderedPageBreak/>
              <w:t xml:space="preserve">Contract Tab – </w:t>
            </w:r>
            <w:r>
              <w:t>Finance Details: Finance Extension date</w:t>
            </w:r>
            <w:r w:rsidR="0008198E">
              <w:t xml:space="preserve"> Workflow</w:t>
            </w:r>
          </w:p>
          <w:p w14:paraId="488BABDB" w14:textId="77777777" w:rsidR="003D0C6E" w:rsidRDefault="003D0C6E" w:rsidP="00502AE9">
            <w:pPr>
              <w:rPr>
                <w:i/>
              </w:rPr>
            </w:pPr>
            <w:r>
              <w:rPr>
                <w:i/>
              </w:rPr>
              <w:t>(see field chart excel row 236 contracts sheet)</w:t>
            </w:r>
          </w:p>
          <w:p w14:paraId="314CBFFC" w14:textId="77777777" w:rsidR="003D0C6E" w:rsidRDefault="003D0C6E" w:rsidP="00502AE9">
            <w:r w:rsidRPr="003D0C6E">
              <w:rPr>
                <w:b/>
              </w:rPr>
              <w:t>Note</w:t>
            </w:r>
            <w:r>
              <w:rPr>
                <w:b/>
              </w:rPr>
              <w:t xml:space="preserve">: </w:t>
            </w:r>
            <w:r w:rsidR="00D82E92">
              <w:t>Need to discuss with Al.</w:t>
            </w:r>
          </w:p>
          <w:p w14:paraId="686DEEB3" w14:textId="77777777" w:rsidR="00D82E92" w:rsidRPr="003D0C6E" w:rsidRDefault="00D82E92" w:rsidP="00502AE9">
            <w:r>
              <w:t xml:space="preserve">How do you envision the process? </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6B4628" w14:textId="77777777" w:rsidR="003D0C6E" w:rsidRDefault="003D0C6E" w:rsidP="00B475A8"/>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6F5369" w14:textId="77777777" w:rsidR="003D0C6E" w:rsidRDefault="00E229DE">
            <w:pPr>
              <w:tabs>
                <w:tab w:val="center" w:pos="1455"/>
              </w:tabs>
            </w:pPr>
            <w:r>
              <w:t>TBD</w:t>
            </w:r>
          </w:p>
        </w:tc>
      </w:tr>
      <w:tr w:rsidR="00E229DE" w14:paraId="7BDDAF31" w14:textId="77777777" w:rsidTr="00E66466">
        <w:tc>
          <w:tcPr>
            <w:tcW w:w="3055"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0DE3E971" w14:textId="77777777" w:rsidR="00E229DE" w:rsidRDefault="00230743" w:rsidP="00502AE9">
            <w:r>
              <w:rPr>
                <w:b/>
              </w:rPr>
              <w:t xml:space="preserve">Contract Tab – </w:t>
            </w:r>
            <w:r>
              <w:t>Deposits Summary Heading</w:t>
            </w:r>
          </w:p>
          <w:p w14:paraId="7B7F56BC" w14:textId="77777777" w:rsidR="00230743" w:rsidRDefault="00230743" w:rsidP="00230743">
            <w:pPr>
              <w:rPr>
                <w:i/>
              </w:rPr>
            </w:pPr>
            <w:r>
              <w:rPr>
                <w:i/>
              </w:rPr>
              <w:t>(see field chart excel row 236 contracts sheet)</w:t>
            </w:r>
          </w:p>
          <w:p w14:paraId="5F2F5D76" w14:textId="77777777" w:rsidR="00C41462" w:rsidRDefault="00C41462" w:rsidP="00502AE9">
            <w:r>
              <w:rPr>
                <w:b/>
              </w:rPr>
              <w:t xml:space="preserve">Questions: </w:t>
            </w:r>
            <w:r>
              <w:t>How is this area related to the Deposit tab?</w:t>
            </w:r>
          </w:p>
          <w:p w14:paraId="372158C0" w14:textId="77777777" w:rsidR="00C41462" w:rsidRPr="00C41462" w:rsidRDefault="00C41462" w:rsidP="00502AE9">
            <w:r>
              <w:t>Not sure if we have to display one here if we already have the deposit tab with more complete details.</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569246" w14:textId="77777777" w:rsidR="00E229DE" w:rsidRDefault="00E229DE" w:rsidP="00B475A8"/>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3636B6" w14:textId="77777777" w:rsidR="00E229DE" w:rsidRDefault="00C41462">
            <w:pPr>
              <w:tabs>
                <w:tab w:val="center" w:pos="1455"/>
              </w:tabs>
            </w:pPr>
            <w:r>
              <w:t>TBD</w:t>
            </w:r>
          </w:p>
        </w:tc>
      </w:tr>
      <w:tr w:rsidR="00F778C2" w14:paraId="7D6ABBFE" w14:textId="77777777" w:rsidTr="00E66466">
        <w:tc>
          <w:tcPr>
            <w:tcW w:w="3055" w:type="dxa"/>
            <w:vMerge w:val="restart"/>
            <w:tcBorders>
              <w:left w:val="single" w:sz="4" w:space="0" w:color="BFBFBF" w:themeColor="background1" w:themeShade="BF"/>
              <w:right w:val="single" w:sz="4" w:space="0" w:color="BFBFBF" w:themeColor="background1" w:themeShade="BF"/>
            </w:tcBorders>
          </w:tcPr>
          <w:p w14:paraId="0296EB28" w14:textId="77777777" w:rsidR="00F778C2" w:rsidRPr="00B363F8" w:rsidRDefault="00F778C2" w:rsidP="00B363F8">
            <w:r>
              <w:rPr>
                <w:b/>
              </w:rPr>
              <w:t xml:space="preserve">Contract Tab </w:t>
            </w:r>
            <w:r>
              <w:t xml:space="preserve">– </w:t>
            </w:r>
            <w:r w:rsidRPr="00B363F8">
              <w:t>Settlement</w:t>
            </w:r>
            <w:r>
              <w:t xml:space="preserve"> </w:t>
            </w:r>
            <w:r w:rsidRPr="00B363F8">
              <w:t>details land heading</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C816D9" w14:textId="0941C108" w:rsidR="00F778C2" w:rsidRDefault="00F778C2" w:rsidP="00B475A8">
            <w:r>
              <w:t>Create module contract settlement</w:t>
            </w:r>
            <w:r w:rsidR="00B504FE">
              <w:t xml:space="preserve"> land</w:t>
            </w:r>
            <w:r>
              <w:t xml:space="preserve"> details</w:t>
            </w:r>
            <w:r w:rsidR="00FF2159">
              <w:t xml:space="preserve"> </w:t>
            </w:r>
            <w:r w:rsidR="00FF2159">
              <w:t>(CRUD)</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218151" w14:textId="77777777" w:rsidR="00F778C2" w:rsidRDefault="00F778C2">
            <w:pPr>
              <w:tabs>
                <w:tab w:val="center" w:pos="1455"/>
              </w:tabs>
            </w:pPr>
            <w:r>
              <w:t>2h</w:t>
            </w:r>
          </w:p>
        </w:tc>
      </w:tr>
      <w:tr w:rsidR="00F778C2" w14:paraId="2D69C54E" w14:textId="77777777" w:rsidTr="00E66466">
        <w:tc>
          <w:tcPr>
            <w:tcW w:w="3055"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02BAE8A1" w14:textId="77777777" w:rsidR="00F778C2" w:rsidRDefault="00F778C2" w:rsidP="00B363F8">
            <w:pPr>
              <w:rPr>
                <w:b/>
              </w:rPr>
            </w:pP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7B0FF9" w14:textId="77777777" w:rsidR="00F778C2" w:rsidRDefault="00F778C2" w:rsidP="00B475A8">
            <w:r>
              <w:t>Add one to one relationship between contract and settlement detail</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20B919" w14:textId="77777777" w:rsidR="00F778C2" w:rsidRDefault="00F778C2">
            <w:pPr>
              <w:tabs>
                <w:tab w:val="center" w:pos="1455"/>
              </w:tabs>
            </w:pPr>
            <w:r>
              <w:t>30m</w:t>
            </w:r>
          </w:p>
        </w:tc>
      </w:tr>
      <w:tr w:rsidR="00F778C2" w14:paraId="1ECEA0F0" w14:textId="77777777" w:rsidTr="00E66466">
        <w:trPr>
          <w:trHeight w:val="2060"/>
        </w:trPr>
        <w:tc>
          <w:tcPr>
            <w:tcW w:w="3055"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4DC31747" w14:textId="77777777" w:rsidR="00F778C2" w:rsidRPr="00F778C2" w:rsidRDefault="00F778C2" w:rsidP="00F778C2">
            <w:r>
              <w:rPr>
                <w:b/>
              </w:rPr>
              <w:lastRenderedPageBreak/>
              <w:t xml:space="preserve">Contract Tab </w:t>
            </w:r>
            <w:r>
              <w:t>– Settlement details land heading Workflow: This is to be displayed only when Land or H&amp;L Property Type. If U/A, TH/V this would be hidden</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60E5BE" w14:textId="77777777" w:rsidR="00F778C2" w:rsidRDefault="00F778C2" w:rsidP="00B475A8"/>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5A99E5" w14:textId="77777777" w:rsidR="00F778C2" w:rsidRDefault="00F778C2">
            <w:pPr>
              <w:tabs>
                <w:tab w:val="center" w:pos="1455"/>
              </w:tabs>
            </w:pPr>
            <w:r>
              <w:t>4h</w:t>
            </w:r>
          </w:p>
        </w:tc>
      </w:tr>
      <w:tr w:rsidR="0080533E" w14:paraId="7CAAEAD5" w14:textId="77777777" w:rsidTr="00E66466">
        <w:tc>
          <w:tcPr>
            <w:tcW w:w="3055" w:type="dxa"/>
            <w:vMerge w:val="restart"/>
            <w:tcBorders>
              <w:left w:val="single" w:sz="4" w:space="0" w:color="BFBFBF" w:themeColor="background1" w:themeShade="BF"/>
              <w:right w:val="single" w:sz="4" w:space="0" w:color="BFBFBF" w:themeColor="background1" w:themeShade="BF"/>
            </w:tcBorders>
          </w:tcPr>
          <w:p w14:paraId="7800DA3F" w14:textId="77777777" w:rsidR="0080533E" w:rsidRPr="00CB0524" w:rsidRDefault="0080533E" w:rsidP="00F778C2">
            <w:r>
              <w:rPr>
                <w:b/>
              </w:rPr>
              <w:t>Contract Tab</w:t>
            </w:r>
            <w:r>
              <w:t xml:space="preserve"> – House heading</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C19287" w14:textId="685FEFCC" w:rsidR="0080533E" w:rsidRDefault="0080533E" w:rsidP="00AA7B90">
            <w:r>
              <w:t>Create Contract House module</w:t>
            </w:r>
            <w:r w:rsidR="00FF2159">
              <w:t xml:space="preserve"> </w:t>
            </w:r>
            <w:r w:rsidR="00FF2159">
              <w:t>(CRUD)</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1F37C2" w14:textId="77777777" w:rsidR="0080533E" w:rsidRDefault="0080533E">
            <w:pPr>
              <w:tabs>
                <w:tab w:val="center" w:pos="1455"/>
              </w:tabs>
            </w:pPr>
            <w:r>
              <w:t>2h</w:t>
            </w:r>
          </w:p>
        </w:tc>
      </w:tr>
      <w:tr w:rsidR="0080533E" w14:paraId="7B5AB30F" w14:textId="77777777" w:rsidTr="00E66466">
        <w:tc>
          <w:tcPr>
            <w:tcW w:w="3055"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43FFFA05" w14:textId="77777777" w:rsidR="0080533E" w:rsidRDefault="0080533E" w:rsidP="00F778C2">
            <w:pPr>
              <w:rPr>
                <w:b/>
              </w:rPr>
            </w:pP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276968" w14:textId="77777777" w:rsidR="0080533E" w:rsidRDefault="0080533E" w:rsidP="00B475A8">
            <w:r>
              <w:t>Add one to one relationship between contract and House heading</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03A195" w14:textId="77777777" w:rsidR="0080533E" w:rsidRDefault="0080533E">
            <w:pPr>
              <w:tabs>
                <w:tab w:val="center" w:pos="1455"/>
              </w:tabs>
            </w:pPr>
            <w:r>
              <w:t>30m</w:t>
            </w:r>
          </w:p>
        </w:tc>
      </w:tr>
      <w:tr w:rsidR="0080533E" w14:paraId="138B5ACD" w14:textId="77777777" w:rsidTr="00E66466">
        <w:tc>
          <w:tcPr>
            <w:tcW w:w="3055"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61942FCC" w14:textId="77777777" w:rsidR="0080533E" w:rsidRPr="0080533E" w:rsidRDefault="0080533E" w:rsidP="0080533E">
            <w:r>
              <w:rPr>
                <w:b/>
              </w:rPr>
              <w:t>Contract Tab</w:t>
            </w:r>
            <w:r>
              <w:t xml:space="preserve"> – House heading Workflow: Only to display when Property type is H&amp;L or where House is added to Land. If U/A, TH/V this would be hidden</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FA8DF0" w14:textId="77777777" w:rsidR="0080533E" w:rsidRDefault="0080533E" w:rsidP="00B475A8"/>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23E817" w14:textId="77777777" w:rsidR="0080533E" w:rsidRDefault="0080533E">
            <w:pPr>
              <w:tabs>
                <w:tab w:val="center" w:pos="1455"/>
              </w:tabs>
            </w:pPr>
            <w:r>
              <w:t>4h</w:t>
            </w:r>
          </w:p>
        </w:tc>
      </w:tr>
      <w:tr w:rsidR="00B545AA" w14:paraId="7654F94C" w14:textId="77777777" w:rsidTr="00E66466">
        <w:tc>
          <w:tcPr>
            <w:tcW w:w="3055" w:type="dxa"/>
            <w:vMerge w:val="restart"/>
            <w:tcBorders>
              <w:left w:val="single" w:sz="4" w:space="0" w:color="BFBFBF" w:themeColor="background1" w:themeShade="BF"/>
              <w:right w:val="single" w:sz="4" w:space="0" w:color="BFBFBF" w:themeColor="background1" w:themeShade="BF"/>
            </w:tcBorders>
          </w:tcPr>
          <w:p w14:paraId="642736E6" w14:textId="77777777" w:rsidR="00B545AA" w:rsidRPr="00AA7B90" w:rsidRDefault="00B545AA" w:rsidP="0080533E">
            <w:r>
              <w:rPr>
                <w:b/>
              </w:rPr>
              <w:t xml:space="preserve">Contract Tab – </w:t>
            </w:r>
            <w:r>
              <w:t>Build Dates Heading</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7210E3" w14:textId="5A895DFD" w:rsidR="00B545AA" w:rsidRDefault="00B545AA" w:rsidP="00B475A8">
            <w:r>
              <w:t>Create Contract Build Dates module</w:t>
            </w:r>
            <w:r w:rsidR="00FF2159">
              <w:t xml:space="preserve"> </w:t>
            </w:r>
            <w:r w:rsidR="00FF2159">
              <w:t>(CRUD)</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FEAD8D" w14:textId="77777777" w:rsidR="00B545AA" w:rsidRDefault="00B545AA">
            <w:pPr>
              <w:tabs>
                <w:tab w:val="center" w:pos="1455"/>
              </w:tabs>
            </w:pPr>
            <w:r>
              <w:t>2h</w:t>
            </w:r>
          </w:p>
        </w:tc>
      </w:tr>
      <w:tr w:rsidR="00B545AA" w14:paraId="33706831" w14:textId="77777777" w:rsidTr="00E66466">
        <w:tc>
          <w:tcPr>
            <w:tcW w:w="3055"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34ECDB36" w14:textId="77777777" w:rsidR="00B545AA" w:rsidRDefault="00B545AA" w:rsidP="0080533E">
            <w:pPr>
              <w:rPr>
                <w:b/>
              </w:rPr>
            </w:pP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A2712B" w14:textId="77777777" w:rsidR="00B545AA" w:rsidRDefault="00B545AA" w:rsidP="00AA7B90">
            <w:r>
              <w:t>Add one to one relationship between contract and build dates</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DC748F" w14:textId="77777777" w:rsidR="00B545AA" w:rsidRDefault="004565A1">
            <w:pPr>
              <w:tabs>
                <w:tab w:val="center" w:pos="1455"/>
              </w:tabs>
            </w:pPr>
            <w:r>
              <w:t>30m</w:t>
            </w:r>
          </w:p>
        </w:tc>
      </w:tr>
      <w:tr w:rsidR="004565A1" w14:paraId="6A9512C5" w14:textId="77777777" w:rsidTr="00E66466">
        <w:tc>
          <w:tcPr>
            <w:tcW w:w="3055"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7A59FC42" w14:textId="77777777" w:rsidR="004565A1" w:rsidRPr="004565A1" w:rsidRDefault="004565A1" w:rsidP="0080533E">
            <w:r>
              <w:rPr>
                <w:b/>
              </w:rPr>
              <w:t xml:space="preserve">Contract Tab – </w:t>
            </w:r>
            <w:r>
              <w:t>Build dates workflow: O</w:t>
            </w:r>
            <w:r w:rsidRPr="004565A1">
              <w:t>nly to display when Property type is H&amp;L or where House is added to Land.</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2F75B9" w14:textId="77777777" w:rsidR="004565A1" w:rsidRDefault="004565A1" w:rsidP="00AA7B90"/>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C41CE3" w14:textId="77777777" w:rsidR="004565A1" w:rsidRDefault="002C35BD">
            <w:pPr>
              <w:tabs>
                <w:tab w:val="center" w:pos="1455"/>
              </w:tabs>
            </w:pPr>
            <w:r>
              <w:t>4</w:t>
            </w:r>
            <w:r w:rsidR="009C05E5">
              <w:t>h</w:t>
            </w:r>
          </w:p>
        </w:tc>
      </w:tr>
      <w:tr w:rsidR="000C76F6" w14:paraId="48EBEAE4" w14:textId="77777777" w:rsidTr="00E66466">
        <w:tc>
          <w:tcPr>
            <w:tcW w:w="3055" w:type="dxa"/>
            <w:vMerge w:val="restart"/>
            <w:tcBorders>
              <w:left w:val="single" w:sz="4" w:space="0" w:color="BFBFBF" w:themeColor="background1" w:themeShade="BF"/>
              <w:right w:val="single" w:sz="4" w:space="0" w:color="BFBFBF" w:themeColor="background1" w:themeShade="BF"/>
            </w:tcBorders>
          </w:tcPr>
          <w:p w14:paraId="73FDF564" w14:textId="77777777" w:rsidR="000C76F6" w:rsidRDefault="000C76F6" w:rsidP="0080533E">
            <w:pPr>
              <w:rPr>
                <w:b/>
              </w:rPr>
            </w:pPr>
            <w:r>
              <w:rPr>
                <w:b/>
              </w:rPr>
              <w:t xml:space="preserve">Contract Tab – </w:t>
            </w:r>
            <w:r w:rsidRPr="00B504FE">
              <w:t>SETTLEMENT DETAILS FOR (U/APT/TH/V, H&amp;L WHERE NO SETTLE LAND FIRST)</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BBF7C2" w14:textId="77777777" w:rsidR="000C76F6" w:rsidRDefault="000C76F6" w:rsidP="00AA7B90">
            <w:r>
              <w:t>Create Contract settlement non-land details module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1CC62F" w14:textId="77777777" w:rsidR="000C76F6" w:rsidRDefault="000C76F6">
            <w:pPr>
              <w:tabs>
                <w:tab w:val="center" w:pos="1455"/>
              </w:tabs>
            </w:pPr>
            <w:r>
              <w:t>4h</w:t>
            </w:r>
          </w:p>
        </w:tc>
      </w:tr>
      <w:tr w:rsidR="000C76F6" w14:paraId="19512C19" w14:textId="77777777" w:rsidTr="00E66466">
        <w:tc>
          <w:tcPr>
            <w:tcW w:w="3055"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1D9F035F" w14:textId="77777777" w:rsidR="000C76F6" w:rsidRDefault="000C76F6" w:rsidP="0080533E">
            <w:pPr>
              <w:rPr>
                <w:b/>
              </w:rPr>
            </w:pP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1257B" w14:textId="77777777" w:rsidR="000C76F6" w:rsidRDefault="000C76F6" w:rsidP="00AA7B90">
            <w:r>
              <w:t>Add one to one relationship between contract and settlement non-land details module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17D4F2" w14:textId="77777777" w:rsidR="000C76F6" w:rsidRDefault="000C76F6">
            <w:pPr>
              <w:tabs>
                <w:tab w:val="center" w:pos="1455"/>
              </w:tabs>
            </w:pPr>
            <w:r>
              <w:t>30m</w:t>
            </w:r>
          </w:p>
        </w:tc>
      </w:tr>
      <w:tr w:rsidR="00830BBF" w14:paraId="33799D30" w14:textId="77777777" w:rsidTr="00E66466">
        <w:trPr>
          <w:trHeight w:val="1970"/>
        </w:trPr>
        <w:tc>
          <w:tcPr>
            <w:tcW w:w="3055"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5A1568F0" w14:textId="77777777" w:rsidR="00830BBF" w:rsidRPr="00830BBF" w:rsidRDefault="00830BBF" w:rsidP="003525B4">
            <w:r>
              <w:rPr>
                <w:b/>
              </w:rPr>
              <w:lastRenderedPageBreak/>
              <w:t xml:space="preserve">Contract Tab – </w:t>
            </w:r>
            <w:r>
              <w:t>Settlement</w:t>
            </w:r>
            <w:r w:rsidR="003525B4">
              <w:t xml:space="preserve"> non-land </w:t>
            </w:r>
            <w:r>
              <w:t xml:space="preserve">details for Workflow: </w:t>
            </w:r>
            <w:r w:rsidRPr="00830BBF">
              <w:t>this is when the property type is unit/apartment, townhouse/villa, house &amp; land (where no settle land first)</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679F53" w14:textId="77777777" w:rsidR="00830BBF" w:rsidRDefault="00830BBF" w:rsidP="00AA7B90"/>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57E85A" w14:textId="77777777" w:rsidR="00830BBF" w:rsidRDefault="003525B4">
            <w:pPr>
              <w:tabs>
                <w:tab w:val="center" w:pos="1455"/>
              </w:tabs>
            </w:pPr>
            <w:r>
              <w:t>4h</w:t>
            </w:r>
          </w:p>
        </w:tc>
      </w:tr>
      <w:tr w:rsidR="00FA43CE" w14:paraId="37DC8D20" w14:textId="77777777" w:rsidTr="00E66466">
        <w:trPr>
          <w:trHeight w:val="440"/>
        </w:trPr>
        <w:tc>
          <w:tcPr>
            <w:tcW w:w="3055"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5B9018C5" w14:textId="77777777" w:rsidR="00FA43CE" w:rsidRDefault="00FA43CE" w:rsidP="003525B4">
            <w:r>
              <w:rPr>
                <w:b/>
              </w:rPr>
              <w:t xml:space="preserve">Contract Tab – </w:t>
            </w:r>
            <w:r>
              <w:t>Terminated heading workflow</w:t>
            </w:r>
          </w:p>
          <w:p w14:paraId="421331B5" w14:textId="77777777" w:rsidR="00FA43CE" w:rsidRDefault="00FA43CE" w:rsidP="003525B4">
            <w:pPr>
              <w:rPr>
                <w:i/>
              </w:rPr>
            </w:pPr>
            <w:r>
              <w:rPr>
                <w:i/>
              </w:rPr>
              <w:t>(see field chart excel row 330 contracts sheet)</w:t>
            </w:r>
          </w:p>
          <w:p w14:paraId="7566B50F" w14:textId="77777777" w:rsidR="00FA43CE" w:rsidRPr="00FA43CE" w:rsidRDefault="00FA43CE" w:rsidP="003525B4">
            <w:r>
              <w:rPr>
                <w:b/>
              </w:rPr>
              <w:t xml:space="preserve">Note: </w:t>
            </w:r>
            <w:r>
              <w:t>Need to discuss with Al</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3CE528" w14:textId="77777777" w:rsidR="00FA43CE" w:rsidRDefault="00FA43CE" w:rsidP="00AA7B90"/>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2FE7CE" w14:textId="77777777" w:rsidR="00FA43CE" w:rsidRDefault="00FA43CE">
            <w:pPr>
              <w:tabs>
                <w:tab w:val="center" w:pos="1455"/>
              </w:tabs>
            </w:pPr>
            <w:r>
              <w:t>TBD</w:t>
            </w:r>
          </w:p>
        </w:tc>
      </w:tr>
      <w:tr w:rsidR="005346B7" w14:paraId="338F76E0"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1ECAD6" w14:textId="77777777" w:rsidR="005346B7" w:rsidRPr="00E66466" w:rsidRDefault="005346B7" w:rsidP="00E66466">
            <w:pPr>
              <w:rPr>
                <w:b/>
              </w:rPr>
            </w:pPr>
            <w:r>
              <w:rPr>
                <w:b/>
              </w:rPr>
              <w:t xml:space="preserve">Property Tab </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582EC8"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07B3F5" w14:textId="77777777" w:rsidR="005346B7" w:rsidRDefault="00F003FF">
            <w:pPr>
              <w:tabs>
                <w:tab w:val="center" w:pos="1455"/>
              </w:tabs>
            </w:pPr>
            <w:r>
              <w:t>40</w:t>
            </w:r>
            <w:r w:rsidR="00E66466">
              <w:t>h</w:t>
            </w:r>
          </w:p>
        </w:tc>
      </w:tr>
      <w:tr w:rsidR="005346B7" w14:paraId="413503AF"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D0440C" w14:textId="77777777" w:rsidR="005346B7" w:rsidRPr="00E66466" w:rsidRDefault="005346B7" w:rsidP="00E66466">
            <w:pPr>
              <w:rPr>
                <w:b/>
              </w:rPr>
            </w:pPr>
            <w:r>
              <w:rPr>
                <w:b/>
              </w:rPr>
              <w:t xml:space="preserve">House Design Tab </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CF3D93"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7A199B" w14:textId="55BA9667" w:rsidR="005346B7" w:rsidRDefault="0040759B">
            <w:pPr>
              <w:tabs>
                <w:tab w:val="center" w:pos="1455"/>
              </w:tabs>
            </w:pPr>
            <w:r>
              <w:t>24h</w:t>
            </w:r>
          </w:p>
        </w:tc>
      </w:tr>
      <w:tr w:rsidR="005346B7" w14:paraId="15E48C3A"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DB2924" w14:textId="77777777" w:rsidR="005346B7" w:rsidRDefault="005346B7" w:rsidP="00C36CEC">
            <w:pPr>
              <w:rPr>
                <w:b/>
              </w:rPr>
            </w:pPr>
            <w:r>
              <w:rPr>
                <w:b/>
              </w:rPr>
              <w:t xml:space="preserve">Features Tab </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C61861"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A213F5" w14:textId="77777777" w:rsidR="005346B7" w:rsidRDefault="004E3B24">
            <w:pPr>
              <w:tabs>
                <w:tab w:val="center" w:pos="1455"/>
              </w:tabs>
            </w:pPr>
            <w:r>
              <w:t>8h</w:t>
            </w:r>
          </w:p>
        </w:tc>
      </w:tr>
      <w:tr w:rsidR="005346B7" w14:paraId="1DF9C25B"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E447F6" w14:textId="77777777" w:rsidR="005346B7" w:rsidRDefault="005346B7" w:rsidP="00C36CEC">
            <w:pPr>
              <w:rPr>
                <w:b/>
              </w:rPr>
            </w:pPr>
            <w:r>
              <w:rPr>
                <w:b/>
              </w:rPr>
              <w:t xml:space="preserve">Title Tab </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A99FB9" w14:textId="77777777" w:rsidR="005346B7" w:rsidRDefault="005346B7"/>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618A0C" w14:textId="20F56636" w:rsidR="005346B7" w:rsidRDefault="0040759B">
            <w:pPr>
              <w:tabs>
                <w:tab w:val="center" w:pos="1455"/>
              </w:tabs>
            </w:pPr>
            <w:r>
              <w:t>24h</w:t>
            </w:r>
          </w:p>
        </w:tc>
      </w:tr>
      <w:tr w:rsidR="00A62467" w14:paraId="7BABA68D" w14:textId="77777777" w:rsidTr="00B115A8">
        <w:tc>
          <w:tcPr>
            <w:tcW w:w="3055"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hideMark/>
          </w:tcPr>
          <w:p w14:paraId="11A1E84A" w14:textId="77777777" w:rsidR="00A62467" w:rsidRPr="00C36CEC" w:rsidRDefault="00A62467" w:rsidP="00C36CEC">
            <w:pPr>
              <w:rPr>
                <w:b/>
              </w:rPr>
            </w:pPr>
            <w:r>
              <w:rPr>
                <w:b/>
              </w:rPr>
              <w:t>Finance Tab</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592073" w14:textId="4939FA26" w:rsidR="00A62467" w:rsidRDefault="00A62467">
            <w:r>
              <w:t>Create Contract Finance Module</w:t>
            </w:r>
            <w:r w:rsidR="00D7190D">
              <w:t xml:space="preserve"> (CRUD)</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3E8CC7" w14:textId="77777777" w:rsidR="00A62467" w:rsidRDefault="00A62467">
            <w:pPr>
              <w:tabs>
                <w:tab w:val="center" w:pos="1455"/>
              </w:tabs>
            </w:pPr>
            <w:r>
              <w:t>4h</w:t>
            </w:r>
          </w:p>
        </w:tc>
      </w:tr>
      <w:tr w:rsidR="00A62467" w14:paraId="550C815D" w14:textId="77777777" w:rsidTr="00B115A8">
        <w:tc>
          <w:tcPr>
            <w:tcW w:w="3055"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03215D99" w14:textId="77777777" w:rsidR="00A62467" w:rsidRDefault="00A62467" w:rsidP="00C36CEC">
            <w:pPr>
              <w:rPr>
                <w:b/>
              </w:rPr>
            </w:pP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105920" w14:textId="77777777" w:rsidR="00A62467" w:rsidRDefault="00A62467">
            <w:r>
              <w:t>Add one to one relationship between contract and Finance module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37F05A" w14:textId="77777777" w:rsidR="00A62467" w:rsidRDefault="00A62467">
            <w:pPr>
              <w:tabs>
                <w:tab w:val="center" w:pos="1455"/>
              </w:tabs>
            </w:pPr>
            <w:r>
              <w:t>30m</w:t>
            </w:r>
          </w:p>
        </w:tc>
      </w:tr>
      <w:tr w:rsidR="00B115A8" w14:paraId="0BF0B0F8" w14:textId="77777777" w:rsidTr="00C43EE9">
        <w:trPr>
          <w:trHeight w:val="3113"/>
        </w:trPr>
        <w:tc>
          <w:tcPr>
            <w:tcW w:w="3055"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5BCBB05D" w14:textId="77777777" w:rsidR="00B115A8" w:rsidRDefault="00B115A8" w:rsidP="00C36CEC">
            <w:r>
              <w:rPr>
                <w:b/>
              </w:rPr>
              <w:t xml:space="preserve">Finance Tab – </w:t>
            </w:r>
            <w:r>
              <w:t>create group button</w:t>
            </w:r>
          </w:p>
          <w:p w14:paraId="3039C8FC" w14:textId="77777777" w:rsidR="00B115A8" w:rsidRDefault="00B115A8" w:rsidP="00C36CEC">
            <w:r>
              <w:rPr>
                <w:b/>
              </w:rPr>
              <w:t xml:space="preserve">Notes: </w:t>
            </w:r>
            <w:r>
              <w:t>Need to discuss with Al.</w:t>
            </w:r>
          </w:p>
          <w:p w14:paraId="33E04649" w14:textId="62091FB5" w:rsidR="00B115A8" w:rsidRPr="00B115A8" w:rsidRDefault="00B115A8" w:rsidP="00A950CC">
            <w:r>
              <w:rPr>
                <w:b/>
              </w:rPr>
              <w:t xml:space="preserve">Questions: </w:t>
            </w:r>
            <w:r>
              <w:t>How do you envision the chat room?</w:t>
            </w:r>
            <w:r w:rsidR="00DA3CEA">
              <w:t xml:space="preserve"> Is this inside Sugar only? Or we are going to allow communication </w:t>
            </w:r>
            <w:r w:rsidR="00A950CC">
              <w:t>between sugar and portal</w:t>
            </w:r>
            <w:r w:rsidR="00DA49A9">
              <w:t xml:space="preserve">. Who are the people that can be invited </w:t>
            </w:r>
            <w:r w:rsidR="00DA49A9">
              <w:rPr>
                <w:i/>
              </w:rPr>
              <w:t>(e.g. contacts of the project)</w:t>
            </w:r>
            <w:r w:rsidR="00DA49A9">
              <w:t>?</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F53716" w14:textId="77777777" w:rsidR="00B115A8" w:rsidRDefault="00B115A8"/>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4F154C" w14:textId="75C12A25" w:rsidR="00B115A8" w:rsidRDefault="001A0FD8">
            <w:pPr>
              <w:tabs>
                <w:tab w:val="center" w:pos="1455"/>
              </w:tabs>
            </w:pPr>
            <w:r>
              <w:t>TBD</w:t>
            </w:r>
          </w:p>
        </w:tc>
      </w:tr>
      <w:tr w:rsidR="00AF55C8" w14:paraId="12A411D3" w14:textId="77777777" w:rsidTr="006F4EE8">
        <w:tc>
          <w:tcPr>
            <w:tcW w:w="3055"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hideMark/>
          </w:tcPr>
          <w:p w14:paraId="2BC1E1F4" w14:textId="197DE6E3" w:rsidR="00AF55C8" w:rsidRDefault="00AF55C8" w:rsidP="00AF55C8">
            <w:pPr>
              <w:rPr>
                <w:b/>
              </w:rPr>
            </w:pPr>
            <w:r>
              <w:rPr>
                <w:b/>
              </w:rPr>
              <w:lastRenderedPageBreak/>
              <w:t>Build Tab</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061F87" w14:textId="406C946C" w:rsidR="00AF55C8" w:rsidRDefault="00AF55C8">
            <w:r>
              <w:t>Create Contract Build module (CRUD)</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F45D17" w14:textId="1F4F4DE9" w:rsidR="00AF55C8" w:rsidRDefault="00AF55C8">
            <w:pPr>
              <w:tabs>
                <w:tab w:val="center" w:pos="1455"/>
              </w:tabs>
            </w:pPr>
            <w:r>
              <w:t>4h</w:t>
            </w:r>
          </w:p>
        </w:tc>
      </w:tr>
      <w:tr w:rsidR="00AF55C8" w14:paraId="063198AD" w14:textId="77777777" w:rsidTr="006F4EE8">
        <w:tc>
          <w:tcPr>
            <w:tcW w:w="3055"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57E714B8" w14:textId="77777777" w:rsidR="00AF55C8" w:rsidRDefault="00AF55C8" w:rsidP="00AF55C8">
            <w:pPr>
              <w:rPr>
                <w:b/>
              </w:rPr>
            </w:pP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12B7F3" w14:textId="37BACAB0" w:rsidR="00AF55C8" w:rsidRDefault="00AF55C8">
            <w:r>
              <w:t>Add one to one relationship with contract and build module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27CEB5" w14:textId="13FE915D" w:rsidR="00AF55C8" w:rsidRDefault="00AF55C8">
            <w:pPr>
              <w:tabs>
                <w:tab w:val="center" w:pos="1455"/>
              </w:tabs>
            </w:pPr>
            <w:r>
              <w:t>30m</w:t>
            </w:r>
          </w:p>
        </w:tc>
      </w:tr>
      <w:tr w:rsidR="00AF55C8" w14:paraId="44091F1B" w14:textId="77777777" w:rsidTr="006F4EE8">
        <w:tc>
          <w:tcPr>
            <w:tcW w:w="3055"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3ACE6103" w14:textId="70587D70" w:rsidR="000E2511" w:rsidRPr="000E2511" w:rsidRDefault="00AF55C8" w:rsidP="00AF55C8">
            <w:r>
              <w:rPr>
                <w:b/>
              </w:rPr>
              <w:t xml:space="preserve">Build Tab – </w:t>
            </w:r>
            <w:r>
              <w:t>Edit Build Stages Button</w:t>
            </w:r>
            <w:r w:rsidR="000E2511">
              <w:t xml:space="preserve"> </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6C73C1" w14:textId="194CDCB9" w:rsidR="00AF55C8" w:rsidRDefault="00AF55C8"/>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A1676A" w14:textId="30915E97" w:rsidR="00AF55C8" w:rsidRDefault="000E2511">
            <w:pPr>
              <w:tabs>
                <w:tab w:val="center" w:pos="1455"/>
              </w:tabs>
            </w:pPr>
            <w:r>
              <w:t>2h</w:t>
            </w:r>
          </w:p>
        </w:tc>
      </w:tr>
      <w:tr w:rsidR="00A950CC" w14:paraId="7F812A9E" w14:textId="77777777" w:rsidTr="006F4EE8">
        <w:tc>
          <w:tcPr>
            <w:tcW w:w="3055"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07384D37" w14:textId="77777777" w:rsidR="00A950CC" w:rsidRDefault="00A950CC" w:rsidP="00AF55C8">
            <w:r>
              <w:rPr>
                <w:b/>
              </w:rPr>
              <w:t>Build Tab</w:t>
            </w:r>
            <w:r>
              <w:t xml:space="preserve"> – Create group button</w:t>
            </w:r>
          </w:p>
          <w:p w14:paraId="69FE03E1" w14:textId="0C5667A2" w:rsidR="005B7E65" w:rsidRPr="005B7E65" w:rsidRDefault="005B7E65" w:rsidP="00AF55C8">
            <w:pPr>
              <w:rPr>
                <w:i/>
              </w:rPr>
            </w:pPr>
            <w:r>
              <w:rPr>
                <w:i/>
              </w:rPr>
              <w:t>(see field chart</w:t>
            </w:r>
            <w:r>
              <w:rPr>
                <w:i/>
              </w:rPr>
              <w:t xml:space="preserve"> excel row 72</w:t>
            </w:r>
            <w:r w:rsidR="00ED2DDB">
              <w:rPr>
                <w:i/>
              </w:rPr>
              <w:t>3</w:t>
            </w:r>
            <w:r>
              <w:rPr>
                <w:i/>
              </w:rPr>
              <w:t xml:space="preserve"> contracts sheet)</w:t>
            </w:r>
          </w:p>
          <w:p w14:paraId="15F6E4B1" w14:textId="77777777" w:rsidR="005B7E65" w:rsidRDefault="005B7E65" w:rsidP="005B7E65">
            <w:r>
              <w:rPr>
                <w:b/>
              </w:rPr>
              <w:t xml:space="preserve">Notes: </w:t>
            </w:r>
            <w:r>
              <w:t>Need to discuss with Al.</w:t>
            </w:r>
          </w:p>
          <w:p w14:paraId="6016C0A2" w14:textId="3BB00622" w:rsidR="005B7E65" w:rsidRPr="00A950CC" w:rsidRDefault="005B7E65" w:rsidP="005B7E65">
            <w:r>
              <w:rPr>
                <w:b/>
              </w:rPr>
              <w:t xml:space="preserve">Questions: </w:t>
            </w:r>
            <w:r>
              <w:t xml:space="preserve">How do you envision the chat room? Is this inside Sugar only? Or we are going to allow communication between sugar and portal. Who are the people that can be invited </w:t>
            </w:r>
            <w:r>
              <w:rPr>
                <w:i/>
              </w:rPr>
              <w:t>(e.g. contacts of the project)</w:t>
            </w:r>
            <w:r>
              <w:t>?</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E8EE8D" w14:textId="77777777" w:rsidR="00A950CC" w:rsidRDefault="00A950CC"/>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14800B" w14:textId="77777777" w:rsidR="00A950CC" w:rsidRDefault="00A950CC">
            <w:pPr>
              <w:tabs>
                <w:tab w:val="center" w:pos="1455"/>
              </w:tabs>
            </w:pPr>
          </w:p>
        </w:tc>
      </w:tr>
      <w:tr w:rsidR="00FE01F1" w14:paraId="6514EB78" w14:textId="77777777" w:rsidTr="006F4EE8">
        <w:tc>
          <w:tcPr>
            <w:tcW w:w="3055"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101768DD" w14:textId="23E5B51E" w:rsidR="00692BBE" w:rsidRPr="00FE01F1" w:rsidRDefault="00FE01F1" w:rsidP="00AF55C8">
            <w:r>
              <w:rPr>
                <w:b/>
              </w:rPr>
              <w:t xml:space="preserve">Build Tab – </w:t>
            </w:r>
            <w:r>
              <w:t>House price  Workflow: If this house price is changed here, it needs to update the rest of the contract to reflect the new price</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1E8F32" w14:textId="77777777" w:rsidR="00FE01F1" w:rsidRDefault="00FE01F1"/>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6851BF" w14:textId="0B9D1627" w:rsidR="00FE01F1" w:rsidRDefault="00FE01F1">
            <w:pPr>
              <w:tabs>
                <w:tab w:val="center" w:pos="1455"/>
              </w:tabs>
            </w:pPr>
            <w:r>
              <w:t>1h</w:t>
            </w:r>
          </w:p>
        </w:tc>
      </w:tr>
      <w:tr w:rsidR="00692BBE" w14:paraId="4FBBCBED" w14:textId="77777777" w:rsidTr="006F4EE8">
        <w:tc>
          <w:tcPr>
            <w:tcW w:w="3055"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3E6214A5" w14:textId="77777777" w:rsidR="00692BBE" w:rsidRDefault="00692BBE" w:rsidP="00AF55C8">
            <w:r>
              <w:rPr>
                <w:b/>
              </w:rPr>
              <w:t xml:space="preserve">Build Tab – </w:t>
            </w:r>
            <w:r>
              <w:t>Build stages table</w:t>
            </w:r>
          </w:p>
          <w:p w14:paraId="1896CDDC" w14:textId="77777777" w:rsidR="00692BBE" w:rsidRDefault="00692BBE" w:rsidP="00692BBE">
            <w:pPr>
              <w:rPr>
                <w:b/>
                <w:i/>
              </w:rPr>
            </w:pPr>
            <w:r>
              <w:rPr>
                <w:i/>
              </w:rPr>
              <w:t xml:space="preserve">(see field chart excel row </w:t>
            </w:r>
            <w:r>
              <w:rPr>
                <w:i/>
              </w:rPr>
              <w:t>796</w:t>
            </w:r>
            <w:r>
              <w:rPr>
                <w:i/>
              </w:rPr>
              <w:t xml:space="preserve"> contracts sheet)</w:t>
            </w:r>
          </w:p>
          <w:p w14:paraId="44D4D2A0" w14:textId="5850F4AD" w:rsidR="00345B1A" w:rsidRPr="00345B1A" w:rsidRDefault="00345B1A" w:rsidP="00692BBE">
            <w:r>
              <w:rPr>
                <w:b/>
              </w:rPr>
              <w:t xml:space="preserve">Questions: </w:t>
            </w:r>
            <w:r>
              <w:t>Where do we get the values displayed here?</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A114F9" w14:textId="77777777" w:rsidR="00692BBE" w:rsidRDefault="00692BBE"/>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AE6DEC" w14:textId="34C767FE" w:rsidR="00692BBE" w:rsidRDefault="00345B1A">
            <w:pPr>
              <w:tabs>
                <w:tab w:val="center" w:pos="1455"/>
              </w:tabs>
            </w:pPr>
            <w:r>
              <w:t>16h</w:t>
            </w:r>
          </w:p>
        </w:tc>
      </w:tr>
      <w:tr w:rsidR="00415BEB" w14:paraId="652B60E9" w14:textId="77777777" w:rsidTr="006F4EE8">
        <w:tc>
          <w:tcPr>
            <w:tcW w:w="3055"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1DB8364A" w14:textId="02A07C0F" w:rsidR="00415BEB" w:rsidRPr="00415BEB" w:rsidRDefault="00415BEB" w:rsidP="00AF55C8">
            <w:r>
              <w:rPr>
                <w:b/>
              </w:rPr>
              <w:t xml:space="preserve">Build Tab – House Deposit </w:t>
            </w:r>
            <w:r w:rsidRPr="00415BEB">
              <w:rPr>
                <w:b/>
              </w:rPr>
              <w:t>%</w:t>
            </w:r>
            <w:r w:rsidR="000025F1">
              <w:rPr>
                <w:b/>
              </w:rPr>
              <w:t xml:space="preserve"> </w:t>
            </w:r>
            <w:r w:rsidR="007C2CF1">
              <w:t>Workflow:</w:t>
            </w:r>
            <w:r>
              <w:rPr>
                <w:b/>
              </w:rPr>
              <w:t xml:space="preserve"> </w:t>
            </w:r>
            <w:r>
              <w:t>Same rules for House price change</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077792" w14:textId="77777777" w:rsidR="00415BEB" w:rsidRDefault="00415BEB"/>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82E8D8" w14:textId="6D02F43B" w:rsidR="00415BEB" w:rsidRDefault="00725714">
            <w:pPr>
              <w:tabs>
                <w:tab w:val="center" w:pos="1455"/>
              </w:tabs>
            </w:pPr>
            <w:r>
              <w:t>1h</w:t>
            </w:r>
          </w:p>
        </w:tc>
      </w:tr>
      <w:tr w:rsidR="009A172D" w14:paraId="2B26C1F7" w14:textId="77777777" w:rsidTr="006F4EE8">
        <w:tc>
          <w:tcPr>
            <w:tcW w:w="3055"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173724AD" w14:textId="01B35E39" w:rsidR="00C87BF8" w:rsidRDefault="009A172D" w:rsidP="00AF55C8">
            <w:r>
              <w:rPr>
                <w:b/>
              </w:rPr>
              <w:lastRenderedPageBreak/>
              <w:t xml:space="preserve">Build Tab </w:t>
            </w:r>
            <w:r>
              <w:t>– Build Claims heading: Need to be able to set something up like where we invite people to the build room where the builder can add to the room the purchaser and anyone relevant to the transaction where they get to access the document like RS</w:t>
            </w:r>
          </w:p>
          <w:p w14:paraId="3986B034" w14:textId="7D7F2DA4" w:rsidR="00C87BF8" w:rsidRPr="00C87BF8" w:rsidRDefault="00C87BF8" w:rsidP="00AF55C8">
            <w:pPr>
              <w:rPr>
                <w:b/>
                <w:i/>
              </w:rPr>
            </w:pPr>
            <w:r>
              <w:rPr>
                <w:i/>
              </w:rPr>
              <w:t xml:space="preserve">(see field chart excel row </w:t>
            </w:r>
            <w:r>
              <w:rPr>
                <w:i/>
              </w:rPr>
              <w:t>810</w:t>
            </w:r>
            <w:r>
              <w:rPr>
                <w:i/>
              </w:rPr>
              <w:t xml:space="preserve"> contracts sheet)</w:t>
            </w:r>
          </w:p>
          <w:p w14:paraId="54CD50CD" w14:textId="05BC3589" w:rsidR="00656312" w:rsidRPr="00656312" w:rsidRDefault="00656312" w:rsidP="00AF55C8">
            <w:r>
              <w:rPr>
                <w:b/>
              </w:rPr>
              <w:t xml:space="preserve">Question: </w:t>
            </w:r>
            <w:r>
              <w:t>How do you envision this feature? Something like similar to dotLoop?</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A1BC29" w14:textId="77777777" w:rsidR="009A172D" w:rsidRDefault="009A172D"/>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BC5C1E" w14:textId="205E6DDC" w:rsidR="009A172D" w:rsidRDefault="00656312">
            <w:pPr>
              <w:tabs>
                <w:tab w:val="center" w:pos="1455"/>
              </w:tabs>
            </w:pPr>
            <w:r>
              <w:t>TBD</w:t>
            </w:r>
          </w:p>
        </w:tc>
      </w:tr>
      <w:tr w:rsidR="00F718D2" w14:paraId="53E18FBA" w14:textId="77777777" w:rsidTr="001502BB">
        <w:tc>
          <w:tcPr>
            <w:tcW w:w="3055" w:type="dxa"/>
            <w:vMerge w:val="restart"/>
            <w:tcBorders>
              <w:left w:val="single" w:sz="4" w:space="0" w:color="BFBFBF" w:themeColor="background1" w:themeShade="BF"/>
              <w:right w:val="single" w:sz="4" w:space="0" w:color="BFBFBF" w:themeColor="background1" w:themeShade="BF"/>
            </w:tcBorders>
          </w:tcPr>
          <w:p w14:paraId="0F8515DE" w14:textId="0A65BCDB" w:rsidR="00F718D2" w:rsidRPr="00B764CF" w:rsidRDefault="00F718D2" w:rsidP="00AF55C8">
            <w:r>
              <w:rPr>
                <w:b/>
              </w:rPr>
              <w:t xml:space="preserve">Build Tab </w:t>
            </w:r>
            <w:r>
              <w:t>– Build Claims heading</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A4AFF9" w14:textId="1036643F" w:rsidR="00F718D2" w:rsidRDefault="00F718D2">
            <w:r>
              <w:t>Create module Build Claims module (CRUD)</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FFEADA" w14:textId="47CB2361" w:rsidR="00F718D2" w:rsidRDefault="00F718D2">
            <w:pPr>
              <w:tabs>
                <w:tab w:val="center" w:pos="1455"/>
              </w:tabs>
            </w:pPr>
            <w:r>
              <w:t>2h</w:t>
            </w:r>
          </w:p>
        </w:tc>
      </w:tr>
      <w:tr w:rsidR="00F718D2" w14:paraId="6A815848" w14:textId="77777777" w:rsidTr="006F4EE8">
        <w:tc>
          <w:tcPr>
            <w:tcW w:w="3055"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114E7318" w14:textId="77777777" w:rsidR="00F718D2" w:rsidRDefault="00F718D2" w:rsidP="00AF55C8">
            <w:pPr>
              <w:rPr>
                <w:b/>
              </w:rPr>
            </w:pP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A20B8E" w14:textId="7F24B6E4" w:rsidR="00F718D2" w:rsidRDefault="00F718D2">
            <w:r>
              <w:t>Add one to many relationship between Build tab and BuildClaims</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A20407" w14:textId="3E8948E2" w:rsidR="00F718D2" w:rsidRDefault="00F718D2">
            <w:pPr>
              <w:tabs>
                <w:tab w:val="center" w:pos="1455"/>
              </w:tabs>
            </w:pPr>
            <w:r>
              <w:t>30m</w:t>
            </w:r>
          </w:p>
        </w:tc>
      </w:tr>
      <w:tr w:rsidR="00F718D2" w14:paraId="08B08B81" w14:textId="77777777" w:rsidTr="0082371E">
        <w:tc>
          <w:tcPr>
            <w:tcW w:w="3055" w:type="dxa"/>
            <w:vMerge w:val="restart"/>
            <w:tcBorders>
              <w:left w:val="single" w:sz="4" w:space="0" w:color="BFBFBF" w:themeColor="background1" w:themeShade="BF"/>
              <w:right w:val="single" w:sz="4" w:space="0" w:color="BFBFBF" w:themeColor="background1" w:themeShade="BF"/>
            </w:tcBorders>
          </w:tcPr>
          <w:p w14:paraId="68453045" w14:textId="4DAEF69A" w:rsidR="00F718D2" w:rsidRPr="00F718D2" w:rsidRDefault="00F718D2" w:rsidP="00AF55C8">
            <w:r>
              <w:rPr>
                <w:b/>
              </w:rPr>
              <w:t xml:space="preserve">Build Tab – </w:t>
            </w:r>
            <w:r>
              <w:t>Progress Heading</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59C2D9" w14:textId="4C3758BF" w:rsidR="00F718D2" w:rsidRDefault="00F718D2">
            <w:r>
              <w:t>Create Module Progress Heading module (CRUD)</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94DB5F" w14:textId="02547952" w:rsidR="00F718D2" w:rsidRDefault="00F718D2">
            <w:pPr>
              <w:tabs>
                <w:tab w:val="center" w:pos="1455"/>
              </w:tabs>
            </w:pPr>
            <w:r>
              <w:t>2h</w:t>
            </w:r>
          </w:p>
        </w:tc>
      </w:tr>
      <w:tr w:rsidR="00F718D2" w14:paraId="1E4D9725" w14:textId="77777777" w:rsidTr="006F4EE8">
        <w:tc>
          <w:tcPr>
            <w:tcW w:w="3055"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04606934" w14:textId="77777777" w:rsidR="00F718D2" w:rsidRDefault="00F718D2" w:rsidP="00AF55C8">
            <w:pPr>
              <w:rPr>
                <w:b/>
              </w:rPr>
            </w:pP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B09609" w14:textId="21F2B113" w:rsidR="00F718D2" w:rsidRDefault="00CB28A9">
            <w:r>
              <w:t>Add one to many relationship between build tab and build claims module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7875D6" w14:textId="767FFC37" w:rsidR="00F718D2" w:rsidRDefault="00CB28A9">
            <w:pPr>
              <w:tabs>
                <w:tab w:val="center" w:pos="1455"/>
              </w:tabs>
            </w:pPr>
            <w:r>
              <w:t>30m</w:t>
            </w:r>
          </w:p>
        </w:tc>
      </w:tr>
      <w:tr w:rsidR="00432490" w14:paraId="0EE55D3E" w14:textId="77777777" w:rsidTr="006F4EE8">
        <w:tc>
          <w:tcPr>
            <w:tcW w:w="3055"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29EE2F38" w14:textId="2023F778" w:rsidR="00432490" w:rsidRPr="00432490" w:rsidRDefault="00432490" w:rsidP="00432490">
            <w:r>
              <w:rPr>
                <w:b/>
              </w:rPr>
              <w:t xml:space="preserve">Deposit Tab </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9643D9" w14:textId="64E9D9FD" w:rsidR="00432490" w:rsidRDefault="00432490">
            <w:r>
              <w:t>Create deposit module</w:t>
            </w:r>
          </w:p>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B5A0C3" w14:textId="7A5CA0C3" w:rsidR="00432490" w:rsidRDefault="00432490">
            <w:pPr>
              <w:tabs>
                <w:tab w:val="center" w:pos="1455"/>
              </w:tabs>
            </w:pPr>
            <w:r>
              <w:t>4h</w:t>
            </w:r>
          </w:p>
        </w:tc>
      </w:tr>
      <w:tr w:rsidR="005346B7" w14:paraId="21CADEEA"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4C96A8" w14:textId="5109AE15" w:rsidR="005346B7" w:rsidRPr="003F4D63" w:rsidRDefault="005346B7" w:rsidP="007B3A7E">
            <w:r>
              <w:rPr>
                <w:b/>
              </w:rPr>
              <w:t>Deposit Tab</w:t>
            </w:r>
            <w:r w:rsidR="003F4D63">
              <w:rPr>
                <w:b/>
              </w:rPr>
              <w:t xml:space="preserve"> – </w:t>
            </w:r>
            <w:r w:rsidR="003F4D63">
              <w:t>Integration with XERO &amp; MYOB</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3C7E0E" w14:textId="4CCC2F0C" w:rsidR="005346B7" w:rsidRDefault="005346B7" w:rsidP="003F4D63"/>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BC9C74" w14:textId="77777777" w:rsidR="005346B7" w:rsidRDefault="005346B7">
            <w:pPr>
              <w:tabs>
                <w:tab w:val="center" w:pos="1455"/>
              </w:tabs>
            </w:pPr>
            <w:r>
              <w:t>TBD</w:t>
            </w:r>
          </w:p>
        </w:tc>
      </w:tr>
      <w:tr w:rsidR="003F4D63" w14:paraId="4BE7CB2F" w14:textId="77777777" w:rsidTr="00E66466">
        <w:tc>
          <w:tcPr>
            <w:tcW w:w="3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ACF11D" w14:textId="3BD57B47" w:rsidR="003F4D63" w:rsidRPr="00EC14B0" w:rsidRDefault="00EC14B0" w:rsidP="007B3A7E">
            <w:r>
              <w:rPr>
                <w:b/>
              </w:rPr>
              <w:t xml:space="preserve">Deposit Tab – </w:t>
            </w:r>
            <w:r>
              <w:t xml:space="preserve">The number of the actual deposit that has been received is displayed. By default, the number is red and turns to green when full holding deposit has been received and reconciled. That is, if holding deposit is $1000, </w:t>
            </w:r>
            <w:r>
              <w:lastRenderedPageBreak/>
              <w:t>and only $500 has been received, the display figure would be $500 and it would be in Red. When the $1000, is paid in full, the amount will be $1000 and the colour will be green</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AABCAD" w14:textId="77777777" w:rsidR="003F4D63" w:rsidRDefault="003F4D63"/>
        </w:tc>
        <w:tc>
          <w:tcPr>
            <w:tcW w:w="3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151C34" w14:textId="07E7310E" w:rsidR="003F4D63" w:rsidRDefault="00EC14B0">
            <w:pPr>
              <w:tabs>
                <w:tab w:val="center" w:pos="1455"/>
              </w:tabs>
            </w:pPr>
            <w:r>
              <w:t>2h</w:t>
            </w:r>
          </w:p>
        </w:tc>
      </w:tr>
    </w:tbl>
    <w:p w14:paraId="069F25EF" w14:textId="77777777" w:rsidR="005346B7" w:rsidRDefault="005346B7" w:rsidP="005346B7"/>
    <w:p w14:paraId="17389891" w14:textId="77777777" w:rsidR="00525560" w:rsidRDefault="00525560" w:rsidP="005346B7"/>
    <w:p w14:paraId="7141A40D" w14:textId="77777777" w:rsidR="00525560" w:rsidRDefault="00525560" w:rsidP="005346B7"/>
    <w:p w14:paraId="7E3F7B75" w14:textId="77777777" w:rsidR="00525560" w:rsidRDefault="00525560" w:rsidP="005346B7"/>
    <w:p w14:paraId="647037B4" w14:textId="77777777" w:rsidR="00525560" w:rsidRDefault="00525560" w:rsidP="005346B7"/>
    <w:p w14:paraId="4015EC80" w14:textId="77777777" w:rsidR="00525560" w:rsidRDefault="00525560" w:rsidP="005346B7"/>
    <w:p w14:paraId="5A8333D9" w14:textId="77777777" w:rsidR="00DF15D6" w:rsidRDefault="00DF15D6" w:rsidP="005346B7"/>
    <w:p w14:paraId="7668EC30" w14:textId="77777777" w:rsidR="00DF15D6" w:rsidRDefault="00DF15D6" w:rsidP="005346B7"/>
    <w:p w14:paraId="3239DDE8" w14:textId="77777777" w:rsidR="00DF15D6" w:rsidRDefault="00DF15D6" w:rsidP="005346B7"/>
    <w:p w14:paraId="7102D97B" w14:textId="77777777" w:rsidR="00DF15D6" w:rsidRDefault="00DF15D6" w:rsidP="005346B7"/>
    <w:p w14:paraId="155E3979" w14:textId="77777777" w:rsidR="00DF15D6" w:rsidRDefault="00DF15D6" w:rsidP="005346B7"/>
    <w:p w14:paraId="5ACF9F1D" w14:textId="77777777" w:rsidR="00DF15D6" w:rsidRDefault="00DF15D6" w:rsidP="005346B7"/>
    <w:p w14:paraId="6A17F24D" w14:textId="77777777" w:rsidR="00DF15D6" w:rsidRDefault="00DF15D6" w:rsidP="005346B7"/>
    <w:p w14:paraId="33B75ADA" w14:textId="77777777" w:rsidR="00DF15D6" w:rsidRDefault="00DF15D6" w:rsidP="005346B7"/>
    <w:p w14:paraId="1C251FBC" w14:textId="77777777" w:rsidR="00DF15D6" w:rsidRDefault="00DF15D6" w:rsidP="005346B7"/>
    <w:p w14:paraId="573F2E29" w14:textId="77777777" w:rsidR="00DF15D6" w:rsidRDefault="00DF15D6" w:rsidP="005346B7"/>
    <w:p w14:paraId="2DDAC3F2" w14:textId="77777777" w:rsidR="00DF15D6" w:rsidRDefault="00DF15D6" w:rsidP="005346B7"/>
    <w:p w14:paraId="3C9BE7B7" w14:textId="77777777" w:rsidR="00DF15D6" w:rsidRDefault="00DF15D6" w:rsidP="005346B7"/>
    <w:p w14:paraId="4415384A" w14:textId="77777777" w:rsidR="00DF15D6" w:rsidRDefault="00DF15D6" w:rsidP="005346B7"/>
    <w:p w14:paraId="7D1D3C6E" w14:textId="77777777" w:rsidR="00DF15D6" w:rsidRDefault="00DF15D6" w:rsidP="005346B7"/>
    <w:p w14:paraId="282D8DB4" w14:textId="77777777" w:rsidR="00DF15D6" w:rsidRDefault="00DF15D6" w:rsidP="005346B7"/>
    <w:p w14:paraId="227EFC6C" w14:textId="77777777" w:rsidR="005346B7" w:rsidRDefault="005346B7" w:rsidP="005346B7">
      <w:pPr>
        <w:pStyle w:val="Heading1"/>
        <w:jc w:val="center"/>
        <w:rPr>
          <w:i/>
        </w:rPr>
      </w:pPr>
      <w:bookmarkStart w:id="3" w:name="_Toc383036359"/>
      <w:r>
        <w:lastRenderedPageBreak/>
        <w:t xml:space="preserve">Agent`s Portal </w:t>
      </w:r>
      <w:r>
        <w:rPr>
          <w:i/>
        </w:rPr>
        <w:t>(TBD)</w:t>
      </w:r>
      <w:bookmarkEnd w:id="3"/>
    </w:p>
    <w:p w14:paraId="7CA6705B" w14:textId="77777777" w:rsidR="005346B7" w:rsidRDefault="005346B7" w:rsidP="005346B7"/>
    <w:p w14:paraId="18314AF2" w14:textId="77777777" w:rsidR="005346B7" w:rsidRDefault="005346B7" w:rsidP="005346B7">
      <w:r>
        <w:rPr>
          <w:b/>
        </w:rPr>
        <w:t>Note:</w:t>
      </w:r>
      <w:r>
        <w:t xml:space="preserve"> Need to discuss with Al. We need a list of features that needs to be implemented here.</w:t>
      </w:r>
    </w:p>
    <w:p w14:paraId="3614F15E" w14:textId="77777777" w:rsidR="005346B7" w:rsidRDefault="005346B7" w:rsidP="005346B7"/>
    <w:p w14:paraId="5C7C799D" w14:textId="77777777" w:rsidR="005346B7" w:rsidRDefault="005346B7" w:rsidP="005346B7"/>
    <w:p w14:paraId="2E526D67" w14:textId="77777777" w:rsidR="005346B7" w:rsidRDefault="005346B7" w:rsidP="005346B7"/>
    <w:p w14:paraId="2B3BDB71" w14:textId="77777777" w:rsidR="005346B7" w:rsidRDefault="005346B7" w:rsidP="005346B7"/>
    <w:p w14:paraId="325E3B6B" w14:textId="77777777" w:rsidR="005346B7" w:rsidRDefault="005346B7" w:rsidP="005346B7"/>
    <w:p w14:paraId="641A48A4" w14:textId="77777777" w:rsidR="005346B7" w:rsidRDefault="005346B7" w:rsidP="005346B7"/>
    <w:p w14:paraId="5F61B470" w14:textId="77777777" w:rsidR="005346B7" w:rsidRDefault="005346B7" w:rsidP="005346B7"/>
    <w:p w14:paraId="42540601" w14:textId="77777777" w:rsidR="005346B7" w:rsidRDefault="005346B7" w:rsidP="005346B7"/>
    <w:p w14:paraId="2C771B9F" w14:textId="77777777" w:rsidR="005346B7" w:rsidRDefault="005346B7" w:rsidP="005346B7"/>
    <w:p w14:paraId="706B72A2" w14:textId="77777777" w:rsidR="005346B7" w:rsidRDefault="005346B7" w:rsidP="005346B7"/>
    <w:p w14:paraId="6519A2D1" w14:textId="77777777" w:rsidR="005346B7" w:rsidRDefault="005346B7" w:rsidP="005346B7"/>
    <w:p w14:paraId="23881068" w14:textId="77777777" w:rsidR="005346B7" w:rsidRDefault="005346B7" w:rsidP="005346B7"/>
    <w:p w14:paraId="35EA2F83" w14:textId="77777777" w:rsidR="005346B7" w:rsidRDefault="005346B7" w:rsidP="005346B7"/>
    <w:p w14:paraId="742D843C" w14:textId="77777777" w:rsidR="005346B7" w:rsidRDefault="005346B7" w:rsidP="005346B7"/>
    <w:p w14:paraId="1136F539" w14:textId="77777777" w:rsidR="005346B7" w:rsidRDefault="005346B7" w:rsidP="005346B7"/>
    <w:p w14:paraId="046A5644" w14:textId="77777777" w:rsidR="005346B7" w:rsidRDefault="005346B7" w:rsidP="005346B7"/>
    <w:p w14:paraId="7E7C17E9" w14:textId="77777777" w:rsidR="005346B7" w:rsidRDefault="005346B7" w:rsidP="005346B7"/>
    <w:p w14:paraId="79AE4219" w14:textId="77777777" w:rsidR="005346B7" w:rsidRDefault="005346B7" w:rsidP="005346B7"/>
    <w:p w14:paraId="2D2AAE0C" w14:textId="77777777" w:rsidR="005346B7" w:rsidRDefault="005346B7" w:rsidP="005346B7"/>
    <w:p w14:paraId="5963CAAA" w14:textId="77777777" w:rsidR="005346B7" w:rsidRDefault="005346B7" w:rsidP="005346B7"/>
    <w:p w14:paraId="6462C076" w14:textId="77777777" w:rsidR="005346B7" w:rsidRDefault="005346B7" w:rsidP="005346B7"/>
    <w:p w14:paraId="3B7E4D81" w14:textId="77777777" w:rsidR="005346B7" w:rsidRDefault="005346B7" w:rsidP="005346B7"/>
    <w:p w14:paraId="77701125" w14:textId="77777777" w:rsidR="005346B7" w:rsidRDefault="005346B7" w:rsidP="005346B7"/>
    <w:p w14:paraId="214EBCFE" w14:textId="77777777" w:rsidR="005346B7" w:rsidRDefault="005346B7" w:rsidP="005346B7"/>
    <w:p w14:paraId="64B51C2F" w14:textId="77777777" w:rsidR="005346B7" w:rsidRDefault="005346B7" w:rsidP="005346B7">
      <w:pPr>
        <w:pStyle w:val="Heading1"/>
        <w:jc w:val="center"/>
        <w:rPr>
          <w:i/>
        </w:rPr>
      </w:pPr>
      <w:bookmarkStart w:id="4" w:name="_Toc383036360"/>
      <w:r>
        <w:lastRenderedPageBreak/>
        <w:t xml:space="preserve">Builder`s Portal </w:t>
      </w:r>
      <w:r>
        <w:rPr>
          <w:i/>
        </w:rPr>
        <w:t>(TBD)</w:t>
      </w:r>
      <w:bookmarkEnd w:id="4"/>
    </w:p>
    <w:p w14:paraId="130734F5" w14:textId="77777777" w:rsidR="005346B7" w:rsidRDefault="005346B7" w:rsidP="005346B7"/>
    <w:p w14:paraId="1687547A" w14:textId="77777777" w:rsidR="005346B7" w:rsidRDefault="005346B7" w:rsidP="005346B7">
      <w:r>
        <w:rPr>
          <w:b/>
        </w:rPr>
        <w:t>Note:</w:t>
      </w:r>
      <w:r>
        <w:t xml:space="preserve"> Need to discuss with Al. We need a list of features that needs to be implemented here.</w:t>
      </w:r>
    </w:p>
    <w:p w14:paraId="60C08C02" w14:textId="77777777" w:rsidR="005346B7" w:rsidRDefault="005346B7" w:rsidP="005346B7"/>
    <w:p w14:paraId="55C811B3" w14:textId="77777777" w:rsidR="005346B7" w:rsidRDefault="005346B7" w:rsidP="005346B7"/>
    <w:p w14:paraId="775BEC39" w14:textId="77777777" w:rsidR="005346B7" w:rsidRDefault="005346B7" w:rsidP="005346B7"/>
    <w:p w14:paraId="1C822BA3" w14:textId="77777777" w:rsidR="005346B7" w:rsidRDefault="005346B7" w:rsidP="005346B7"/>
    <w:p w14:paraId="48D0D977" w14:textId="77777777" w:rsidR="005346B7" w:rsidRDefault="005346B7" w:rsidP="005346B7"/>
    <w:p w14:paraId="0F338E7D" w14:textId="77777777" w:rsidR="005346B7" w:rsidRDefault="005346B7" w:rsidP="005346B7"/>
    <w:p w14:paraId="47EE063C" w14:textId="77777777" w:rsidR="005346B7" w:rsidRDefault="005346B7" w:rsidP="005346B7"/>
    <w:p w14:paraId="117207D0" w14:textId="77777777" w:rsidR="005346B7" w:rsidRDefault="005346B7" w:rsidP="005346B7"/>
    <w:p w14:paraId="5EA26C22" w14:textId="77777777" w:rsidR="005346B7" w:rsidRDefault="005346B7" w:rsidP="005346B7"/>
    <w:p w14:paraId="181B4FB0" w14:textId="77777777" w:rsidR="005346B7" w:rsidRDefault="005346B7" w:rsidP="005346B7"/>
    <w:p w14:paraId="6ACCC5A9" w14:textId="77777777" w:rsidR="005346B7" w:rsidRDefault="005346B7" w:rsidP="005346B7"/>
    <w:p w14:paraId="4CC7E379" w14:textId="77777777" w:rsidR="005346B7" w:rsidRDefault="005346B7" w:rsidP="005346B7"/>
    <w:p w14:paraId="2B6E7532" w14:textId="77777777" w:rsidR="005346B7" w:rsidRDefault="005346B7" w:rsidP="005346B7"/>
    <w:p w14:paraId="4792C9A5" w14:textId="77777777" w:rsidR="005346B7" w:rsidRDefault="005346B7" w:rsidP="005346B7"/>
    <w:p w14:paraId="654E878C" w14:textId="77777777" w:rsidR="005346B7" w:rsidRDefault="005346B7" w:rsidP="005346B7"/>
    <w:p w14:paraId="10B2E014" w14:textId="77777777" w:rsidR="005346B7" w:rsidRDefault="005346B7" w:rsidP="005346B7"/>
    <w:p w14:paraId="394B070E" w14:textId="77777777" w:rsidR="005346B7" w:rsidRDefault="005346B7" w:rsidP="005346B7"/>
    <w:p w14:paraId="0E5A68E0" w14:textId="77777777" w:rsidR="005346B7" w:rsidRDefault="005346B7" w:rsidP="005346B7"/>
    <w:p w14:paraId="3D76031C" w14:textId="77777777" w:rsidR="005346B7" w:rsidRDefault="005346B7" w:rsidP="005346B7"/>
    <w:p w14:paraId="736229AD" w14:textId="77777777" w:rsidR="005346B7" w:rsidRDefault="005346B7" w:rsidP="005346B7"/>
    <w:p w14:paraId="17E5D041" w14:textId="77777777" w:rsidR="005346B7" w:rsidRDefault="005346B7" w:rsidP="005346B7"/>
    <w:p w14:paraId="66731192" w14:textId="77777777" w:rsidR="005346B7" w:rsidRDefault="005346B7" w:rsidP="005346B7"/>
    <w:p w14:paraId="67760493" w14:textId="77777777" w:rsidR="005346B7" w:rsidRDefault="005346B7" w:rsidP="005346B7"/>
    <w:p w14:paraId="359A62E1" w14:textId="77777777" w:rsidR="005346B7" w:rsidRDefault="005346B7" w:rsidP="005346B7"/>
    <w:p w14:paraId="7ED025A8" w14:textId="77777777" w:rsidR="005346B7" w:rsidRDefault="005346B7" w:rsidP="005346B7">
      <w:pPr>
        <w:pStyle w:val="Heading1"/>
        <w:jc w:val="center"/>
        <w:rPr>
          <w:i/>
        </w:rPr>
      </w:pPr>
      <w:bookmarkStart w:id="5" w:name="_Toc383036361"/>
      <w:r>
        <w:lastRenderedPageBreak/>
        <w:t xml:space="preserve">Buyer`s or Purchaser`s Portal </w:t>
      </w:r>
      <w:r>
        <w:rPr>
          <w:i/>
        </w:rPr>
        <w:t>(TBD)</w:t>
      </w:r>
      <w:bookmarkEnd w:id="5"/>
    </w:p>
    <w:p w14:paraId="124188A8" w14:textId="77777777" w:rsidR="005346B7" w:rsidRDefault="005346B7" w:rsidP="005346B7"/>
    <w:p w14:paraId="77245AC9" w14:textId="77777777" w:rsidR="005346B7" w:rsidRDefault="005346B7" w:rsidP="005346B7">
      <w:r>
        <w:rPr>
          <w:b/>
        </w:rPr>
        <w:t>Note:</w:t>
      </w:r>
      <w:r>
        <w:t xml:space="preserve"> Need to discuss with Al. We need a list of features that needs to be implemented here.</w:t>
      </w:r>
    </w:p>
    <w:p w14:paraId="48BBD558" w14:textId="77777777" w:rsidR="005346B7" w:rsidRDefault="005346B7" w:rsidP="005346B7"/>
    <w:p w14:paraId="68F4626A" w14:textId="77777777" w:rsidR="005346B7" w:rsidRDefault="005346B7" w:rsidP="005346B7"/>
    <w:p w14:paraId="0270675C" w14:textId="77777777" w:rsidR="005346B7" w:rsidRPr="00A21440" w:rsidRDefault="005346B7" w:rsidP="005346B7">
      <w:pPr>
        <w:rPr>
          <w:u w:val="single"/>
        </w:rPr>
      </w:pPr>
    </w:p>
    <w:p w14:paraId="2D39E8A6" w14:textId="77777777" w:rsidR="005346B7" w:rsidRDefault="005346B7" w:rsidP="005346B7"/>
    <w:p w14:paraId="219EF2F0" w14:textId="77777777" w:rsidR="005346B7" w:rsidRDefault="005346B7" w:rsidP="005346B7"/>
    <w:p w14:paraId="69DAA85E" w14:textId="77777777" w:rsidR="005346B7" w:rsidRDefault="005346B7" w:rsidP="005346B7"/>
    <w:p w14:paraId="047A0D6C" w14:textId="77777777" w:rsidR="005346B7" w:rsidRDefault="005346B7" w:rsidP="005346B7"/>
    <w:p w14:paraId="59619198" w14:textId="77777777" w:rsidR="005346B7" w:rsidRDefault="005346B7" w:rsidP="005346B7"/>
    <w:p w14:paraId="0F1B5840" w14:textId="77777777" w:rsidR="005346B7" w:rsidRDefault="005346B7" w:rsidP="005346B7"/>
    <w:p w14:paraId="27155589" w14:textId="77777777" w:rsidR="005346B7" w:rsidRDefault="005346B7" w:rsidP="005346B7"/>
    <w:p w14:paraId="787F2AC7" w14:textId="77777777" w:rsidR="005346B7" w:rsidRDefault="005346B7" w:rsidP="005346B7"/>
    <w:p w14:paraId="41991578" w14:textId="77777777" w:rsidR="005346B7" w:rsidRDefault="005346B7" w:rsidP="005346B7"/>
    <w:p w14:paraId="28D97C21" w14:textId="77777777" w:rsidR="005346B7" w:rsidRDefault="005346B7" w:rsidP="005346B7"/>
    <w:p w14:paraId="3A7BC82B" w14:textId="77777777" w:rsidR="005346B7" w:rsidRDefault="005346B7" w:rsidP="005346B7"/>
    <w:p w14:paraId="39BAECB8" w14:textId="77777777" w:rsidR="005346B7" w:rsidRDefault="005346B7" w:rsidP="005346B7"/>
    <w:p w14:paraId="5318132D" w14:textId="77777777" w:rsidR="005346B7" w:rsidRDefault="005346B7" w:rsidP="005346B7"/>
    <w:p w14:paraId="5DA4985C" w14:textId="77777777" w:rsidR="005346B7" w:rsidRDefault="005346B7" w:rsidP="005346B7"/>
    <w:p w14:paraId="0E75FAA9" w14:textId="77777777" w:rsidR="005346B7" w:rsidRDefault="005346B7" w:rsidP="005346B7"/>
    <w:p w14:paraId="5F1DD4D3" w14:textId="77777777" w:rsidR="005346B7" w:rsidRDefault="005346B7" w:rsidP="005346B7"/>
    <w:p w14:paraId="167A7BAC" w14:textId="77777777" w:rsidR="005346B7" w:rsidRDefault="005346B7" w:rsidP="005346B7"/>
    <w:p w14:paraId="73E720DD" w14:textId="77777777" w:rsidR="005346B7" w:rsidRDefault="005346B7" w:rsidP="005346B7"/>
    <w:p w14:paraId="04E4C503" w14:textId="77777777" w:rsidR="005346B7" w:rsidRDefault="005346B7" w:rsidP="005346B7"/>
    <w:p w14:paraId="5766A7FB" w14:textId="77777777" w:rsidR="005346B7" w:rsidRDefault="005346B7" w:rsidP="005346B7"/>
    <w:p w14:paraId="18472240" w14:textId="77777777" w:rsidR="005346B7" w:rsidRDefault="005346B7" w:rsidP="005346B7"/>
    <w:p w14:paraId="7BF9B176" w14:textId="77777777" w:rsidR="005346B7" w:rsidRDefault="005346B7" w:rsidP="005346B7">
      <w:pPr>
        <w:pStyle w:val="Heading1"/>
        <w:jc w:val="center"/>
      </w:pPr>
      <w:bookmarkStart w:id="6" w:name="_Toc383036362"/>
      <w:r>
        <w:lastRenderedPageBreak/>
        <w:t>Summary</w:t>
      </w:r>
      <w:bookmarkEnd w:id="6"/>
    </w:p>
    <w:p w14:paraId="3519EF42" w14:textId="77777777" w:rsidR="005346B7" w:rsidRDefault="005346B7" w:rsidP="005346B7">
      <w:pPr>
        <w:pStyle w:val="Heading2"/>
      </w:pPr>
      <w:bookmarkStart w:id="7" w:name="_Toc383036363"/>
      <w:r>
        <w:t>Missed features/tasks in stage 1</w:t>
      </w:r>
      <w:bookmarkEnd w:id="7"/>
    </w:p>
    <w:p w14:paraId="3EFC8653" w14:textId="77777777" w:rsidR="005346B7" w:rsidRDefault="005346B7" w:rsidP="005346B7"/>
    <w:p w14:paraId="78BA05B3" w14:textId="77777777" w:rsidR="005346B7" w:rsidRDefault="005346B7" w:rsidP="005346B7">
      <w:pPr>
        <w:rPr>
          <w:i/>
        </w:rPr>
      </w:pPr>
      <w:r>
        <w:t xml:space="preserve">Project - Bulk Upload Images </w:t>
      </w:r>
      <w:r>
        <w:rPr>
          <w:i/>
        </w:rPr>
        <w:t>(see field chart excel project sheet row 197)</w:t>
      </w:r>
    </w:p>
    <w:p w14:paraId="1379A548" w14:textId="77777777" w:rsidR="005346B7" w:rsidRDefault="005346B7" w:rsidP="005346B7">
      <w:pPr>
        <w:rPr>
          <w:i/>
        </w:rPr>
      </w:pPr>
      <w:r>
        <w:t xml:space="preserve">Project – Facebook integration </w:t>
      </w:r>
      <w:r>
        <w:rPr>
          <w:i/>
        </w:rPr>
        <w:t>(see field chart excel project sheet row 198)</w:t>
      </w:r>
    </w:p>
    <w:p w14:paraId="3CC67B5F" w14:textId="77777777" w:rsidR="005346B7" w:rsidRDefault="005346B7" w:rsidP="005346B7">
      <w:pPr>
        <w:rPr>
          <w:i/>
        </w:rPr>
      </w:pPr>
      <w:r>
        <w:t xml:space="preserve">Project – Twitter integration </w:t>
      </w:r>
      <w:r>
        <w:rPr>
          <w:i/>
        </w:rPr>
        <w:t>(see field chart excel project sheet row 199)</w:t>
      </w:r>
    </w:p>
    <w:p w14:paraId="2577B88A" w14:textId="77777777" w:rsidR="005346B7" w:rsidRDefault="005346B7" w:rsidP="005346B7">
      <w:pPr>
        <w:rPr>
          <w:i/>
        </w:rPr>
      </w:pPr>
      <w:r>
        <w:t xml:space="preserve">Project – Pinterest integration </w:t>
      </w:r>
      <w:r>
        <w:rPr>
          <w:i/>
        </w:rPr>
        <w:t>(see field chart excel project sheet row 200)</w:t>
      </w:r>
    </w:p>
    <w:p w14:paraId="7CEF557A" w14:textId="77777777" w:rsidR="005346B7" w:rsidRDefault="005346B7" w:rsidP="005346B7">
      <w:pPr>
        <w:rPr>
          <w:i/>
        </w:rPr>
      </w:pPr>
      <w:r>
        <w:t xml:space="preserve">Features – Room Sizes </w:t>
      </w:r>
      <w:r>
        <w:rPr>
          <w:i/>
        </w:rPr>
        <w:t>(see field chart excel project sheet row 355)</w:t>
      </w:r>
    </w:p>
    <w:p w14:paraId="04AF373D" w14:textId="77777777" w:rsidR="005346B7" w:rsidRDefault="005346B7" w:rsidP="005346B7">
      <w:pPr>
        <w:rPr>
          <w:i/>
        </w:rPr>
      </w:pPr>
      <w:r>
        <w:t xml:space="preserve">Pricing Display Options in Listing Pricing </w:t>
      </w:r>
      <w:r>
        <w:rPr>
          <w:i/>
        </w:rPr>
        <w:t>(see field chart excel listing sheet row 336)</w:t>
      </w:r>
    </w:p>
    <w:p w14:paraId="50E6D3D6" w14:textId="77777777" w:rsidR="005346B7" w:rsidRDefault="005346B7" w:rsidP="005346B7">
      <w:pPr>
        <w:rPr>
          <w:i/>
        </w:rPr>
      </w:pPr>
    </w:p>
    <w:p w14:paraId="425986D1" w14:textId="77777777" w:rsidR="005346B7" w:rsidRDefault="005346B7" w:rsidP="005346B7">
      <w:pPr>
        <w:pStyle w:val="Heading2"/>
      </w:pPr>
      <w:bookmarkStart w:id="8" w:name="_Toc383036364"/>
      <w:r>
        <w:t>Stage 2 features/tasks that were implemented in stage 1</w:t>
      </w:r>
      <w:bookmarkEnd w:id="8"/>
    </w:p>
    <w:p w14:paraId="7F95E41A" w14:textId="77777777" w:rsidR="005346B7" w:rsidRDefault="005346B7" w:rsidP="005346B7"/>
    <w:p w14:paraId="345CB407" w14:textId="77777777" w:rsidR="005346B7" w:rsidRDefault="005346B7" w:rsidP="005346B7">
      <w:pPr>
        <w:rPr>
          <w:i/>
        </w:rPr>
      </w:pPr>
      <w:r>
        <w:t xml:space="preserve">Listing – Special Conditions </w:t>
      </w:r>
      <w:r>
        <w:rPr>
          <w:i/>
        </w:rPr>
        <w:t>(see field chart excel listing sheet row 252)</w:t>
      </w:r>
    </w:p>
    <w:p w14:paraId="637350AD" w14:textId="77777777" w:rsidR="005346B7" w:rsidRDefault="005346B7" w:rsidP="005346B7">
      <w:pPr>
        <w:rPr>
          <w:i/>
        </w:rPr>
      </w:pPr>
      <w:r>
        <w:t xml:space="preserve">Listing – Options </w:t>
      </w:r>
      <w:r>
        <w:rPr>
          <w:i/>
        </w:rPr>
        <w:t>(see field chart excel listing sheet row 263)</w:t>
      </w:r>
    </w:p>
    <w:p w14:paraId="59EAD869" w14:textId="77777777" w:rsidR="005346B7" w:rsidRDefault="005346B7" w:rsidP="005346B7">
      <w:pPr>
        <w:rPr>
          <w:i/>
        </w:rPr>
      </w:pPr>
      <w:r>
        <w:t xml:space="preserve">Listing – Promotions </w:t>
      </w:r>
      <w:r>
        <w:rPr>
          <w:i/>
        </w:rPr>
        <w:t>(see field chart excel listing sheet row 280)</w:t>
      </w:r>
    </w:p>
    <w:p w14:paraId="217D0CA3" w14:textId="77777777" w:rsidR="005346B7" w:rsidRDefault="005346B7" w:rsidP="005346B7">
      <w:pPr>
        <w:rPr>
          <w:i/>
        </w:rPr>
      </w:pPr>
      <w:r>
        <w:t xml:space="preserve">Listing – Title </w:t>
      </w:r>
      <w:r>
        <w:rPr>
          <w:i/>
        </w:rPr>
        <w:t>(see field chart excel listing sheet 437)</w:t>
      </w:r>
    </w:p>
    <w:p w14:paraId="555A908C" w14:textId="77777777" w:rsidR="005346B7" w:rsidRDefault="005346B7" w:rsidP="005346B7">
      <w:pPr>
        <w:rPr>
          <w:i/>
        </w:rPr>
      </w:pPr>
    </w:p>
    <w:p w14:paraId="0E6821B4" w14:textId="77777777" w:rsidR="005346B7" w:rsidRDefault="005346B7" w:rsidP="005346B7">
      <w:pPr>
        <w:pStyle w:val="Heading2"/>
      </w:pPr>
      <w:bookmarkStart w:id="9" w:name="_Toc383036365"/>
      <w:r>
        <w:t>Total number of hours</w:t>
      </w:r>
      <w:bookmarkEnd w:id="9"/>
    </w:p>
    <w:p w14:paraId="4BE1BDDF" w14:textId="694C7252" w:rsidR="005346B7" w:rsidRDefault="00AE0F85" w:rsidP="005346B7">
      <w:r>
        <w:t>720.5</w:t>
      </w:r>
      <w:bookmarkStart w:id="10" w:name="_GoBack"/>
      <w:bookmarkEnd w:id="10"/>
    </w:p>
    <w:p w14:paraId="2E3DF8CB" w14:textId="77777777" w:rsidR="00DF74C1" w:rsidRPr="005346B7" w:rsidRDefault="00DF74C1" w:rsidP="005346B7"/>
    <w:sectPr w:rsidR="00DF74C1" w:rsidRPr="005346B7" w:rsidSect="00EA4B03">
      <w:headerReference w:type="default" r:id="rId8"/>
      <w:footerReference w:type="default" r:id="rId9"/>
      <w:pgSz w:w="11907" w:h="16839" w:code="9"/>
      <w:pgMar w:top="1440" w:right="1440" w:bottom="0" w:left="108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998374" w14:textId="77777777" w:rsidR="00F53581" w:rsidRDefault="00F53581" w:rsidP="00CC563B">
      <w:pPr>
        <w:spacing w:after="0" w:line="240" w:lineRule="auto"/>
      </w:pPr>
      <w:r>
        <w:separator/>
      </w:r>
    </w:p>
  </w:endnote>
  <w:endnote w:type="continuationSeparator" w:id="0">
    <w:p w14:paraId="14DDBA19" w14:textId="77777777" w:rsidR="00F53581" w:rsidRDefault="00F53581" w:rsidP="00CC5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B9133" w14:textId="77777777" w:rsidR="00C43EE9" w:rsidRDefault="00C43EE9" w:rsidP="005A2501">
    <w:pPr>
      <w:spacing w:after="0"/>
      <w:jc w:val="center"/>
      <w:rPr>
        <w:rFonts w:eastAsia="Times New Roman" w:cs="Calibri"/>
        <w:noProof/>
        <w:sz w:val="16"/>
        <w:szCs w:val="16"/>
      </w:rPr>
    </w:pPr>
    <w:r>
      <w:rPr>
        <w:b/>
        <w:noProof/>
        <w:sz w:val="16"/>
        <w:szCs w:val="16"/>
        <w:lang w:val="en-US"/>
      </w:rPr>
      <w:drawing>
        <wp:anchor distT="0" distB="0" distL="114300" distR="114300" simplePos="0" relativeHeight="251658240" behindDoc="1" locked="0" layoutInCell="1" allowOverlap="1" wp14:anchorId="78CB0B8A" wp14:editId="2086B38E">
          <wp:simplePos x="0" y="0"/>
          <wp:positionH relativeFrom="column">
            <wp:posOffset>6410960</wp:posOffset>
          </wp:positionH>
          <wp:positionV relativeFrom="paragraph">
            <wp:posOffset>-4273550</wp:posOffset>
          </wp:positionV>
          <wp:extent cx="276225" cy="1492885"/>
          <wp:effectExtent l="0" t="0" r="9525" b="0"/>
          <wp:wrapNone/>
          <wp:docPr id="4" name="Picture 4" descr="net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resul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149288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16"/>
        <w:szCs w:val="16"/>
        <w:lang w:val="en-US"/>
      </w:rPr>
      <w:drawing>
        <wp:anchor distT="0" distB="0" distL="114300" distR="114300" simplePos="0" relativeHeight="251657216" behindDoc="1" locked="0" layoutInCell="1" allowOverlap="1" wp14:anchorId="6AA32354" wp14:editId="0F8F3811">
          <wp:simplePos x="0" y="0"/>
          <wp:positionH relativeFrom="column">
            <wp:posOffset>6410960</wp:posOffset>
          </wp:positionH>
          <wp:positionV relativeFrom="paragraph">
            <wp:posOffset>-2216785</wp:posOffset>
          </wp:positionV>
          <wp:extent cx="276225" cy="2045335"/>
          <wp:effectExtent l="0" t="0" r="9525" b="0"/>
          <wp:wrapNone/>
          <wp:docPr id="3" name="Picture 3" descr="logo-sugar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sugarCR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6225" cy="204533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16"/>
        <w:szCs w:val="16"/>
      </w:rPr>
      <w:t>CRMWorks ASIA</w:t>
    </w:r>
    <w:r w:rsidRPr="005A2501">
      <w:rPr>
        <w:b/>
        <w:sz w:val="16"/>
        <w:szCs w:val="16"/>
      </w:rPr>
      <w:t xml:space="preserve"> Inc.</w:t>
    </w:r>
    <w:r w:rsidRPr="005A2501">
      <w:rPr>
        <w:rFonts w:eastAsia="Times New Roman" w:cs="Calibri"/>
        <w:noProof/>
        <w:sz w:val="16"/>
        <w:szCs w:val="16"/>
      </w:rPr>
      <w:t xml:space="preserve"> </w:t>
    </w:r>
    <w:r w:rsidRPr="00260FEB">
      <w:rPr>
        <w:rFonts w:eastAsia="Times New Roman" w:cs="Calibri"/>
        <w:noProof/>
        <w:sz w:val="16"/>
        <w:szCs w:val="16"/>
      </w:rPr>
      <w:t>2/F Crown 7 Building, Juan Luna Avenue, Mabolo Cebu City 6000 Philippines</w:t>
    </w:r>
  </w:p>
  <w:sdt>
    <w:sdtPr>
      <w:id w:val="-47533545"/>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14:paraId="42AE181C" w14:textId="77777777" w:rsidR="00C43EE9" w:rsidRPr="0005682D" w:rsidRDefault="00C43EE9" w:rsidP="0005682D">
            <w:pPr>
              <w:pStyle w:val="Footer"/>
              <w:jc w:val="center"/>
              <w:rPr>
                <w:sz w:val="20"/>
                <w:szCs w:val="20"/>
              </w:rPr>
            </w:pPr>
            <w:r w:rsidRPr="00BA7F7C">
              <w:rPr>
                <w:sz w:val="16"/>
                <w:szCs w:val="16"/>
              </w:rPr>
              <w:t xml:space="preserve">Page </w:t>
            </w:r>
            <w:r w:rsidRPr="00BA7F7C">
              <w:rPr>
                <w:bCs/>
                <w:sz w:val="16"/>
                <w:szCs w:val="16"/>
              </w:rPr>
              <w:fldChar w:fldCharType="begin"/>
            </w:r>
            <w:r w:rsidRPr="00BA7F7C">
              <w:rPr>
                <w:bCs/>
                <w:sz w:val="16"/>
                <w:szCs w:val="16"/>
              </w:rPr>
              <w:instrText xml:space="preserve"> PAGE </w:instrText>
            </w:r>
            <w:r w:rsidRPr="00BA7F7C">
              <w:rPr>
                <w:bCs/>
                <w:sz w:val="16"/>
                <w:szCs w:val="16"/>
              </w:rPr>
              <w:fldChar w:fldCharType="separate"/>
            </w:r>
            <w:r w:rsidR="00AE0F85">
              <w:rPr>
                <w:bCs/>
                <w:noProof/>
                <w:sz w:val="16"/>
                <w:szCs w:val="16"/>
              </w:rPr>
              <w:t>32</w:t>
            </w:r>
            <w:r w:rsidRPr="00BA7F7C">
              <w:rPr>
                <w:bCs/>
                <w:sz w:val="16"/>
                <w:szCs w:val="16"/>
              </w:rPr>
              <w:fldChar w:fldCharType="end"/>
            </w:r>
            <w:r w:rsidRPr="00BA7F7C">
              <w:rPr>
                <w:sz w:val="16"/>
                <w:szCs w:val="16"/>
              </w:rPr>
              <w:t xml:space="preserve"> of </w:t>
            </w:r>
            <w:r w:rsidRPr="00BA7F7C">
              <w:rPr>
                <w:bCs/>
                <w:sz w:val="16"/>
                <w:szCs w:val="16"/>
              </w:rPr>
              <w:fldChar w:fldCharType="begin"/>
            </w:r>
            <w:r w:rsidRPr="00BA7F7C">
              <w:rPr>
                <w:bCs/>
                <w:sz w:val="16"/>
                <w:szCs w:val="16"/>
              </w:rPr>
              <w:instrText xml:space="preserve"> NUMPAGES  </w:instrText>
            </w:r>
            <w:r w:rsidRPr="00BA7F7C">
              <w:rPr>
                <w:bCs/>
                <w:sz w:val="16"/>
                <w:szCs w:val="16"/>
              </w:rPr>
              <w:fldChar w:fldCharType="separate"/>
            </w:r>
            <w:r w:rsidR="00AE0F85">
              <w:rPr>
                <w:bCs/>
                <w:noProof/>
                <w:sz w:val="16"/>
                <w:szCs w:val="16"/>
              </w:rPr>
              <w:t>34</w:t>
            </w:r>
            <w:r w:rsidRPr="00BA7F7C">
              <w:rPr>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9E92D" w14:textId="77777777" w:rsidR="00F53581" w:rsidRDefault="00F53581" w:rsidP="00CC563B">
      <w:pPr>
        <w:spacing w:after="0" w:line="240" w:lineRule="auto"/>
      </w:pPr>
      <w:r>
        <w:separator/>
      </w:r>
    </w:p>
  </w:footnote>
  <w:footnote w:type="continuationSeparator" w:id="0">
    <w:p w14:paraId="6FA8B3EC" w14:textId="77777777" w:rsidR="00F53581" w:rsidRDefault="00F53581" w:rsidP="00CC56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1321F" w14:textId="77777777" w:rsidR="00C43EE9" w:rsidRDefault="00C43EE9" w:rsidP="00E42877">
    <w:pPr>
      <w:pStyle w:val="Header"/>
      <w:tabs>
        <w:tab w:val="clear" w:pos="4680"/>
        <w:tab w:val="center" w:pos="4693"/>
        <w:tab w:val="left" w:pos="7815"/>
      </w:tabs>
      <w:jc w:val="center"/>
    </w:pPr>
    <w:r>
      <w:rPr>
        <w:b/>
        <w:noProof/>
        <w:sz w:val="32"/>
        <w:szCs w:val="32"/>
        <w:lang w:val="en-US"/>
      </w:rPr>
      <w:drawing>
        <wp:inline distT="0" distB="0" distL="0" distR="0" wp14:anchorId="0C530054" wp14:editId="6740529B">
          <wp:extent cx="3875946" cy="43815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mworks_asia_new_logo_hi-res(transparent_background) Rev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75946" cy="438150"/>
                  </a:xfrm>
                  <a:prstGeom prst="rect">
                    <a:avLst/>
                  </a:prstGeom>
                </pic:spPr>
              </pic:pic>
            </a:graphicData>
          </a:graphic>
        </wp:inline>
      </w:drawing>
    </w:r>
    <w:r>
      <w:br/>
    </w:r>
    <w:r>
      <w:br/>
    </w:r>
    <w:r>
      <w:rPr>
        <w:noProof/>
        <w:lang w:val="en-US"/>
      </w:rPr>
      <w:drawing>
        <wp:anchor distT="0" distB="0" distL="114300" distR="114300" simplePos="0" relativeHeight="251659264" behindDoc="1" locked="0" layoutInCell="1" allowOverlap="1" wp14:anchorId="29ADF813" wp14:editId="1212BCBC">
          <wp:simplePos x="0" y="0"/>
          <wp:positionH relativeFrom="column">
            <wp:posOffset>6336665</wp:posOffset>
          </wp:positionH>
          <wp:positionV relativeFrom="paragraph">
            <wp:posOffset>677545</wp:posOffset>
          </wp:positionV>
          <wp:extent cx="417195" cy="1905635"/>
          <wp:effectExtent l="0" t="0" r="1905" b="0"/>
          <wp:wrapNone/>
          <wp:docPr id="5" name="Picture 5" descr="next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xtboo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7195" cy="190563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16"/>
        <w:szCs w:val="16"/>
        <w:lang w:val="en-US"/>
      </w:rPr>
      <w:drawing>
        <wp:anchor distT="0" distB="0" distL="114300" distR="114300" simplePos="0" relativeHeight="251656192" behindDoc="1" locked="0" layoutInCell="1" allowOverlap="1" wp14:anchorId="73DF24E0" wp14:editId="5296A880">
          <wp:simplePos x="0" y="0"/>
          <wp:positionH relativeFrom="column">
            <wp:posOffset>6410960</wp:posOffset>
          </wp:positionH>
          <wp:positionV relativeFrom="paragraph">
            <wp:posOffset>3228340</wp:posOffset>
          </wp:positionV>
          <wp:extent cx="276225" cy="1637665"/>
          <wp:effectExtent l="0" t="0" r="9525" b="635"/>
          <wp:wrapNone/>
          <wp:docPr id="2" name="Picture 2"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76225" cy="1637665"/>
                  </a:xfrm>
                  <a:prstGeom prst="rect">
                    <a:avLst/>
                  </a:prstGeom>
                  <a:noFill/>
                  <a:ln>
                    <a:noFill/>
                  </a:ln>
                </pic:spPr>
              </pic:pic>
            </a:graphicData>
          </a:graphic>
          <wp14:sizeRelH relativeFrom="page">
            <wp14:pctWidth>0</wp14:pctWidth>
          </wp14:sizeRelH>
          <wp14:sizeRelV relativeFrom="page">
            <wp14:pctHeight>0</wp14:pctHeight>
          </wp14:sizeRelV>
        </wp:anchor>
      </w:drawing>
    </w:r>
    <w:r>
      <w:t>InProperty – Stage 2 Estimates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B2F1D"/>
    <w:multiLevelType w:val="hybridMultilevel"/>
    <w:tmpl w:val="3334B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C24EC"/>
    <w:multiLevelType w:val="hybridMultilevel"/>
    <w:tmpl w:val="35961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71EE9"/>
    <w:multiLevelType w:val="hybridMultilevel"/>
    <w:tmpl w:val="2DCAEB7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3B1098"/>
    <w:multiLevelType w:val="hybridMultilevel"/>
    <w:tmpl w:val="B8D2CD6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BF3F90"/>
    <w:multiLevelType w:val="hybridMultilevel"/>
    <w:tmpl w:val="7908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804938"/>
    <w:multiLevelType w:val="hybridMultilevel"/>
    <w:tmpl w:val="58260BA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27872771"/>
    <w:multiLevelType w:val="hybridMultilevel"/>
    <w:tmpl w:val="CB46EBFA"/>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nsid w:val="28766A81"/>
    <w:multiLevelType w:val="hybridMultilevel"/>
    <w:tmpl w:val="55307A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2A414DAD"/>
    <w:multiLevelType w:val="hybridMultilevel"/>
    <w:tmpl w:val="5A12FDB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A786A18"/>
    <w:multiLevelType w:val="hybridMultilevel"/>
    <w:tmpl w:val="AB38FC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328A159A"/>
    <w:multiLevelType w:val="hybridMultilevel"/>
    <w:tmpl w:val="D95C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CF5D2F"/>
    <w:multiLevelType w:val="hybridMultilevel"/>
    <w:tmpl w:val="B1ACBD7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353E5763"/>
    <w:multiLevelType w:val="hybridMultilevel"/>
    <w:tmpl w:val="8962DC9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6726E76"/>
    <w:multiLevelType w:val="hybridMultilevel"/>
    <w:tmpl w:val="05B424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3B421A9A"/>
    <w:multiLevelType w:val="hybridMultilevel"/>
    <w:tmpl w:val="6088A50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0ED54F1"/>
    <w:multiLevelType w:val="hybridMultilevel"/>
    <w:tmpl w:val="CAC4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8E43E8"/>
    <w:multiLevelType w:val="hybridMultilevel"/>
    <w:tmpl w:val="73A03C7A"/>
    <w:lvl w:ilvl="0" w:tplc="D3363F1C">
      <w:start w:val="10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7D014C1"/>
    <w:multiLevelType w:val="hybridMultilevel"/>
    <w:tmpl w:val="DD049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59B94AD0"/>
    <w:multiLevelType w:val="hybridMultilevel"/>
    <w:tmpl w:val="B102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3731F0"/>
    <w:multiLevelType w:val="hybridMultilevel"/>
    <w:tmpl w:val="E4B6D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776343"/>
    <w:multiLevelType w:val="hybridMultilevel"/>
    <w:tmpl w:val="75E8A9F6"/>
    <w:lvl w:ilvl="0" w:tplc="954C327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nsid w:val="5B97081B"/>
    <w:multiLevelType w:val="multilevel"/>
    <w:tmpl w:val="408C9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613914FB"/>
    <w:multiLevelType w:val="hybridMultilevel"/>
    <w:tmpl w:val="C4E662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3">
    <w:nsid w:val="68FC4D32"/>
    <w:multiLevelType w:val="hybridMultilevel"/>
    <w:tmpl w:val="517A4C2C"/>
    <w:lvl w:ilvl="0" w:tplc="14E86ED4">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C04739"/>
    <w:multiLevelType w:val="hybridMultilevel"/>
    <w:tmpl w:val="11A8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BF47A0"/>
    <w:multiLevelType w:val="hybridMultilevel"/>
    <w:tmpl w:val="F26CE0B0"/>
    <w:lvl w:ilvl="0" w:tplc="9C9A620C">
      <w:start w:val="100"/>
      <w:numFmt w:val="bullet"/>
      <w:lvlText w:val="-"/>
      <w:lvlJc w:val="left"/>
      <w:pPr>
        <w:ind w:left="6120" w:hanging="360"/>
      </w:pPr>
      <w:rPr>
        <w:rFonts w:ascii="Calibri" w:eastAsia="Calibri" w:hAnsi="Calibri" w:cs="Times New Roman"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6">
    <w:nsid w:val="7A4A4B62"/>
    <w:multiLevelType w:val="hybridMultilevel"/>
    <w:tmpl w:val="7DF6CBC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D9179A2"/>
    <w:multiLevelType w:val="hybridMultilevel"/>
    <w:tmpl w:val="19C88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9"/>
  </w:num>
  <w:num w:numId="4">
    <w:abstractNumId w:val="5"/>
  </w:num>
  <w:num w:numId="5">
    <w:abstractNumId w:val="26"/>
  </w:num>
  <w:num w:numId="6">
    <w:abstractNumId w:val="12"/>
  </w:num>
  <w:num w:numId="7">
    <w:abstractNumId w:val="14"/>
  </w:num>
  <w:num w:numId="8">
    <w:abstractNumId w:val="2"/>
  </w:num>
  <w:num w:numId="9">
    <w:abstractNumId w:val="8"/>
  </w:num>
  <w:num w:numId="10">
    <w:abstractNumId w:val="3"/>
  </w:num>
  <w:num w:numId="11">
    <w:abstractNumId w:val="2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8"/>
  </w:num>
  <w:num w:numId="14">
    <w:abstractNumId w:val="11"/>
  </w:num>
  <w:num w:numId="15">
    <w:abstractNumId w:val="15"/>
  </w:num>
  <w:num w:numId="16">
    <w:abstractNumId w:val="4"/>
  </w:num>
  <w:num w:numId="17">
    <w:abstractNumId w:val="24"/>
  </w:num>
  <w:num w:numId="18">
    <w:abstractNumId w:val="1"/>
  </w:num>
  <w:num w:numId="19">
    <w:abstractNumId w:val="19"/>
  </w:num>
  <w:num w:numId="20">
    <w:abstractNumId w:val="17"/>
  </w:num>
  <w:num w:numId="2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10"/>
  </w:num>
  <w:num w:numId="24">
    <w:abstractNumId w:val="23"/>
  </w:num>
  <w:num w:numId="25">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22"/>
  </w:num>
  <w:num w:numId="28">
    <w:abstractNumId w:val="25"/>
  </w:num>
  <w:num w:numId="29">
    <w:abstractNumId w:val="20"/>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877"/>
    <w:rsid w:val="00000C08"/>
    <w:rsid w:val="000025F1"/>
    <w:rsid w:val="00002CF6"/>
    <w:rsid w:val="00004449"/>
    <w:rsid w:val="00007F46"/>
    <w:rsid w:val="000110D1"/>
    <w:rsid w:val="00011827"/>
    <w:rsid w:val="000151C3"/>
    <w:rsid w:val="00017534"/>
    <w:rsid w:val="00017E89"/>
    <w:rsid w:val="00021CFC"/>
    <w:rsid w:val="0002231B"/>
    <w:rsid w:val="00026F4C"/>
    <w:rsid w:val="00031BFD"/>
    <w:rsid w:val="0003326C"/>
    <w:rsid w:val="000348BA"/>
    <w:rsid w:val="00044C14"/>
    <w:rsid w:val="00046FF6"/>
    <w:rsid w:val="0005184B"/>
    <w:rsid w:val="0005682D"/>
    <w:rsid w:val="00057432"/>
    <w:rsid w:val="000601D1"/>
    <w:rsid w:val="00065F0F"/>
    <w:rsid w:val="000674D7"/>
    <w:rsid w:val="00071ABB"/>
    <w:rsid w:val="0007214B"/>
    <w:rsid w:val="00072923"/>
    <w:rsid w:val="00074AAB"/>
    <w:rsid w:val="0008198E"/>
    <w:rsid w:val="000834F1"/>
    <w:rsid w:val="00087996"/>
    <w:rsid w:val="00093E53"/>
    <w:rsid w:val="000A33AA"/>
    <w:rsid w:val="000B29F7"/>
    <w:rsid w:val="000B4FDE"/>
    <w:rsid w:val="000C0E1D"/>
    <w:rsid w:val="000C0EC0"/>
    <w:rsid w:val="000C76F6"/>
    <w:rsid w:val="000D371E"/>
    <w:rsid w:val="000D656C"/>
    <w:rsid w:val="000E059B"/>
    <w:rsid w:val="000E077C"/>
    <w:rsid w:val="000E0E3C"/>
    <w:rsid w:val="000E2511"/>
    <w:rsid w:val="000F3F93"/>
    <w:rsid w:val="000F4C94"/>
    <w:rsid w:val="000F7193"/>
    <w:rsid w:val="0010112E"/>
    <w:rsid w:val="00102B80"/>
    <w:rsid w:val="00104C78"/>
    <w:rsid w:val="00106844"/>
    <w:rsid w:val="001122CB"/>
    <w:rsid w:val="00114360"/>
    <w:rsid w:val="001206F6"/>
    <w:rsid w:val="00123128"/>
    <w:rsid w:val="00123535"/>
    <w:rsid w:val="00123C25"/>
    <w:rsid w:val="00123D8B"/>
    <w:rsid w:val="00124DEB"/>
    <w:rsid w:val="0012521C"/>
    <w:rsid w:val="001262CE"/>
    <w:rsid w:val="00127B7C"/>
    <w:rsid w:val="00134A10"/>
    <w:rsid w:val="00140351"/>
    <w:rsid w:val="00151113"/>
    <w:rsid w:val="00155253"/>
    <w:rsid w:val="00160630"/>
    <w:rsid w:val="00161178"/>
    <w:rsid w:val="00161BB1"/>
    <w:rsid w:val="0017173C"/>
    <w:rsid w:val="00175944"/>
    <w:rsid w:val="0017605C"/>
    <w:rsid w:val="0017671E"/>
    <w:rsid w:val="00182AB2"/>
    <w:rsid w:val="00192965"/>
    <w:rsid w:val="001A0FD8"/>
    <w:rsid w:val="001A14A3"/>
    <w:rsid w:val="001B1D52"/>
    <w:rsid w:val="001B33BB"/>
    <w:rsid w:val="001B60FF"/>
    <w:rsid w:val="001C01AA"/>
    <w:rsid w:val="001C2542"/>
    <w:rsid w:val="001C3738"/>
    <w:rsid w:val="001C40C0"/>
    <w:rsid w:val="001C5857"/>
    <w:rsid w:val="001C711F"/>
    <w:rsid w:val="001E43A9"/>
    <w:rsid w:val="001E4D8E"/>
    <w:rsid w:val="001E4E0C"/>
    <w:rsid w:val="001F3049"/>
    <w:rsid w:val="002000F8"/>
    <w:rsid w:val="0020073C"/>
    <w:rsid w:val="00206615"/>
    <w:rsid w:val="0021676B"/>
    <w:rsid w:val="00220978"/>
    <w:rsid w:val="00221DDC"/>
    <w:rsid w:val="002243E0"/>
    <w:rsid w:val="00230743"/>
    <w:rsid w:val="00233391"/>
    <w:rsid w:val="0023452A"/>
    <w:rsid w:val="00236A7F"/>
    <w:rsid w:val="00237D12"/>
    <w:rsid w:val="0024028D"/>
    <w:rsid w:val="00244059"/>
    <w:rsid w:val="0024446A"/>
    <w:rsid w:val="0024485C"/>
    <w:rsid w:val="002464D6"/>
    <w:rsid w:val="00246684"/>
    <w:rsid w:val="002467D3"/>
    <w:rsid w:val="00251D56"/>
    <w:rsid w:val="00253547"/>
    <w:rsid w:val="00255394"/>
    <w:rsid w:val="00260FEB"/>
    <w:rsid w:val="002709F1"/>
    <w:rsid w:val="0027170D"/>
    <w:rsid w:val="002771BB"/>
    <w:rsid w:val="00280322"/>
    <w:rsid w:val="00291F7C"/>
    <w:rsid w:val="002939C8"/>
    <w:rsid w:val="00294F64"/>
    <w:rsid w:val="00295D8C"/>
    <w:rsid w:val="002A184F"/>
    <w:rsid w:val="002A198B"/>
    <w:rsid w:val="002A1EB4"/>
    <w:rsid w:val="002A27DE"/>
    <w:rsid w:val="002B19F8"/>
    <w:rsid w:val="002B5A0E"/>
    <w:rsid w:val="002C35BD"/>
    <w:rsid w:val="002C3EB1"/>
    <w:rsid w:val="002C4560"/>
    <w:rsid w:val="002C4904"/>
    <w:rsid w:val="002C5408"/>
    <w:rsid w:val="002D2F46"/>
    <w:rsid w:val="002D78BA"/>
    <w:rsid w:val="002E3B04"/>
    <w:rsid w:val="002E4164"/>
    <w:rsid w:val="002E4D5F"/>
    <w:rsid w:val="002E7D5D"/>
    <w:rsid w:val="002E7E18"/>
    <w:rsid w:val="002F58D4"/>
    <w:rsid w:val="0030197E"/>
    <w:rsid w:val="00301B80"/>
    <w:rsid w:val="003112D0"/>
    <w:rsid w:val="00311FA0"/>
    <w:rsid w:val="003164D5"/>
    <w:rsid w:val="00321380"/>
    <w:rsid w:val="00340C66"/>
    <w:rsid w:val="00342556"/>
    <w:rsid w:val="00343F05"/>
    <w:rsid w:val="00345B1A"/>
    <w:rsid w:val="00346B27"/>
    <w:rsid w:val="00346F63"/>
    <w:rsid w:val="003510FA"/>
    <w:rsid w:val="003525B4"/>
    <w:rsid w:val="0035329B"/>
    <w:rsid w:val="00353914"/>
    <w:rsid w:val="00355200"/>
    <w:rsid w:val="00360EE5"/>
    <w:rsid w:val="00361A96"/>
    <w:rsid w:val="0036425E"/>
    <w:rsid w:val="0036434F"/>
    <w:rsid w:val="0036438D"/>
    <w:rsid w:val="00367583"/>
    <w:rsid w:val="0037465E"/>
    <w:rsid w:val="00375D17"/>
    <w:rsid w:val="003838DE"/>
    <w:rsid w:val="003878F7"/>
    <w:rsid w:val="00387E31"/>
    <w:rsid w:val="00392294"/>
    <w:rsid w:val="00392858"/>
    <w:rsid w:val="0039602D"/>
    <w:rsid w:val="003A6CE7"/>
    <w:rsid w:val="003C08EF"/>
    <w:rsid w:val="003C0D29"/>
    <w:rsid w:val="003C26BD"/>
    <w:rsid w:val="003C4607"/>
    <w:rsid w:val="003C5117"/>
    <w:rsid w:val="003C5C2C"/>
    <w:rsid w:val="003D0C6E"/>
    <w:rsid w:val="003D1E21"/>
    <w:rsid w:val="003D353C"/>
    <w:rsid w:val="003D569B"/>
    <w:rsid w:val="003D7686"/>
    <w:rsid w:val="003D7E96"/>
    <w:rsid w:val="003E43B2"/>
    <w:rsid w:val="003F153A"/>
    <w:rsid w:val="003F2341"/>
    <w:rsid w:val="003F3DEB"/>
    <w:rsid w:val="003F4D63"/>
    <w:rsid w:val="0040631C"/>
    <w:rsid w:val="0040759B"/>
    <w:rsid w:val="00415BEB"/>
    <w:rsid w:val="0041602E"/>
    <w:rsid w:val="00420186"/>
    <w:rsid w:val="00421962"/>
    <w:rsid w:val="004275FA"/>
    <w:rsid w:val="00430947"/>
    <w:rsid w:val="00432490"/>
    <w:rsid w:val="00442A94"/>
    <w:rsid w:val="00443F21"/>
    <w:rsid w:val="00450D66"/>
    <w:rsid w:val="00455F06"/>
    <w:rsid w:val="00456049"/>
    <w:rsid w:val="004565A1"/>
    <w:rsid w:val="00460914"/>
    <w:rsid w:val="004613F4"/>
    <w:rsid w:val="0046346A"/>
    <w:rsid w:val="0047063B"/>
    <w:rsid w:val="00474674"/>
    <w:rsid w:val="00481188"/>
    <w:rsid w:val="00483982"/>
    <w:rsid w:val="00485492"/>
    <w:rsid w:val="0048700C"/>
    <w:rsid w:val="00487B4D"/>
    <w:rsid w:val="004907B3"/>
    <w:rsid w:val="0049437A"/>
    <w:rsid w:val="004957B4"/>
    <w:rsid w:val="004A3352"/>
    <w:rsid w:val="004B4BCC"/>
    <w:rsid w:val="004B513E"/>
    <w:rsid w:val="004B6B7C"/>
    <w:rsid w:val="004B788E"/>
    <w:rsid w:val="004B7C60"/>
    <w:rsid w:val="004C1DB4"/>
    <w:rsid w:val="004C27C2"/>
    <w:rsid w:val="004C6D67"/>
    <w:rsid w:val="004D316F"/>
    <w:rsid w:val="004D3D18"/>
    <w:rsid w:val="004E0FB5"/>
    <w:rsid w:val="004E3B24"/>
    <w:rsid w:val="004E5C64"/>
    <w:rsid w:val="004F3A4E"/>
    <w:rsid w:val="004F458D"/>
    <w:rsid w:val="004F6586"/>
    <w:rsid w:val="004F6DA8"/>
    <w:rsid w:val="00502829"/>
    <w:rsid w:val="00502AE9"/>
    <w:rsid w:val="005031AD"/>
    <w:rsid w:val="00503BE0"/>
    <w:rsid w:val="00503DCF"/>
    <w:rsid w:val="00514477"/>
    <w:rsid w:val="005153D3"/>
    <w:rsid w:val="00515828"/>
    <w:rsid w:val="005170A3"/>
    <w:rsid w:val="00521661"/>
    <w:rsid w:val="00521948"/>
    <w:rsid w:val="00522B07"/>
    <w:rsid w:val="00525560"/>
    <w:rsid w:val="00526E41"/>
    <w:rsid w:val="005346B7"/>
    <w:rsid w:val="00544C71"/>
    <w:rsid w:val="00554CAA"/>
    <w:rsid w:val="00557989"/>
    <w:rsid w:val="00563D35"/>
    <w:rsid w:val="00566784"/>
    <w:rsid w:val="00571AED"/>
    <w:rsid w:val="005752B4"/>
    <w:rsid w:val="00577CB2"/>
    <w:rsid w:val="00584968"/>
    <w:rsid w:val="00587AB5"/>
    <w:rsid w:val="00591379"/>
    <w:rsid w:val="00591587"/>
    <w:rsid w:val="00592337"/>
    <w:rsid w:val="005923DC"/>
    <w:rsid w:val="00594736"/>
    <w:rsid w:val="005A016B"/>
    <w:rsid w:val="005A2501"/>
    <w:rsid w:val="005B1FB1"/>
    <w:rsid w:val="005B3175"/>
    <w:rsid w:val="005B7E65"/>
    <w:rsid w:val="005C41FA"/>
    <w:rsid w:val="005D5426"/>
    <w:rsid w:val="005D7B07"/>
    <w:rsid w:val="005E16ED"/>
    <w:rsid w:val="005E35E1"/>
    <w:rsid w:val="005E60F7"/>
    <w:rsid w:val="005E709E"/>
    <w:rsid w:val="005F1623"/>
    <w:rsid w:val="005F1ED1"/>
    <w:rsid w:val="005F38B1"/>
    <w:rsid w:val="005F592A"/>
    <w:rsid w:val="005F6B65"/>
    <w:rsid w:val="005F78A4"/>
    <w:rsid w:val="00601074"/>
    <w:rsid w:val="00601908"/>
    <w:rsid w:val="00625F5D"/>
    <w:rsid w:val="00656312"/>
    <w:rsid w:val="0066009C"/>
    <w:rsid w:val="00660151"/>
    <w:rsid w:val="006602BA"/>
    <w:rsid w:val="006613B1"/>
    <w:rsid w:val="0066566D"/>
    <w:rsid w:val="00667C57"/>
    <w:rsid w:val="00670E4E"/>
    <w:rsid w:val="00673EA8"/>
    <w:rsid w:val="006745FD"/>
    <w:rsid w:val="006768E1"/>
    <w:rsid w:val="0068102C"/>
    <w:rsid w:val="006834D1"/>
    <w:rsid w:val="00690EA0"/>
    <w:rsid w:val="00692BBE"/>
    <w:rsid w:val="006965E1"/>
    <w:rsid w:val="006A20A8"/>
    <w:rsid w:val="006A7FB8"/>
    <w:rsid w:val="006B2DE4"/>
    <w:rsid w:val="006B35EE"/>
    <w:rsid w:val="006B4551"/>
    <w:rsid w:val="006B617D"/>
    <w:rsid w:val="006B7B14"/>
    <w:rsid w:val="006C081E"/>
    <w:rsid w:val="006C0BA5"/>
    <w:rsid w:val="006C1FA6"/>
    <w:rsid w:val="006C3C1C"/>
    <w:rsid w:val="006C5918"/>
    <w:rsid w:val="006D0EF4"/>
    <w:rsid w:val="006D180F"/>
    <w:rsid w:val="006D5A8E"/>
    <w:rsid w:val="006E204F"/>
    <w:rsid w:val="006E5B61"/>
    <w:rsid w:val="006E6829"/>
    <w:rsid w:val="006E718F"/>
    <w:rsid w:val="0070418B"/>
    <w:rsid w:val="00704305"/>
    <w:rsid w:val="00707E0F"/>
    <w:rsid w:val="00721F1A"/>
    <w:rsid w:val="007231F0"/>
    <w:rsid w:val="00723F4B"/>
    <w:rsid w:val="00725714"/>
    <w:rsid w:val="00727478"/>
    <w:rsid w:val="00731C72"/>
    <w:rsid w:val="007341CA"/>
    <w:rsid w:val="0074037D"/>
    <w:rsid w:val="00742E85"/>
    <w:rsid w:val="00745424"/>
    <w:rsid w:val="007468DA"/>
    <w:rsid w:val="007527E1"/>
    <w:rsid w:val="00753581"/>
    <w:rsid w:val="00762E89"/>
    <w:rsid w:val="007647A1"/>
    <w:rsid w:val="0077024E"/>
    <w:rsid w:val="007705B8"/>
    <w:rsid w:val="007707D8"/>
    <w:rsid w:val="00773ED7"/>
    <w:rsid w:val="00774BC5"/>
    <w:rsid w:val="00780DE9"/>
    <w:rsid w:val="00782C79"/>
    <w:rsid w:val="00783AB8"/>
    <w:rsid w:val="00784DDB"/>
    <w:rsid w:val="00792622"/>
    <w:rsid w:val="00792A0F"/>
    <w:rsid w:val="00794883"/>
    <w:rsid w:val="007970A4"/>
    <w:rsid w:val="007B3A7E"/>
    <w:rsid w:val="007B3D8B"/>
    <w:rsid w:val="007C1440"/>
    <w:rsid w:val="007C264D"/>
    <w:rsid w:val="007C2958"/>
    <w:rsid w:val="007C2CF1"/>
    <w:rsid w:val="007D1E22"/>
    <w:rsid w:val="007D4F7F"/>
    <w:rsid w:val="007E6AB1"/>
    <w:rsid w:val="007F0D15"/>
    <w:rsid w:val="007F22A0"/>
    <w:rsid w:val="00800DB1"/>
    <w:rsid w:val="0080533E"/>
    <w:rsid w:val="00807C89"/>
    <w:rsid w:val="00812BD6"/>
    <w:rsid w:val="00813548"/>
    <w:rsid w:val="0081499D"/>
    <w:rsid w:val="00823B67"/>
    <w:rsid w:val="0082705B"/>
    <w:rsid w:val="00827BD6"/>
    <w:rsid w:val="00830BBF"/>
    <w:rsid w:val="008418B3"/>
    <w:rsid w:val="00846C07"/>
    <w:rsid w:val="00847CA8"/>
    <w:rsid w:val="008616CD"/>
    <w:rsid w:val="00864215"/>
    <w:rsid w:val="00872EF8"/>
    <w:rsid w:val="0087561B"/>
    <w:rsid w:val="0087742B"/>
    <w:rsid w:val="008805D5"/>
    <w:rsid w:val="00882435"/>
    <w:rsid w:val="00882F57"/>
    <w:rsid w:val="00891C0D"/>
    <w:rsid w:val="00893870"/>
    <w:rsid w:val="008A1828"/>
    <w:rsid w:val="008A25E5"/>
    <w:rsid w:val="008A28DE"/>
    <w:rsid w:val="008A395D"/>
    <w:rsid w:val="008B08A8"/>
    <w:rsid w:val="008B4674"/>
    <w:rsid w:val="008B6614"/>
    <w:rsid w:val="008B7548"/>
    <w:rsid w:val="008C16ED"/>
    <w:rsid w:val="008C2757"/>
    <w:rsid w:val="008C2C21"/>
    <w:rsid w:val="008D03C5"/>
    <w:rsid w:val="008D04E1"/>
    <w:rsid w:val="008D3A0B"/>
    <w:rsid w:val="008E15FC"/>
    <w:rsid w:val="008E3151"/>
    <w:rsid w:val="008E3BD0"/>
    <w:rsid w:val="008E4918"/>
    <w:rsid w:val="00900F05"/>
    <w:rsid w:val="0090298C"/>
    <w:rsid w:val="00903D6E"/>
    <w:rsid w:val="00904C6D"/>
    <w:rsid w:val="0090681E"/>
    <w:rsid w:val="00906C3D"/>
    <w:rsid w:val="00916159"/>
    <w:rsid w:val="0091655A"/>
    <w:rsid w:val="00916AD4"/>
    <w:rsid w:val="00917F28"/>
    <w:rsid w:val="00921354"/>
    <w:rsid w:val="009221EE"/>
    <w:rsid w:val="0093194A"/>
    <w:rsid w:val="00933D62"/>
    <w:rsid w:val="00942EFB"/>
    <w:rsid w:val="0094699E"/>
    <w:rsid w:val="00961853"/>
    <w:rsid w:val="00967AD0"/>
    <w:rsid w:val="00970847"/>
    <w:rsid w:val="00980B6C"/>
    <w:rsid w:val="009925BF"/>
    <w:rsid w:val="00995E73"/>
    <w:rsid w:val="00997DAB"/>
    <w:rsid w:val="009A172D"/>
    <w:rsid w:val="009A46C3"/>
    <w:rsid w:val="009B3CB3"/>
    <w:rsid w:val="009B40C8"/>
    <w:rsid w:val="009B4D47"/>
    <w:rsid w:val="009B7F09"/>
    <w:rsid w:val="009C05E5"/>
    <w:rsid w:val="009C3318"/>
    <w:rsid w:val="009D49F8"/>
    <w:rsid w:val="009E15FE"/>
    <w:rsid w:val="009F0A18"/>
    <w:rsid w:val="009F1410"/>
    <w:rsid w:val="009F1B59"/>
    <w:rsid w:val="009F5C50"/>
    <w:rsid w:val="00A03459"/>
    <w:rsid w:val="00A06C10"/>
    <w:rsid w:val="00A12E88"/>
    <w:rsid w:val="00A17B09"/>
    <w:rsid w:val="00A213D7"/>
    <w:rsid w:val="00A21440"/>
    <w:rsid w:val="00A2220D"/>
    <w:rsid w:val="00A23A30"/>
    <w:rsid w:val="00A27623"/>
    <w:rsid w:val="00A27F25"/>
    <w:rsid w:val="00A421B2"/>
    <w:rsid w:val="00A4533C"/>
    <w:rsid w:val="00A51624"/>
    <w:rsid w:val="00A51DFB"/>
    <w:rsid w:val="00A54257"/>
    <w:rsid w:val="00A554F1"/>
    <w:rsid w:val="00A61D5D"/>
    <w:rsid w:val="00A62467"/>
    <w:rsid w:val="00A65995"/>
    <w:rsid w:val="00A674F9"/>
    <w:rsid w:val="00A75380"/>
    <w:rsid w:val="00A834BC"/>
    <w:rsid w:val="00A84A62"/>
    <w:rsid w:val="00A84D7F"/>
    <w:rsid w:val="00A860A8"/>
    <w:rsid w:val="00A871E9"/>
    <w:rsid w:val="00A9257E"/>
    <w:rsid w:val="00A93BA5"/>
    <w:rsid w:val="00A950CC"/>
    <w:rsid w:val="00A97A54"/>
    <w:rsid w:val="00AA03E1"/>
    <w:rsid w:val="00AA3434"/>
    <w:rsid w:val="00AA36B8"/>
    <w:rsid w:val="00AA4E9C"/>
    <w:rsid w:val="00AA7B90"/>
    <w:rsid w:val="00AB53C8"/>
    <w:rsid w:val="00AC0BC1"/>
    <w:rsid w:val="00AC389B"/>
    <w:rsid w:val="00AC634C"/>
    <w:rsid w:val="00AD2676"/>
    <w:rsid w:val="00AD2C2A"/>
    <w:rsid w:val="00AD3729"/>
    <w:rsid w:val="00AE0F85"/>
    <w:rsid w:val="00AE4790"/>
    <w:rsid w:val="00AE6B96"/>
    <w:rsid w:val="00AF55C8"/>
    <w:rsid w:val="00B115A8"/>
    <w:rsid w:val="00B128ED"/>
    <w:rsid w:val="00B20888"/>
    <w:rsid w:val="00B24320"/>
    <w:rsid w:val="00B24349"/>
    <w:rsid w:val="00B24F01"/>
    <w:rsid w:val="00B26E46"/>
    <w:rsid w:val="00B35897"/>
    <w:rsid w:val="00B363F8"/>
    <w:rsid w:val="00B378D7"/>
    <w:rsid w:val="00B444BA"/>
    <w:rsid w:val="00B46A68"/>
    <w:rsid w:val="00B475A8"/>
    <w:rsid w:val="00B500FB"/>
    <w:rsid w:val="00B504FE"/>
    <w:rsid w:val="00B51192"/>
    <w:rsid w:val="00B545AA"/>
    <w:rsid w:val="00B6173B"/>
    <w:rsid w:val="00B62CB1"/>
    <w:rsid w:val="00B65B6F"/>
    <w:rsid w:val="00B700AF"/>
    <w:rsid w:val="00B72F6F"/>
    <w:rsid w:val="00B7300D"/>
    <w:rsid w:val="00B764CF"/>
    <w:rsid w:val="00B8013D"/>
    <w:rsid w:val="00B84BD0"/>
    <w:rsid w:val="00B85D88"/>
    <w:rsid w:val="00B90513"/>
    <w:rsid w:val="00B947DB"/>
    <w:rsid w:val="00BA085C"/>
    <w:rsid w:val="00BA1A28"/>
    <w:rsid w:val="00BA1CC6"/>
    <w:rsid w:val="00BA39D3"/>
    <w:rsid w:val="00BA6F5F"/>
    <w:rsid w:val="00BB041E"/>
    <w:rsid w:val="00BB5068"/>
    <w:rsid w:val="00BC34CF"/>
    <w:rsid w:val="00BD1F83"/>
    <w:rsid w:val="00BF1461"/>
    <w:rsid w:val="00BF47ED"/>
    <w:rsid w:val="00C008F3"/>
    <w:rsid w:val="00C04F9B"/>
    <w:rsid w:val="00C14EED"/>
    <w:rsid w:val="00C1548C"/>
    <w:rsid w:val="00C157C1"/>
    <w:rsid w:val="00C26759"/>
    <w:rsid w:val="00C30F28"/>
    <w:rsid w:val="00C36CEC"/>
    <w:rsid w:val="00C41462"/>
    <w:rsid w:val="00C42274"/>
    <w:rsid w:val="00C42E6E"/>
    <w:rsid w:val="00C43575"/>
    <w:rsid w:val="00C43EE9"/>
    <w:rsid w:val="00C50153"/>
    <w:rsid w:val="00C52D3B"/>
    <w:rsid w:val="00C530AA"/>
    <w:rsid w:val="00C537EA"/>
    <w:rsid w:val="00C5602A"/>
    <w:rsid w:val="00C61C77"/>
    <w:rsid w:val="00C65213"/>
    <w:rsid w:val="00C65E19"/>
    <w:rsid w:val="00C66160"/>
    <w:rsid w:val="00C76BEF"/>
    <w:rsid w:val="00C830B1"/>
    <w:rsid w:val="00C84254"/>
    <w:rsid w:val="00C85A28"/>
    <w:rsid w:val="00C87BF8"/>
    <w:rsid w:val="00C91C02"/>
    <w:rsid w:val="00C91CDB"/>
    <w:rsid w:val="00C94D2B"/>
    <w:rsid w:val="00CA23CC"/>
    <w:rsid w:val="00CA5640"/>
    <w:rsid w:val="00CA597C"/>
    <w:rsid w:val="00CA6377"/>
    <w:rsid w:val="00CB02AD"/>
    <w:rsid w:val="00CB0524"/>
    <w:rsid w:val="00CB28A9"/>
    <w:rsid w:val="00CB5954"/>
    <w:rsid w:val="00CB7263"/>
    <w:rsid w:val="00CC19EF"/>
    <w:rsid w:val="00CC5271"/>
    <w:rsid w:val="00CC563B"/>
    <w:rsid w:val="00CD10BB"/>
    <w:rsid w:val="00CD1ABF"/>
    <w:rsid w:val="00CE45AA"/>
    <w:rsid w:val="00CE5509"/>
    <w:rsid w:val="00CE714B"/>
    <w:rsid w:val="00D031D6"/>
    <w:rsid w:val="00D12628"/>
    <w:rsid w:val="00D14B88"/>
    <w:rsid w:val="00D15A3F"/>
    <w:rsid w:val="00D264B5"/>
    <w:rsid w:val="00D307D9"/>
    <w:rsid w:val="00D3134A"/>
    <w:rsid w:val="00D3199E"/>
    <w:rsid w:val="00D45227"/>
    <w:rsid w:val="00D470DD"/>
    <w:rsid w:val="00D51942"/>
    <w:rsid w:val="00D533FA"/>
    <w:rsid w:val="00D549C7"/>
    <w:rsid w:val="00D606BA"/>
    <w:rsid w:val="00D63ECA"/>
    <w:rsid w:val="00D67E4D"/>
    <w:rsid w:val="00D7190D"/>
    <w:rsid w:val="00D7395C"/>
    <w:rsid w:val="00D75027"/>
    <w:rsid w:val="00D816FA"/>
    <w:rsid w:val="00D82E92"/>
    <w:rsid w:val="00D84AB8"/>
    <w:rsid w:val="00D876E3"/>
    <w:rsid w:val="00D933DA"/>
    <w:rsid w:val="00D947B8"/>
    <w:rsid w:val="00D9495C"/>
    <w:rsid w:val="00DA1460"/>
    <w:rsid w:val="00DA3727"/>
    <w:rsid w:val="00DA3CEA"/>
    <w:rsid w:val="00DA49A9"/>
    <w:rsid w:val="00DA6EB0"/>
    <w:rsid w:val="00DA72A3"/>
    <w:rsid w:val="00DB09B5"/>
    <w:rsid w:val="00DC2538"/>
    <w:rsid w:val="00DC6D62"/>
    <w:rsid w:val="00DD0A7F"/>
    <w:rsid w:val="00DD0C47"/>
    <w:rsid w:val="00DD27D3"/>
    <w:rsid w:val="00DE3668"/>
    <w:rsid w:val="00DF15D6"/>
    <w:rsid w:val="00DF4A81"/>
    <w:rsid w:val="00DF74C1"/>
    <w:rsid w:val="00DF754C"/>
    <w:rsid w:val="00DF7CBE"/>
    <w:rsid w:val="00E003AA"/>
    <w:rsid w:val="00E15CB5"/>
    <w:rsid w:val="00E20033"/>
    <w:rsid w:val="00E210C1"/>
    <w:rsid w:val="00E229DE"/>
    <w:rsid w:val="00E24618"/>
    <w:rsid w:val="00E343AC"/>
    <w:rsid w:val="00E40822"/>
    <w:rsid w:val="00E4270D"/>
    <w:rsid w:val="00E42877"/>
    <w:rsid w:val="00E4557E"/>
    <w:rsid w:val="00E45581"/>
    <w:rsid w:val="00E51ED3"/>
    <w:rsid w:val="00E653C4"/>
    <w:rsid w:val="00E66466"/>
    <w:rsid w:val="00E67B76"/>
    <w:rsid w:val="00E774E7"/>
    <w:rsid w:val="00E868CF"/>
    <w:rsid w:val="00E955CF"/>
    <w:rsid w:val="00EA454C"/>
    <w:rsid w:val="00EA4B03"/>
    <w:rsid w:val="00EA7982"/>
    <w:rsid w:val="00EB1928"/>
    <w:rsid w:val="00EB1A9A"/>
    <w:rsid w:val="00EB349D"/>
    <w:rsid w:val="00EB43EC"/>
    <w:rsid w:val="00EB7D15"/>
    <w:rsid w:val="00EC14B0"/>
    <w:rsid w:val="00ED0970"/>
    <w:rsid w:val="00ED229C"/>
    <w:rsid w:val="00ED2DDB"/>
    <w:rsid w:val="00ED66D0"/>
    <w:rsid w:val="00EE32EC"/>
    <w:rsid w:val="00EE7C02"/>
    <w:rsid w:val="00EF1E90"/>
    <w:rsid w:val="00EF41D9"/>
    <w:rsid w:val="00EF4F30"/>
    <w:rsid w:val="00EF6270"/>
    <w:rsid w:val="00F003FF"/>
    <w:rsid w:val="00F00C11"/>
    <w:rsid w:val="00F01613"/>
    <w:rsid w:val="00F10328"/>
    <w:rsid w:val="00F105BB"/>
    <w:rsid w:val="00F10DC5"/>
    <w:rsid w:val="00F1101D"/>
    <w:rsid w:val="00F15481"/>
    <w:rsid w:val="00F21A2D"/>
    <w:rsid w:val="00F3101E"/>
    <w:rsid w:val="00F33D8E"/>
    <w:rsid w:val="00F4379F"/>
    <w:rsid w:val="00F50127"/>
    <w:rsid w:val="00F5296E"/>
    <w:rsid w:val="00F529A0"/>
    <w:rsid w:val="00F53581"/>
    <w:rsid w:val="00F718D2"/>
    <w:rsid w:val="00F75900"/>
    <w:rsid w:val="00F759E7"/>
    <w:rsid w:val="00F778C2"/>
    <w:rsid w:val="00F81D88"/>
    <w:rsid w:val="00F92F0F"/>
    <w:rsid w:val="00F97187"/>
    <w:rsid w:val="00FA43CE"/>
    <w:rsid w:val="00FA4C23"/>
    <w:rsid w:val="00FB33A2"/>
    <w:rsid w:val="00FB351F"/>
    <w:rsid w:val="00FC1B47"/>
    <w:rsid w:val="00FC6327"/>
    <w:rsid w:val="00FC78D4"/>
    <w:rsid w:val="00FD25F7"/>
    <w:rsid w:val="00FD38A0"/>
    <w:rsid w:val="00FE01F1"/>
    <w:rsid w:val="00FE095A"/>
    <w:rsid w:val="00FE0DE1"/>
    <w:rsid w:val="00FE2C55"/>
    <w:rsid w:val="00FE2F03"/>
    <w:rsid w:val="00FE5558"/>
    <w:rsid w:val="00FE77FB"/>
    <w:rsid w:val="00FF0100"/>
    <w:rsid w:val="00FF2159"/>
    <w:rsid w:val="00FF3EFD"/>
    <w:rsid w:val="00FF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4A85A"/>
  <w15:chartTrackingRefBased/>
  <w15:docId w15:val="{43CC2711-C2B4-4FA5-A7A4-2D4AE462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6B7"/>
    <w:pPr>
      <w:spacing w:after="200" w:line="276" w:lineRule="auto"/>
    </w:pPr>
    <w:rPr>
      <w:sz w:val="22"/>
      <w:szCs w:val="22"/>
      <w:lang w:val="en-PH"/>
    </w:rPr>
  </w:style>
  <w:style w:type="paragraph" w:styleId="Heading1">
    <w:name w:val="heading 1"/>
    <w:basedOn w:val="Normal"/>
    <w:next w:val="Normal"/>
    <w:link w:val="Heading1Char"/>
    <w:uiPriority w:val="9"/>
    <w:qFormat/>
    <w:rsid w:val="00E428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49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85492"/>
    <w:pPr>
      <w:keepNext/>
      <w:keepLines/>
      <w:spacing w:before="200" w:after="0"/>
      <w:outlineLvl w:val="2"/>
    </w:pPr>
    <w:rPr>
      <w:rFonts w:ascii="Cambria" w:eastAsia="Times New Roman" w:hAnsi="Cambria"/>
      <w:b/>
      <w:bCs/>
      <w:color w:val="4F81B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41FA"/>
    <w:rPr>
      <w:sz w:val="22"/>
      <w:szCs w:val="22"/>
      <w:lang w:val="en-PH"/>
    </w:rPr>
  </w:style>
  <w:style w:type="table" w:styleId="TableGrid">
    <w:name w:val="Table Grid"/>
    <w:basedOn w:val="TableNormal"/>
    <w:uiPriority w:val="59"/>
    <w:rsid w:val="00AC0BC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msolistparagraph0">
    <w:name w:val="msolistparagraph"/>
    <w:basedOn w:val="Normal"/>
    <w:uiPriority w:val="99"/>
    <w:rsid w:val="00AA4E9C"/>
    <w:pPr>
      <w:spacing w:after="0" w:line="240" w:lineRule="auto"/>
      <w:ind w:left="720"/>
    </w:pPr>
    <w:rPr>
      <w:rFonts w:ascii="Times New Roman" w:eastAsia="Times New Roman" w:hAnsi="Times New Roman"/>
      <w:sz w:val="24"/>
      <w:szCs w:val="24"/>
      <w:lang w:val="en-US"/>
    </w:rPr>
  </w:style>
  <w:style w:type="character" w:styleId="Hyperlink">
    <w:name w:val="Hyperlink"/>
    <w:uiPriority w:val="99"/>
    <w:rsid w:val="00D606BA"/>
    <w:rPr>
      <w:color w:val="0000FF"/>
      <w:u w:val="single"/>
    </w:rPr>
  </w:style>
  <w:style w:type="paragraph" w:styleId="NormalWeb">
    <w:name w:val="Normal (Web)"/>
    <w:basedOn w:val="Normal"/>
    <w:uiPriority w:val="99"/>
    <w:unhideWhenUsed/>
    <w:rsid w:val="00ED229C"/>
    <w:pPr>
      <w:spacing w:before="100" w:beforeAutospacing="1" w:after="100" w:afterAutospacing="1" w:line="240" w:lineRule="auto"/>
    </w:pPr>
    <w:rPr>
      <w:rFonts w:ascii="Times New Roman" w:eastAsia="Times New Roman" w:hAnsi="Times New Roman"/>
      <w:sz w:val="24"/>
      <w:szCs w:val="24"/>
      <w:lang w:val="en-US"/>
    </w:rPr>
  </w:style>
  <w:style w:type="paragraph" w:styleId="ListParagraph">
    <w:name w:val="List Paragraph"/>
    <w:basedOn w:val="Normal"/>
    <w:uiPriority w:val="34"/>
    <w:qFormat/>
    <w:rsid w:val="00ED229C"/>
    <w:pPr>
      <w:spacing w:after="0" w:line="240" w:lineRule="auto"/>
      <w:ind w:left="720"/>
      <w:contextualSpacing/>
    </w:pPr>
    <w:rPr>
      <w:rFonts w:ascii="Times New Roman" w:eastAsia="Times New Roman" w:hAnsi="Times New Roman"/>
      <w:sz w:val="24"/>
      <w:szCs w:val="24"/>
      <w:lang w:val="en-US"/>
    </w:rPr>
  </w:style>
  <w:style w:type="character" w:customStyle="1" w:styleId="apple-style-span">
    <w:name w:val="apple-style-span"/>
    <w:basedOn w:val="DefaultParagraphFont"/>
    <w:rsid w:val="00175944"/>
  </w:style>
  <w:style w:type="character" w:customStyle="1" w:styleId="apple-converted-space">
    <w:name w:val="apple-converted-space"/>
    <w:basedOn w:val="DefaultParagraphFont"/>
    <w:rsid w:val="00175944"/>
  </w:style>
  <w:style w:type="paragraph" w:styleId="Header">
    <w:name w:val="header"/>
    <w:basedOn w:val="Normal"/>
    <w:link w:val="HeaderChar"/>
    <w:uiPriority w:val="99"/>
    <w:unhideWhenUsed/>
    <w:rsid w:val="00CC563B"/>
    <w:pPr>
      <w:tabs>
        <w:tab w:val="center" w:pos="4680"/>
        <w:tab w:val="right" w:pos="9360"/>
      </w:tabs>
    </w:pPr>
  </w:style>
  <w:style w:type="character" w:customStyle="1" w:styleId="HeaderChar">
    <w:name w:val="Header Char"/>
    <w:link w:val="Header"/>
    <w:uiPriority w:val="99"/>
    <w:rsid w:val="00CC563B"/>
    <w:rPr>
      <w:sz w:val="22"/>
      <w:szCs w:val="22"/>
      <w:lang w:val="en-PH"/>
    </w:rPr>
  </w:style>
  <w:style w:type="paragraph" w:styleId="Footer">
    <w:name w:val="footer"/>
    <w:basedOn w:val="Normal"/>
    <w:link w:val="FooterChar"/>
    <w:uiPriority w:val="99"/>
    <w:unhideWhenUsed/>
    <w:rsid w:val="00CC563B"/>
    <w:pPr>
      <w:tabs>
        <w:tab w:val="center" w:pos="4680"/>
        <w:tab w:val="right" w:pos="9360"/>
      </w:tabs>
    </w:pPr>
  </w:style>
  <w:style w:type="character" w:customStyle="1" w:styleId="FooterChar">
    <w:name w:val="Footer Char"/>
    <w:link w:val="Footer"/>
    <w:uiPriority w:val="99"/>
    <w:rsid w:val="00CC563B"/>
    <w:rPr>
      <w:sz w:val="22"/>
      <w:szCs w:val="22"/>
      <w:lang w:val="en-PH"/>
    </w:rPr>
  </w:style>
  <w:style w:type="paragraph" w:styleId="BalloonText">
    <w:name w:val="Balloon Text"/>
    <w:basedOn w:val="Normal"/>
    <w:link w:val="BalloonTextChar"/>
    <w:uiPriority w:val="99"/>
    <w:semiHidden/>
    <w:unhideWhenUsed/>
    <w:rsid w:val="00CC563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C563B"/>
    <w:rPr>
      <w:rFonts w:ascii="Tahoma" w:hAnsi="Tahoma" w:cs="Tahoma"/>
      <w:sz w:val="16"/>
      <w:szCs w:val="16"/>
      <w:lang w:val="en-PH"/>
    </w:rPr>
  </w:style>
  <w:style w:type="character" w:styleId="Emphasis">
    <w:name w:val="Emphasis"/>
    <w:uiPriority w:val="20"/>
    <w:qFormat/>
    <w:rsid w:val="00102B80"/>
    <w:rPr>
      <w:i/>
      <w:iCs/>
    </w:rPr>
  </w:style>
  <w:style w:type="character" w:customStyle="1" w:styleId="Heading3Char">
    <w:name w:val="Heading 3 Char"/>
    <w:link w:val="Heading3"/>
    <w:uiPriority w:val="9"/>
    <w:semiHidden/>
    <w:rsid w:val="00485492"/>
    <w:rPr>
      <w:rFonts w:ascii="Cambria" w:eastAsia="Times New Roman" w:hAnsi="Cambria" w:cs="Times New Roman"/>
      <w:b/>
      <w:bCs/>
      <w:color w:val="4F81BD"/>
      <w:sz w:val="22"/>
      <w:szCs w:val="22"/>
      <w:lang w:val="en-AU"/>
    </w:rPr>
  </w:style>
  <w:style w:type="character" w:customStyle="1" w:styleId="Heading1Char">
    <w:name w:val="Heading 1 Char"/>
    <w:basedOn w:val="DefaultParagraphFont"/>
    <w:link w:val="Heading1"/>
    <w:uiPriority w:val="9"/>
    <w:rsid w:val="00E42877"/>
    <w:rPr>
      <w:rFonts w:asciiTheme="majorHAnsi" w:eastAsiaTheme="majorEastAsia" w:hAnsiTheme="majorHAnsi" w:cstheme="majorBidi"/>
      <w:color w:val="2E74B5" w:themeColor="accent1" w:themeShade="BF"/>
      <w:sz w:val="32"/>
      <w:szCs w:val="32"/>
      <w:lang w:val="en-PH"/>
    </w:rPr>
  </w:style>
  <w:style w:type="table" w:styleId="TableGridLight">
    <w:name w:val="Grid Table Light"/>
    <w:basedOn w:val="TableNormal"/>
    <w:uiPriority w:val="40"/>
    <w:rsid w:val="005F592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549C7"/>
    <w:rPr>
      <w:rFonts w:asciiTheme="majorHAnsi" w:eastAsiaTheme="majorEastAsia" w:hAnsiTheme="majorHAnsi" w:cstheme="majorBidi"/>
      <w:color w:val="2E74B5" w:themeColor="accent1" w:themeShade="BF"/>
      <w:sz w:val="26"/>
      <w:szCs w:val="26"/>
      <w:lang w:val="en-PH"/>
    </w:rPr>
  </w:style>
  <w:style w:type="table" w:styleId="PlainTable1">
    <w:name w:val="Plain Table 1"/>
    <w:basedOn w:val="TableNormal"/>
    <w:uiPriority w:val="41"/>
    <w:rsid w:val="00906C3D"/>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906C3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906C3D"/>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3510FA"/>
    <w:pPr>
      <w:spacing w:line="259" w:lineRule="auto"/>
      <w:outlineLvl w:val="9"/>
    </w:pPr>
    <w:rPr>
      <w:lang w:val="en-US"/>
    </w:rPr>
  </w:style>
  <w:style w:type="paragraph" w:styleId="TOC1">
    <w:name w:val="toc 1"/>
    <w:basedOn w:val="Normal"/>
    <w:next w:val="Normal"/>
    <w:autoRedefine/>
    <w:uiPriority w:val="39"/>
    <w:unhideWhenUsed/>
    <w:rsid w:val="003510FA"/>
    <w:pPr>
      <w:spacing w:after="100"/>
    </w:pPr>
  </w:style>
  <w:style w:type="paragraph" w:styleId="TOC2">
    <w:name w:val="toc 2"/>
    <w:basedOn w:val="Normal"/>
    <w:next w:val="Normal"/>
    <w:autoRedefine/>
    <w:uiPriority w:val="39"/>
    <w:unhideWhenUsed/>
    <w:rsid w:val="003510FA"/>
    <w:pPr>
      <w:spacing w:after="100"/>
      <w:ind w:left="220"/>
    </w:pPr>
  </w:style>
  <w:style w:type="character" w:styleId="FollowedHyperlink">
    <w:name w:val="FollowedHyperlink"/>
    <w:basedOn w:val="DefaultParagraphFont"/>
    <w:uiPriority w:val="99"/>
    <w:semiHidden/>
    <w:unhideWhenUsed/>
    <w:rsid w:val="005346B7"/>
    <w:rPr>
      <w:color w:val="954F72" w:themeColor="followedHyperlink"/>
      <w:u w:val="single"/>
    </w:rPr>
  </w:style>
  <w:style w:type="character" w:styleId="CommentReference">
    <w:name w:val="annotation reference"/>
    <w:basedOn w:val="DefaultParagraphFont"/>
    <w:uiPriority w:val="99"/>
    <w:semiHidden/>
    <w:unhideWhenUsed/>
    <w:rsid w:val="00C537EA"/>
    <w:rPr>
      <w:sz w:val="16"/>
      <w:szCs w:val="16"/>
    </w:rPr>
  </w:style>
  <w:style w:type="paragraph" w:styleId="CommentText">
    <w:name w:val="annotation text"/>
    <w:basedOn w:val="Normal"/>
    <w:link w:val="CommentTextChar"/>
    <w:uiPriority w:val="99"/>
    <w:semiHidden/>
    <w:unhideWhenUsed/>
    <w:rsid w:val="00C537EA"/>
    <w:pPr>
      <w:spacing w:line="240" w:lineRule="auto"/>
    </w:pPr>
    <w:rPr>
      <w:sz w:val="20"/>
      <w:szCs w:val="20"/>
    </w:rPr>
  </w:style>
  <w:style w:type="character" w:customStyle="1" w:styleId="CommentTextChar">
    <w:name w:val="Comment Text Char"/>
    <w:basedOn w:val="DefaultParagraphFont"/>
    <w:link w:val="CommentText"/>
    <w:uiPriority w:val="99"/>
    <w:semiHidden/>
    <w:rsid w:val="00C537EA"/>
    <w:rPr>
      <w:lang w:val="en-PH"/>
    </w:rPr>
  </w:style>
  <w:style w:type="paragraph" w:styleId="CommentSubject">
    <w:name w:val="annotation subject"/>
    <w:basedOn w:val="CommentText"/>
    <w:next w:val="CommentText"/>
    <w:link w:val="CommentSubjectChar"/>
    <w:uiPriority w:val="99"/>
    <w:semiHidden/>
    <w:unhideWhenUsed/>
    <w:rsid w:val="00C537EA"/>
    <w:rPr>
      <w:b/>
      <w:bCs/>
    </w:rPr>
  </w:style>
  <w:style w:type="character" w:customStyle="1" w:styleId="CommentSubjectChar">
    <w:name w:val="Comment Subject Char"/>
    <w:basedOn w:val="CommentTextChar"/>
    <w:link w:val="CommentSubject"/>
    <w:uiPriority w:val="99"/>
    <w:semiHidden/>
    <w:rsid w:val="00C537EA"/>
    <w:rPr>
      <w:b/>
      <w:bCs/>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965662">
      <w:bodyDiv w:val="1"/>
      <w:marLeft w:val="0"/>
      <w:marRight w:val="0"/>
      <w:marTop w:val="0"/>
      <w:marBottom w:val="0"/>
      <w:divBdr>
        <w:top w:val="none" w:sz="0" w:space="0" w:color="auto"/>
        <w:left w:val="none" w:sz="0" w:space="0" w:color="auto"/>
        <w:bottom w:val="none" w:sz="0" w:space="0" w:color="auto"/>
        <w:right w:val="none" w:sz="0" w:space="0" w:color="auto"/>
      </w:divBdr>
    </w:div>
    <w:div w:id="528446500">
      <w:bodyDiv w:val="1"/>
      <w:marLeft w:val="0"/>
      <w:marRight w:val="0"/>
      <w:marTop w:val="0"/>
      <w:marBottom w:val="0"/>
      <w:divBdr>
        <w:top w:val="none" w:sz="0" w:space="0" w:color="auto"/>
        <w:left w:val="none" w:sz="0" w:space="0" w:color="auto"/>
        <w:bottom w:val="none" w:sz="0" w:space="0" w:color="auto"/>
        <w:right w:val="none" w:sz="0" w:space="0" w:color="auto"/>
      </w:divBdr>
    </w:div>
    <w:div w:id="642585013">
      <w:bodyDiv w:val="1"/>
      <w:marLeft w:val="0"/>
      <w:marRight w:val="0"/>
      <w:marTop w:val="0"/>
      <w:marBottom w:val="0"/>
      <w:divBdr>
        <w:top w:val="none" w:sz="0" w:space="0" w:color="auto"/>
        <w:left w:val="none" w:sz="0" w:space="0" w:color="auto"/>
        <w:bottom w:val="none" w:sz="0" w:space="0" w:color="auto"/>
        <w:right w:val="none" w:sz="0" w:space="0" w:color="auto"/>
      </w:divBdr>
    </w:div>
    <w:div w:id="770777019">
      <w:bodyDiv w:val="1"/>
      <w:marLeft w:val="0"/>
      <w:marRight w:val="0"/>
      <w:marTop w:val="0"/>
      <w:marBottom w:val="0"/>
      <w:divBdr>
        <w:top w:val="none" w:sz="0" w:space="0" w:color="auto"/>
        <w:left w:val="none" w:sz="0" w:space="0" w:color="auto"/>
        <w:bottom w:val="none" w:sz="0" w:space="0" w:color="auto"/>
        <w:right w:val="none" w:sz="0" w:space="0" w:color="auto"/>
      </w:divBdr>
    </w:div>
    <w:div w:id="770861899">
      <w:bodyDiv w:val="1"/>
      <w:marLeft w:val="0"/>
      <w:marRight w:val="0"/>
      <w:marTop w:val="0"/>
      <w:marBottom w:val="0"/>
      <w:divBdr>
        <w:top w:val="none" w:sz="0" w:space="0" w:color="auto"/>
        <w:left w:val="none" w:sz="0" w:space="0" w:color="auto"/>
        <w:bottom w:val="none" w:sz="0" w:space="0" w:color="auto"/>
        <w:right w:val="none" w:sz="0" w:space="0" w:color="auto"/>
      </w:divBdr>
    </w:div>
    <w:div w:id="776412599">
      <w:bodyDiv w:val="1"/>
      <w:marLeft w:val="0"/>
      <w:marRight w:val="0"/>
      <w:marTop w:val="0"/>
      <w:marBottom w:val="0"/>
      <w:divBdr>
        <w:top w:val="none" w:sz="0" w:space="0" w:color="auto"/>
        <w:left w:val="none" w:sz="0" w:space="0" w:color="auto"/>
        <w:bottom w:val="none" w:sz="0" w:space="0" w:color="auto"/>
        <w:right w:val="none" w:sz="0" w:space="0" w:color="auto"/>
      </w:divBdr>
    </w:div>
    <w:div w:id="955529125">
      <w:bodyDiv w:val="1"/>
      <w:marLeft w:val="0"/>
      <w:marRight w:val="0"/>
      <w:marTop w:val="0"/>
      <w:marBottom w:val="0"/>
      <w:divBdr>
        <w:top w:val="none" w:sz="0" w:space="0" w:color="auto"/>
        <w:left w:val="none" w:sz="0" w:space="0" w:color="auto"/>
        <w:bottom w:val="none" w:sz="0" w:space="0" w:color="auto"/>
        <w:right w:val="none" w:sz="0" w:space="0" w:color="auto"/>
      </w:divBdr>
    </w:div>
    <w:div w:id="961499880">
      <w:bodyDiv w:val="1"/>
      <w:marLeft w:val="0"/>
      <w:marRight w:val="0"/>
      <w:marTop w:val="0"/>
      <w:marBottom w:val="0"/>
      <w:divBdr>
        <w:top w:val="none" w:sz="0" w:space="0" w:color="auto"/>
        <w:left w:val="none" w:sz="0" w:space="0" w:color="auto"/>
        <w:bottom w:val="none" w:sz="0" w:space="0" w:color="auto"/>
        <w:right w:val="none" w:sz="0" w:space="0" w:color="auto"/>
      </w:divBdr>
    </w:div>
    <w:div w:id="985084897">
      <w:bodyDiv w:val="1"/>
      <w:marLeft w:val="0"/>
      <w:marRight w:val="0"/>
      <w:marTop w:val="0"/>
      <w:marBottom w:val="0"/>
      <w:divBdr>
        <w:top w:val="none" w:sz="0" w:space="0" w:color="auto"/>
        <w:left w:val="none" w:sz="0" w:space="0" w:color="auto"/>
        <w:bottom w:val="none" w:sz="0" w:space="0" w:color="auto"/>
        <w:right w:val="none" w:sz="0" w:space="0" w:color="auto"/>
      </w:divBdr>
    </w:div>
    <w:div w:id="1015376890">
      <w:bodyDiv w:val="1"/>
      <w:marLeft w:val="0"/>
      <w:marRight w:val="0"/>
      <w:marTop w:val="0"/>
      <w:marBottom w:val="0"/>
      <w:divBdr>
        <w:top w:val="none" w:sz="0" w:space="0" w:color="auto"/>
        <w:left w:val="none" w:sz="0" w:space="0" w:color="auto"/>
        <w:bottom w:val="none" w:sz="0" w:space="0" w:color="auto"/>
        <w:right w:val="none" w:sz="0" w:space="0" w:color="auto"/>
      </w:divBdr>
    </w:div>
    <w:div w:id="1029456835">
      <w:bodyDiv w:val="1"/>
      <w:marLeft w:val="0"/>
      <w:marRight w:val="0"/>
      <w:marTop w:val="0"/>
      <w:marBottom w:val="0"/>
      <w:divBdr>
        <w:top w:val="none" w:sz="0" w:space="0" w:color="auto"/>
        <w:left w:val="none" w:sz="0" w:space="0" w:color="auto"/>
        <w:bottom w:val="none" w:sz="0" w:space="0" w:color="auto"/>
        <w:right w:val="none" w:sz="0" w:space="0" w:color="auto"/>
      </w:divBdr>
    </w:div>
    <w:div w:id="1039087145">
      <w:bodyDiv w:val="1"/>
      <w:marLeft w:val="0"/>
      <w:marRight w:val="0"/>
      <w:marTop w:val="0"/>
      <w:marBottom w:val="0"/>
      <w:divBdr>
        <w:top w:val="none" w:sz="0" w:space="0" w:color="auto"/>
        <w:left w:val="none" w:sz="0" w:space="0" w:color="auto"/>
        <w:bottom w:val="none" w:sz="0" w:space="0" w:color="auto"/>
        <w:right w:val="none" w:sz="0" w:space="0" w:color="auto"/>
      </w:divBdr>
    </w:div>
    <w:div w:id="1132793752">
      <w:bodyDiv w:val="1"/>
      <w:marLeft w:val="0"/>
      <w:marRight w:val="0"/>
      <w:marTop w:val="0"/>
      <w:marBottom w:val="0"/>
      <w:divBdr>
        <w:top w:val="none" w:sz="0" w:space="0" w:color="auto"/>
        <w:left w:val="none" w:sz="0" w:space="0" w:color="auto"/>
        <w:bottom w:val="none" w:sz="0" w:space="0" w:color="auto"/>
        <w:right w:val="none" w:sz="0" w:space="0" w:color="auto"/>
      </w:divBdr>
    </w:div>
    <w:div w:id="1250625625">
      <w:bodyDiv w:val="1"/>
      <w:marLeft w:val="0"/>
      <w:marRight w:val="0"/>
      <w:marTop w:val="0"/>
      <w:marBottom w:val="0"/>
      <w:divBdr>
        <w:top w:val="none" w:sz="0" w:space="0" w:color="auto"/>
        <w:left w:val="none" w:sz="0" w:space="0" w:color="auto"/>
        <w:bottom w:val="none" w:sz="0" w:space="0" w:color="auto"/>
        <w:right w:val="none" w:sz="0" w:space="0" w:color="auto"/>
      </w:divBdr>
    </w:div>
    <w:div w:id="1342128019">
      <w:bodyDiv w:val="1"/>
      <w:marLeft w:val="0"/>
      <w:marRight w:val="0"/>
      <w:marTop w:val="0"/>
      <w:marBottom w:val="0"/>
      <w:divBdr>
        <w:top w:val="none" w:sz="0" w:space="0" w:color="auto"/>
        <w:left w:val="none" w:sz="0" w:space="0" w:color="auto"/>
        <w:bottom w:val="none" w:sz="0" w:space="0" w:color="auto"/>
        <w:right w:val="none" w:sz="0" w:space="0" w:color="auto"/>
      </w:divBdr>
    </w:div>
    <w:div w:id="1343899896">
      <w:bodyDiv w:val="1"/>
      <w:marLeft w:val="0"/>
      <w:marRight w:val="0"/>
      <w:marTop w:val="0"/>
      <w:marBottom w:val="0"/>
      <w:divBdr>
        <w:top w:val="none" w:sz="0" w:space="0" w:color="auto"/>
        <w:left w:val="none" w:sz="0" w:space="0" w:color="auto"/>
        <w:bottom w:val="none" w:sz="0" w:space="0" w:color="auto"/>
        <w:right w:val="none" w:sz="0" w:space="0" w:color="auto"/>
      </w:divBdr>
    </w:div>
    <w:div w:id="1354766633">
      <w:bodyDiv w:val="1"/>
      <w:marLeft w:val="0"/>
      <w:marRight w:val="0"/>
      <w:marTop w:val="0"/>
      <w:marBottom w:val="0"/>
      <w:divBdr>
        <w:top w:val="none" w:sz="0" w:space="0" w:color="auto"/>
        <w:left w:val="none" w:sz="0" w:space="0" w:color="auto"/>
        <w:bottom w:val="none" w:sz="0" w:space="0" w:color="auto"/>
        <w:right w:val="none" w:sz="0" w:space="0" w:color="auto"/>
      </w:divBdr>
    </w:div>
    <w:div w:id="1380399415">
      <w:bodyDiv w:val="1"/>
      <w:marLeft w:val="0"/>
      <w:marRight w:val="0"/>
      <w:marTop w:val="0"/>
      <w:marBottom w:val="0"/>
      <w:divBdr>
        <w:top w:val="none" w:sz="0" w:space="0" w:color="auto"/>
        <w:left w:val="none" w:sz="0" w:space="0" w:color="auto"/>
        <w:bottom w:val="none" w:sz="0" w:space="0" w:color="auto"/>
        <w:right w:val="none" w:sz="0" w:space="0" w:color="auto"/>
      </w:divBdr>
    </w:div>
    <w:div w:id="1422213663">
      <w:bodyDiv w:val="1"/>
      <w:marLeft w:val="0"/>
      <w:marRight w:val="0"/>
      <w:marTop w:val="0"/>
      <w:marBottom w:val="0"/>
      <w:divBdr>
        <w:top w:val="none" w:sz="0" w:space="0" w:color="auto"/>
        <w:left w:val="none" w:sz="0" w:space="0" w:color="auto"/>
        <w:bottom w:val="none" w:sz="0" w:space="0" w:color="auto"/>
        <w:right w:val="none" w:sz="0" w:space="0" w:color="auto"/>
      </w:divBdr>
    </w:div>
    <w:div w:id="1535382043">
      <w:bodyDiv w:val="1"/>
      <w:marLeft w:val="0"/>
      <w:marRight w:val="0"/>
      <w:marTop w:val="0"/>
      <w:marBottom w:val="0"/>
      <w:divBdr>
        <w:top w:val="none" w:sz="0" w:space="0" w:color="auto"/>
        <w:left w:val="none" w:sz="0" w:space="0" w:color="auto"/>
        <w:bottom w:val="none" w:sz="0" w:space="0" w:color="auto"/>
        <w:right w:val="none" w:sz="0" w:space="0" w:color="auto"/>
      </w:divBdr>
    </w:div>
    <w:div w:id="1573394027">
      <w:bodyDiv w:val="1"/>
      <w:marLeft w:val="0"/>
      <w:marRight w:val="0"/>
      <w:marTop w:val="0"/>
      <w:marBottom w:val="0"/>
      <w:divBdr>
        <w:top w:val="none" w:sz="0" w:space="0" w:color="auto"/>
        <w:left w:val="none" w:sz="0" w:space="0" w:color="auto"/>
        <w:bottom w:val="none" w:sz="0" w:space="0" w:color="auto"/>
        <w:right w:val="none" w:sz="0" w:space="0" w:color="auto"/>
      </w:divBdr>
    </w:div>
    <w:div w:id="1637107776">
      <w:bodyDiv w:val="1"/>
      <w:marLeft w:val="0"/>
      <w:marRight w:val="0"/>
      <w:marTop w:val="0"/>
      <w:marBottom w:val="0"/>
      <w:divBdr>
        <w:top w:val="none" w:sz="0" w:space="0" w:color="auto"/>
        <w:left w:val="none" w:sz="0" w:space="0" w:color="auto"/>
        <w:bottom w:val="none" w:sz="0" w:space="0" w:color="auto"/>
        <w:right w:val="none" w:sz="0" w:space="0" w:color="auto"/>
      </w:divBdr>
    </w:div>
    <w:div w:id="1803956391">
      <w:bodyDiv w:val="1"/>
      <w:marLeft w:val="0"/>
      <w:marRight w:val="0"/>
      <w:marTop w:val="0"/>
      <w:marBottom w:val="0"/>
      <w:divBdr>
        <w:top w:val="none" w:sz="0" w:space="0" w:color="auto"/>
        <w:left w:val="none" w:sz="0" w:space="0" w:color="auto"/>
        <w:bottom w:val="none" w:sz="0" w:space="0" w:color="auto"/>
        <w:right w:val="none" w:sz="0" w:space="0" w:color="auto"/>
      </w:divBdr>
    </w:div>
    <w:div w:id="196183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Work\Repositories\CRMWA-Docs\CRMWorks%20ASIA%20Document%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AC547-8638-4296-AB36-E5EF95FC1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CRMWorks ASIA Document - Template.dotx</Template>
  <TotalTime>4436</TotalTime>
  <Pages>34</Pages>
  <Words>4171</Words>
  <Characters>23779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Statement of Work</vt:lpstr>
    </vt:vector>
  </TitlesOfParts>
  <Company/>
  <LinksUpToDate>false</LinksUpToDate>
  <CharactersWithSpaces>27895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
  <dc:creator>NA</dc:creator>
  <cp:keywords/>
  <cp:lastModifiedBy>Chris</cp:lastModifiedBy>
  <cp:revision>420</cp:revision>
  <cp:lastPrinted>2012-10-07T11:09:00Z</cp:lastPrinted>
  <dcterms:created xsi:type="dcterms:W3CDTF">2014-03-05T05:43:00Z</dcterms:created>
  <dcterms:modified xsi:type="dcterms:W3CDTF">2014-03-19T15:51:00Z</dcterms:modified>
</cp:coreProperties>
</file>