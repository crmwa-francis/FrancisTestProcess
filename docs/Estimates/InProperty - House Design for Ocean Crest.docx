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25"/>
        <w:gridCol w:w="3126"/>
        <w:gridCol w:w="3126"/>
      </w:tblGrid>
      <w:tr w:rsidR="0005033A" w:rsidRPr="00DB0A6A" w:rsidTr="00C20340">
        <w:tc>
          <w:tcPr>
            <w:tcW w:w="3125" w:type="dxa"/>
          </w:tcPr>
          <w:p w:rsidR="0005033A" w:rsidRPr="00DB0A6A" w:rsidRDefault="0005033A" w:rsidP="0005033A">
            <w:pPr>
              <w:rPr>
                <w:b/>
              </w:rPr>
            </w:pPr>
            <w:r w:rsidRPr="00DB0A6A">
              <w:rPr>
                <w:b/>
              </w:rPr>
              <w:t>Tasks</w:t>
            </w:r>
          </w:p>
        </w:tc>
        <w:tc>
          <w:tcPr>
            <w:tcW w:w="3126" w:type="dxa"/>
          </w:tcPr>
          <w:p w:rsidR="0005033A" w:rsidRPr="00DB0A6A" w:rsidRDefault="0005033A" w:rsidP="0005033A">
            <w:pPr>
              <w:rPr>
                <w:b/>
              </w:rPr>
            </w:pPr>
            <w:r w:rsidRPr="00DB0A6A">
              <w:rPr>
                <w:b/>
              </w:rPr>
              <w:t>Resource</w:t>
            </w:r>
          </w:p>
        </w:tc>
        <w:tc>
          <w:tcPr>
            <w:tcW w:w="3126" w:type="dxa"/>
          </w:tcPr>
          <w:p w:rsidR="0005033A" w:rsidRPr="00DB0A6A" w:rsidRDefault="0005033A" w:rsidP="0005033A">
            <w:pPr>
              <w:rPr>
                <w:b/>
              </w:rPr>
            </w:pPr>
            <w:r w:rsidRPr="00DB0A6A">
              <w:rPr>
                <w:b/>
              </w:rPr>
              <w:t>Estimate</w:t>
            </w:r>
          </w:p>
        </w:tc>
      </w:tr>
      <w:tr w:rsidR="0005033A" w:rsidTr="00C20340">
        <w:tc>
          <w:tcPr>
            <w:tcW w:w="3125" w:type="dxa"/>
          </w:tcPr>
          <w:p w:rsidR="0005033A" w:rsidRDefault="00D31FA5" w:rsidP="0005033A">
            <w:r>
              <w:t>Image m</w:t>
            </w:r>
            <w:r w:rsidR="0005033A">
              <w:t>apping</w:t>
            </w:r>
            <w:r w:rsidR="005C5239">
              <w:t xml:space="preserve"> for e</w:t>
            </w:r>
            <w:r w:rsidR="00893782">
              <w:t>state maps</w:t>
            </w:r>
            <w:r>
              <w:t>.</w:t>
            </w:r>
          </w:p>
        </w:tc>
        <w:tc>
          <w:tcPr>
            <w:tcW w:w="3126" w:type="dxa"/>
          </w:tcPr>
          <w:p w:rsidR="0005033A" w:rsidRDefault="0005033A" w:rsidP="0005033A">
            <w:r>
              <w:t>Peachy</w:t>
            </w:r>
            <w:r>
              <w:br/>
              <w:t>Vincent</w:t>
            </w:r>
            <w:r>
              <w:br/>
              <w:t>Anna</w:t>
            </w:r>
          </w:p>
        </w:tc>
        <w:tc>
          <w:tcPr>
            <w:tcW w:w="3126" w:type="dxa"/>
          </w:tcPr>
          <w:p w:rsidR="0005033A" w:rsidRDefault="0005033A" w:rsidP="0005033A">
            <w:r>
              <w:t>8H</w:t>
            </w:r>
          </w:p>
        </w:tc>
      </w:tr>
      <w:tr w:rsidR="0005033A" w:rsidTr="00C20340">
        <w:tc>
          <w:tcPr>
            <w:tcW w:w="3125" w:type="dxa"/>
          </w:tcPr>
          <w:p w:rsidR="0005033A" w:rsidRDefault="00076ABB" w:rsidP="00076ABB">
            <w:r>
              <w:t xml:space="preserve">Upload House design </w:t>
            </w:r>
            <w:r w:rsidRPr="00076ABB">
              <w:rPr>
                <w:i/>
              </w:rPr>
              <w:t>(images)</w:t>
            </w:r>
            <w:r>
              <w:t xml:space="preserve"> to website</w:t>
            </w:r>
            <w:r w:rsidR="00D31FA5">
              <w:t>.</w:t>
            </w:r>
          </w:p>
        </w:tc>
        <w:tc>
          <w:tcPr>
            <w:tcW w:w="3126" w:type="dxa"/>
          </w:tcPr>
          <w:p w:rsidR="0005033A" w:rsidRDefault="00076ABB" w:rsidP="0005033A">
            <w:r>
              <w:t>Jambie</w:t>
            </w:r>
          </w:p>
        </w:tc>
        <w:tc>
          <w:tcPr>
            <w:tcW w:w="3126" w:type="dxa"/>
          </w:tcPr>
          <w:p w:rsidR="0005033A" w:rsidRDefault="00076ABB" w:rsidP="00076ABB">
            <w:pPr>
              <w:tabs>
                <w:tab w:val="center" w:pos="1455"/>
              </w:tabs>
            </w:pPr>
            <w:r>
              <w:t>24H</w:t>
            </w:r>
            <w:r>
              <w:tab/>
            </w:r>
          </w:p>
        </w:tc>
      </w:tr>
      <w:tr w:rsidR="0005033A" w:rsidTr="00C20340">
        <w:tc>
          <w:tcPr>
            <w:tcW w:w="3125" w:type="dxa"/>
          </w:tcPr>
          <w:p w:rsidR="0005033A" w:rsidRDefault="00076ABB" w:rsidP="0005033A">
            <w:r>
              <w:t>Add House design view in website</w:t>
            </w:r>
            <w:r w:rsidR="00D31FA5">
              <w:t>.</w:t>
            </w:r>
          </w:p>
        </w:tc>
        <w:tc>
          <w:tcPr>
            <w:tcW w:w="3126" w:type="dxa"/>
          </w:tcPr>
          <w:p w:rsidR="0005033A" w:rsidRDefault="00076ABB" w:rsidP="0005033A">
            <w:r>
              <w:t>Jambie</w:t>
            </w:r>
            <w:r>
              <w:br/>
              <w:t>Jumar</w:t>
            </w:r>
          </w:p>
        </w:tc>
        <w:tc>
          <w:tcPr>
            <w:tcW w:w="3126" w:type="dxa"/>
          </w:tcPr>
          <w:p w:rsidR="0005033A" w:rsidRDefault="00076ABB" w:rsidP="0005033A">
            <w:r>
              <w:t>32H</w:t>
            </w:r>
          </w:p>
        </w:tc>
      </w:tr>
      <w:tr w:rsidR="00C30024" w:rsidTr="00C20340">
        <w:tc>
          <w:tcPr>
            <w:tcW w:w="3125" w:type="dxa"/>
          </w:tcPr>
          <w:p w:rsidR="00C30024" w:rsidRPr="00076ABB" w:rsidRDefault="00076ABB" w:rsidP="00E37E40">
            <w:pPr>
              <w:rPr>
                <w:i/>
              </w:rPr>
            </w:pPr>
            <w:r>
              <w:t xml:space="preserve">Upload other related data to sugar </w:t>
            </w:r>
            <w:r>
              <w:rPr>
                <w:i/>
              </w:rPr>
              <w:t xml:space="preserve">(e.g. listings, property, web, estate images, </w:t>
            </w:r>
            <w:r w:rsidR="00D24DBD">
              <w:rPr>
                <w:i/>
              </w:rPr>
              <w:t xml:space="preserve">titles, title releases, </w:t>
            </w:r>
            <w:r>
              <w:rPr>
                <w:i/>
              </w:rPr>
              <w:t>etc</w:t>
            </w:r>
            <w:r w:rsidR="00D24DBD">
              <w:rPr>
                <w:i/>
              </w:rPr>
              <w:t>.</w:t>
            </w:r>
            <w:r>
              <w:rPr>
                <w:i/>
              </w:rPr>
              <w:t>)</w:t>
            </w:r>
            <w:r w:rsidR="00D31FA5">
              <w:rPr>
                <w:i/>
              </w:rPr>
              <w:t>.</w:t>
            </w:r>
            <w:bookmarkStart w:id="0" w:name="_GoBack"/>
            <w:bookmarkEnd w:id="0"/>
          </w:p>
        </w:tc>
        <w:tc>
          <w:tcPr>
            <w:tcW w:w="3126" w:type="dxa"/>
          </w:tcPr>
          <w:p w:rsidR="00C30024" w:rsidRDefault="00076ABB" w:rsidP="0005033A">
            <w:r>
              <w:t>Jambie</w:t>
            </w:r>
          </w:p>
        </w:tc>
        <w:tc>
          <w:tcPr>
            <w:tcW w:w="3126" w:type="dxa"/>
          </w:tcPr>
          <w:p w:rsidR="00C30024" w:rsidRDefault="00076ABB" w:rsidP="0005033A">
            <w:r>
              <w:t>24H</w:t>
            </w:r>
          </w:p>
        </w:tc>
      </w:tr>
      <w:tr w:rsidR="00076ABB" w:rsidTr="00C20340">
        <w:tc>
          <w:tcPr>
            <w:tcW w:w="3125" w:type="dxa"/>
          </w:tcPr>
          <w:p w:rsidR="00076ABB" w:rsidRDefault="00076ABB" w:rsidP="0005033A"/>
        </w:tc>
        <w:tc>
          <w:tcPr>
            <w:tcW w:w="3126" w:type="dxa"/>
          </w:tcPr>
          <w:p w:rsidR="00076ABB" w:rsidRPr="00076ABB" w:rsidRDefault="00076ABB" w:rsidP="0005033A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126" w:type="dxa"/>
          </w:tcPr>
          <w:p w:rsidR="00076ABB" w:rsidRPr="00DC05D5" w:rsidRDefault="00DC05D5" w:rsidP="0005033A">
            <w:pPr>
              <w:rPr>
                <w:b/>
              </w:rPr>
            </w:pPr>
            <w:r w:rsidRPr="00DC05D5">
              <w:rPr>
                <w:b/>
              </w:rPr>
              <w:t>88H</w:t>
            </w:r>
          </w:p>
        </w:tc>
      </w:tr>
    </w:tbl>
    <w:p w:rsidR="00865100" w:rsidRPr="0005033A" w:rsidRDefault="00865100" w:rsidP="0005033A"/>
    <w:sectPr w:rsidR="00865100" w:rsidRPr="0005033A" w:rsidSect="00EA4B03">
      <w:headerReference w:type="default" r:id="rId8"/>
      <w:footerReference w:type="default" r:id="rId9"/>
      <w:pgSz w:w="11907" w:h="16839" w:code="9"/>
      <w:pgMar w:top="1440" w:right="1440" w:bottom="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5C0" w:rsidRDefault="008625C0" w:rsidP="00CC563B">
      <w:pPr>
        <w:spacing w:after="0" w:line="240" w:lineRule="auto"/>
      </w:pPr>
      <w:r>
        <w:separator/>
      </w:r>
    </w:p>
  </w:endnote>
  <w:endnote w:type="continuationSeparator" w:id="0">
    <w:p w:rsidR="008625C0" w:rsidRDefault="008625C0" w:rsidP="00CC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3B" w:rsidRDefault="00057432" w:rsidP="005A2501">
    <w:pPr>
      <w:spacing w:after="0"/>
      <w:jc w:val="center"/>
      <w:rPr>
        <w:rFonts w:eastAsia="Times New Roman" w:cs="Calibri"/>
        <w:noProof/>
        <w:sz w:val="16"/>
        <w:szCs w:val="16"/>
      </w:rPr>
    </w:pPr>
    <w:r>
      <w:rPr>
        <w:b/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4F8B3FB3" wp14:editId="2C17A12D">
          <wp:simplePos x="0" y="0"/>
          <wp:positionH relativeFrom="column">
            <wp:posOffset>6410960</wp:posOffset>
          </wp:positionH>
          <wp:positionV relativeFrom="paragraph">
            <wp:posOffset>-4273550</wp:posOffset>
          </wp:positionV>
          <wp:extent cx="276225" cy="1492885"/>
          <wp:effectExtent l="0" t="0" r="9525" b="0"/>
          <wp:wrapNone/>
          <wp:docPr id="4" name="Picture 4" descr="netresul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etresul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1492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16"/>
        <w:szCs w:val="16"/>
      </w:rPr>
      <w:drawing>
        <wp:anchor distT="0" distB="0" distL="114300" distR="114300" simplePos="0" relativeHeight="251657216" behindDoc="1" locked="0" layoutInCell="1" allowOverlap="1" wp14:anchorId="218F0B73" wp14:editId="07B6F4ED">
          <wp:simplePos x="0" y="0"/>
          <wp:positionH relativeFrom="column">
            <wp:posOffset>6410960</wp:posOffset>
          </wp:positionH>
          <wp:positionV relativeFrom="paragraph">
            <wp:posOffset>-2216785</wp:posOffset>
          </wp:positionV>
          <wp:extent cx="276225" cy="2045335"/>
          <wp:effectExtent l="0" t="0" r="9525" b="0"/>
          <wp:wrapNone/>
          <wp:docPr id="3" name="Picture 3" descr="logo-sugarCR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sugarCR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2045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3459">
      <w:rPr>
        <w:b/>
        <w:sz w:val="16"/>
        <w:szCs w:val="16"/>
      </w:rPr>
      <w:t>CRMWorks ASIA</w:t>
    </w:r>
    <w:r w:rsidR="00CC563B" w:rsidRPr="005A2501">
      <w:rPr>
        <w:b/>
        <w:sz w:val="16"/>
        <w:szCs w:val="16"/>
      </w:rPr>
      <w:t xml:space="preserve"> Inc.</w:t>
    </w:r>
    <w:r w:rsidR="00CC563B" w:rsidRPr="005A2501">
      <w:rPr>
        <w:rFonts w:eastAsia="Times New Roman" w:cs="Calibri"/>
        <w:noProof/>
        <w:sz w:val="16"/>
        <w:szCs w:val="16"/>
      </w:rPr>
      <w:t xml:space="preserve"> </w:t>
    </w:r>
    <w:r w:rsidR="00260FEB" w:rsidRPr="00260FEB">
      <w:rPr>
        <w:rFonts w:eastAsia="Times New Roman" w:cs="Calibri"/>
        <w:noProof/>
        <w:sz w:val="16"/>
        <w:szCs w:val="16"/>
      </w:rPr>
      <w:t>2/F Crown 7 Building, Juan Luna Avenue, Mabolo Cebu City 6000 Philippines</w:t>
    </w:r>
  </w:p>
  <w:sdt>
    <w:sdtPr>
      <w:id w:val="-4753354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:rsidR="0005682D" w:rsidRPr="0005682D" w:rsidRDefault="0005682D" w:rsidP="0005682D">
            <w:pPr>
              <w:pStyle w:val="Footer"/>
              <w:jc w:val="center"/>
              <w:rPr>
                <w:sz w:val="20"/>
                <w:szCs w:val="20"/>
              </w:rPr>
            </w:pPr>
            <w:r w:rsidRPr="00BA7F7C">
              <w:rPr>
                <w:sz w:val="16"/>
                <w:szCs w:val="16"/>
              </w:rPr>
              <w:t xml:space="preserve">Page </w:t>
            </w:r>
            <w:r w:rsidRPr="00BA7F7C">
              <w:rPr>
                <w:bCs/>
                <w:sz w:val="16"/>
                <w:szCs w:val="16"/>
              </w:rPr>
              <w:fldChar w:fldCharType="begin"/>
            </w:r>
            <w:r w:rsidRPr="00BA7F7C">
              <w:rPr>
                <w:bCs/>
                <w:sz w:val="16"/>
                <w:szCs w:val="16"/>
              </w:rPr>
              <w:instrText xml:space="preserve"> PAGE </w:instrText>
            </w:r>
            <w:r w:rsidRPr="00BA7F7C">
              <w:rPr>
                <w:bCs/>
                <w:sz w:val="16"/>
                <w:szCs w:val="16"/>
              </w:rPr>
              <w:fldChar w:fldCharType="separate"/>
            </w:r>
            <w:r w:rsidR="00D31FA5">
              <w:rPr>
                <w:bCs/>
                <w:noProof/>
                <w:sz w:val="16"/>
                <w:szCs w:val="16"/>
              </w:rPr>
              <w:t>1</w:t>
            </w:r>
            <w:r w:rsidRPr="00BA7F7C">
              <w:rPr>
                <w:bCs/>
                <w:sz w:val="16"/>
                <w:szCs w:val="16"/>
              </w:rPr>
              <w:fldChar w:fldCharType="end"/>
            </w:r>
            <w:r w:rsidRPr="00BA7F7C">
              <w:rPr>
                <w:sz w:val="16"/>
                <w:szCs w:val="16"/>
              </w:rPr>
              <w:t xml:space="preserve"> of </w:t>
            </w:r>
            <w:r w:rsidRPr="00BA7F7C">
              <w:rPr>
                <w:bCs/>
                <w:sz w:val="16"/>
                <w:szCs w:val="16"/>
              </w:rPr>
              <w:fldChar w:fldCharType="begin"/>
            </w:r>
            <w:r w:rsidRPr="00BA7F7C">
              <w:rPr>
                <w:bCs/>
                <w:sz w:val="16"/>
                <w:szCs w:val="16"/>
              </w:rPr>
              <w:instrText xml:space="preserve"> NUMPAGES  </w:instrText>
            </w:r>
            <w:r w:rsidRPr="00BA7F7C">
              <w:rPr>
                <w:bCs/>
                <w:sz w:val="16"/>
                <w:szCs w:val="16"/>
              </w:rPr>
              <w:fldChar w:fldCharType="separate"/>
            </w:r>
            <w:r w:rsidR="00D31FA5">
              <w:rPr>
                <w:bCs/>
                <w:noProof/>
                <w:sz w:val="16"/>
                <w:szCs w:val="16"/>
              </w:rPr>
              <w:t>1</w:t>
            </w:r>
            <w:r w:rsidRPr="00BA7F7C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5C0" w:rsidRDefault="008625C0" w:rsidP="00CC563B">
      <w:pPr>
        <w:spacing w:after="0" w:line="240" w:lineRule="auto"/>
      </w:pPr>
      <w:r>
        <w:separator/>
      </w:r>
    </w:p>
  </w:footnote>
  <w:footnote w:type="continuationSeparator" w:id="0">
    <w:p w:rsidR="008625C0" w:rsidRDefault="008625C0" w:rsidP="00CC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0FB" w:rsidRDefault="00294F64" w:rsidP="002A542D">
    <w:pPr>
      <w:pStyle w:val="Header"/>
      <w:tabs>
        <w:tab w:val="clear" w:pos="4680"/>
        <w:tab w:val="center" w:pos="4693"/>
        <w:tab w:val="left" w:pos="7815"/>
      </w:tabs>
      <w:jc w:val="center"/>
    </w:pPr>
    <w:r>
      <w:rPr>
        <w:b/>
        <w:noProof/>
        <w:sz w:val="32"/>
        <w:szCs w:val="32"/>
        <w:lang w:val="en-US"/>
      </w:rPr>
      <w:drawing>
        <wp:inline distT="0" distB="0" distL="0" distR="0" wp14:anchorId="1C948EE2" wp14:editId="0A3A2974">
          <wp:extent cx="3875946" cy="438150"/>
          <wp:effectExtent l="0" t="0" r="0" b="0"/>
          <wp:docPr id="114" name="Picture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rmworks_asia_new_logo_hi-res(transparent_background) Rev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75946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682D">
      <w:br/>
    </w:r>
    <w:r w:rsidR="0005682D">
      <w:br/>
    </w:r>
    <w:r w:rsidR="00057432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4550734" wp14:editId="7D023B57">
          <wp:simplePos x="0" y="0"/>
          <wp:positionH relativeFrom="column">
            <wp:posOffset>6336665</wp:posOffset>
          </wp:positionH>
          <wp:positionV relativeFrom="paragraph">
            <wp:posOffset>677545</wp:posOffset>
          </wp:positionV>
          <wp:extent cx="417195" cy="1905635"/>
          <wp:effectExtent l="0" t="0" r="1905" b="0"/>
          <wp:wrapNone/>
          <wp:docPr id="5" name="Picture 5" descr="next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nextboo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7195" cy="190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7432">
      <w:rPr>
        <w:b/>
        <w:noProof/>
        <w:sz w:val="16"/>
        <w:szCs w:val="16"/>
        <w:lang w:val="en-US"/>
      </w:rPr>
      <w:drawing>
        <wp:anchor distT="0" distB="0" distL="114300" distR="114300" simplePos="0" relativeHeight="251656192" behindDoc="1" locked="0" layoutInCell="1" allowOverlap="1" wp14:anchorId="59AB76B5" wp14:editId="21F5F292">
          <wp:simplePos x="0" y="0"/>
          <wp:positionH relativeFrom="column">
            <wp:posOffset>6410960</wp:posOffset>
          </wp:positionH>
          <wp:positionV relativeFrom="paragraph">
            <wp:posOffset>3228340</wp:posOffset>
          </wp:positionV>
          <wp:extent cx="276225" cy="1637665"/>
          <wp:effectExtent l="0" t="0" r="9525" b="635"/>
          <wp:wrapNone/>
          <wp:docPr id="2" name="Picture 2" descr="image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00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1637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542D">
      <w:t xml:space="preserve">InProperty – </w:t>
    </w:r>
    <w:r w:rsidR="0005033A">
      <w:t>House Design</w:t>
    </w:r>
    <w:r w:rsidR="004279F4">
      <w:t xml:space="preserve"> For Ocean Crest Esate</w:t>
    </w:r>
    <w:r w:rsidR="0005033A">
      <w:t xml:space="preserve"> Estimates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2F1D"/>
    <w:multiLevelType w:val="hybridMultilevel"/>
    <w:tmpl w:val="3334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C24EC"/>
    <w:multiLevelType w:val="hybridMultilevel"/>
    <w:tmpl w:val="3596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71EE9"/>
    <w:multiLevelType w:val="hybridMultilevel"/>
    <w:tmpl w:val="2DCAEB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B1098"/>
    <w:multiLevelType w:val="hybridMultilevel"/>
    <w:tmpl w:val="B8D2CD6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BF3F90"/>
    <w:multiLevelType w:val="hybridMultilevel"/>
    <w:tmpl w:val="7908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804938"/>
    <w:multiLevelType w:val="hybridMultilevel"/>
    <w:tmpl w:val="58260B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72771"/>
    <w:multiLevelType w:val="hybridMultilevel"/>
    <w:tmpl w:val="CB46EBF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766A81"/>
    <w:multiLevelType w:val="hybridMultilevel"/>
    <w:tmpl w:val="55307A4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A414DAD"/>
    <w:multiLevelType w:val="hybridMultilevel"/>
    <w:tmpl w:val="5A12FDB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786A18"/>
    <w:multiLevelType w:val="hybridMultilevel"/>
    <w:tmpl w:val="AB38FC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8A159A"/>
    <w:multiLevelType w:val="hybridMultilevel"/>
    <w:tmpl w:val="D95C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CF5D2F"/>
    <w:multiLevelType w:val="hybridMultilevel"/>
    <w:tmpl w:val="B1AC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3E5763"/>
    <w:multiLevelType w:val="hybridMultilevel"/>
    <w:tmpl w:val="8962DC9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726E76"/>
    <w:multiLevelType w:val="hybridMultilevel"/>
    <w:tmpl w:val="05B424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21A9A"/>
    <w:multiLevelType w:val="hybridMultilevel"/>
    <w:tmpl w:val="6088A50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ED54F1"/>
    <w:multiLevelType w:val="hybridMultilevel"/>
    <w:tmpl w:val="CAC4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48650D"/>
    <w:multiLevelType w:val="hybridMultilevel"/>
    <w:tmpl w:val="7C06535C"/>
    <w:lvl w:ilvl="0" w:tplc="6C509F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8E43E8"/>
    <w:multiLevelType w:val="hybridMultilevel"/>
    <w:tmpl w:val="73A03C7A"/>
    <w:lvl w:ilvl="0" w:tplc="D3363F1C">
      <w:start w:val="10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7D014C1"/>
    <w:multiLevelType w:val="hybridMultilevel"/>
    <w:tmpl w:val="DD04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9B94AD0"/>
    <w:multiLevelType w:val="hybridMultilevel"/>
    <w:tmpl w:val="B102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3731F0"/>
    <w:multiLevelType w:val="hybridMultilevel"/>
    <w:tmpl w:val="E4B6D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776343"/>
    <w:multiLevelType w:val="hybridMultilevel"/>
    <w:tmpl w:val="75E8A9F6"/>
    <w:lvl w:ilvl="0" w:tplc="954C327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>
    <w:nsid w:val="5B97081B"/>
    <w:multiLevelType w:val="multilevel"/>
    <w:tmpl w:val="408C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3914FB"/>
    <w:multiLevelType w:val="hybridMultilevel"/>
    <w:tmpl w:val="C4E66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4">
    <w:nsid w:val="68FC4D32"/>
    <w:multiLevelType w:val="hybridMultilevel"/>
    <w:tmpl w:val="517A4C2C"/>
    <w:lvl w:ilvl="0" w:tplc="14E86E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C04739"/>
    <w:multiLevelType w:val="hybridMultilevel"/>
    <w:tmpl w:val="11A8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BF47A0"/>
    <w:multiLevelType w:val="hybridMultilevel"/>
    <w:tmpl w:val="F26CE0B0"/>
    <w:lvl w:ilvl="0" w:tplc="9C9A620C">
      <w:start w:val="100"/>
      <w:numFmt w:val="bullet"/>
      <w:lvlText w:val="-"/>
      <w:lvlJc w:val="left"/>
      <w:pPr>
        <w:ind w:left="61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7">
    <w:nsid w:val="7A4A4B62"/>
    <w:multiLevelType w:val="hybridMultilevel"/>
    <w:tmpl w:val="7DF6CBC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D9179A2"/>
    <w:multiLevelType w:val="hybridMultilevel"/>
    <w:tmpl w:val="19C8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5"/>
  </w:num>
  <w:num w:numId="5">
    <w:abstractNumId w:val="27"/>
  </w:num>
  <w:num w:numId="6">
    <w:abstractNumId w:val="12"/>
  </w:num>
  <w:num w:numId="7">
    <w:abstractNumId w:val="14"/>
  </w:num>
  <w:num w:numId="8">
    <w:abstractNumId w:val="2"/>
  </w:num>
  <w:num w:numId="9">
    <w:abstractNumId w:val="8"/>
  </w:num>
  <w:num w:numId="10">
    <w:abstractNumId w:val="3"/>
  </w:num>
  <w:num w:numId="11">
    <w:abstractNumId w:val="2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11"/>
  </w:num>
  <w:num w:numId="15">
    <w:abstractNumId w:val="15"/>
  </w:num>
  <w:num w:numId="16">
    <w:abstractNumId w:val="4"/>
  </w:num>
  <w:num w:numId="17">
    <w:abstractNumId w:val="25"/>
  </w:num>
  <w:num w:numId="18">
    <w:abstractNumId w:val="1"/>
  </w:num>
  <w:num w:numId="19">
    <w:abstractNumId w:val="20"/>
  </w:num>
  <w:num w:numId="20">
    <w:abstractNumId w:val="18"/>
  </w:num>
  <w:num w:numId="2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10"/>
  </w:num>
  <w:num w:numId="24">
    <w:abstractNumId w:val="24"/>
  </w:num>
  <w:num w:numId="25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23"/>
  </w:num>
  <w:num w:numId="28">
    <w:abstractNumId w:val="26"/>
  </w:num>
  <w:num w:numId="29">
    <w:abstractNumId w:val="21"/>
  </w:num>
  <w:num w:numId="30">
    <w:abstractNumId w:val="17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2D"/>
    <w:rsid w:val="00002CF6"/>
    <w:rsid w:val="00007F46"/>
    <w:rsid w:val="000151C3"/>
    <w:rsid w:val="00017534"/>
    <w:rsid w:val="00017E89"/>
    <w:rsid w:val="00021CFC"/>
    <w:rsid w:val="0002231B"/>
    <w:rsid w:val="00026F4C"/>
    <w:rsid w:val="00031BFD"/>
    <w:rsid w:val="0003326C"/>
    <w:rsid w:val="00044C14"/>
    <w:rsid w:val="00046FF6"/>
    <w:rsid w:val="0005033A"/>
    <w:rsid w:val="0005682D"/>
    <w:rsid w:val="00057432"/>
    <w:rsid w:val="000601D1"/>
    <w:rsid w:val="0007214B"/>
    <w:rsid w:val="00072923"/>
    <w:rsid w:val="00074AAB"/>
    <w:rsid w:val="00076ABB"/>
    <w:rsid w:val="000834F1"/>
    <w:rsid w:val="00087996"/>
    <w:rsid w:val="000B29F7"/>
    <w:rsid w:val="000B4FDE"/>
    <w:rsid w:val="000C0E1D"/>
    <w:rsid w:val="000D656C"/>
    <w:rsid w:val="000E059B"/>
    <w:rsid w:val="000F3F93"/>
    <w:rsid w:val="000F4C94"/>
    <w:rsid w:val="00102B80"/>
    <w:rsid w:val="00104C78"/>
    <w:rsid w:val="00106844"/>
    <w:rsid w:val="001122CB"/>
    <w:rsid w:val="00114360"/>
    <w:rsid w:val="001206F6"/>
    <w:rsid w:val="00123128"/>
    <w:rsid w:val="00123C25"/>
    <w:rsid w:val="00123D8B"/>
    <w:rsid w:val="00124DEB"/>
    <w:rsid w:val="00155253"/>
    <w:rsid w:val="00160630"/>
    <w:rsid w:val="0017173C"/>
    <w:rsid w:val="00175944"/>
    <w:rsid w:val="0017671E"/>
    <w:rsid w:val="001A14A3"/>
    <w:rsid w:val="001C01AA"/>
    <w:rsid w:val="001C3738"/>
    <w:rsid w:val="001C40C0"/>
    <w:rsid w:val="001C5857"/>
    <w:rsid w:val="001C711F"/>
    <w:rsid w:val="001E4D8E"/>
    <w:rsid w:val="00206615"/>
    <w:rsid w:val="00220978"/>
    <w:rsid w:val="002243E0"/>
    <w:rsid w:val="00237D12"/>
    <w:rsid w:val="0024028D"/>
    <w:rsid w:val="0024446A"/>
    <w:rsid w:val="0024485C"/>
    <w:rsid w:val="002467D3"/>
    <w:rsid w:val="00253547"/>
    <w:rsid w:val="00255394"/>
    <w:rsid w:val="00260FEB"/>
    <w:rsid w:val="002709F1"/>
    <w:rsid w:val="0027170D"/>
    <w:rsid w:val="00282A6C"/>
    <w:rsid w:val="00294F64"/>
    <w:rsid w:val="002A184F"/>
    <w:rsid w:val="002A1EB4"/>
    <w:rsid w:val="002A542D"/>
    <w:rsid w:val="002C3EB1"/>
    <w:rsid w:val="002C5408"/>
    <w:rsid w:val="002D2F46"/>
    <w:rsid w:val="002E4164"/>
    <w:rsid w:val="002E4D5F"/>
    <w:rsid w:val="002E7E18"/>
    <w:rsid w:val="002F58D4"/>
    <w:rsid w:val="00301B80"/>
    <w:rsid w:val="003112D0"/>
    <w:rsid w:val="00311FA0"/>
    <w:rsid w:val="0031550E"/>
    <w:rsid w:val="003164D5"/>
    <w:rsid w:val="00321380"/>
    <w:rsid w:val="00342556"/>
    <w:rsid w:val="00343F05"/>
    <w:rsid w:val="00346B27"/>
    <w:rsid w:val="00346F63"/>
    <w:rsid w:val="0035329B"/>
    <w:rsid w:val="00353914"/>
    <w:rsid w:val="00360EE5"/>
    <w:rsid w:val="00361A96"/>
    <w:rsid w:val="0036434F"/>
    <w:rsid w:val="0036438D"/>
    <w:rsid w:val="00367583"/>
    <w:rsid w:val="0037465E"/>
    <w:rsid w:val="00375D17"/>
    <w:rsid w:val="003878F7"/>
    <w:rsid w:val="00387E31"/>
    <w:rsid w:val="003A6CE7"/>
    <w:rsid w:val="003C0D29"/>
    <w:rsid w:val="003C26BD"/>
    <w:rsid w:val="003C5C2C"/>
    <w:rsid w:val="003D353C"/>
    <w:rsid w:val="003E43B2"/>
    <w:rsid w:val="0041602E"/>
    <w:rsid w:val="00421962"/>
    <w:rsid w:val="004279F4"/>
    <w:rsid w:val="00430947"/>
    <w:rsid w:val="00442A94"/>
    <w:rsid w:val="00443F21"/>
    <w:rsid w:val="00450D66"/>
    <w:rsid w:val="00481188"/>
    <w:rsid w:val="00485492"/>
    <w:rsid w:val="004907B3"/>
    <w:rsid w:val="004A3352"/>
    <w:rsid w:val="004B4BCC"/>
    <w:rsid w:val="004C27C2"/>
    <w:rsid w:val="004D3D18"/>
    <w:rsid w:val="004F3A4E"/>
    <w:rsid w:val="004F458D"/>
    <w:rsid w:val="004F6586"/>
    <w:rsid w:val="004F6DA8"/>
    <w:rsid w:val="00502829"/>
    <w:rsid w:val="00514477"/>
    <w:rsid w:val="005170A3"/>
    <w:rsid w:val="00521661"/>
    <w:rsid w:val="00563D35"/>
    <w:rsid w:val="00571AED"/>
    <w:rsid w:val="005752B4"/>
    <w:rsid w:val="00591587"/>
    <w:rsid w:val="00592337"/>
    <w:rsid w:val="005923DC"/>
    <w:rsid w:val="005969DB"/>
    <w:rsid w:val="005A016B"/>
    <w:rsid w:val="005A2501"/>
    <w:rsid w:val="005B3175"/>
    <w:rsid w:val="005C41FA"/>
    <w:rsid w:val="005C5239"/>
    <w:rsid w:val="005D7B07"/>
    <w:rsid w:val="005E16ED"/>
    <w:rsid w:val="005E35E1"/>
    <w:rsid w:val="005E709E"/>
    <w:rsid w:val="005F38B1"/>
    <w:rsid w:val="005F6B65"/>
    <w:rsid w:val="005F78A4"/>
    <w:rsid w:val="00601074"/>
    <w:rsid w:val="00601908"/>
    <w:rsid w:val="00625F5D"/>
    <w:rsid w:val="00660151"/>
    <w:rsid w:val="006602BA"/>
    <w:rsid w:val="00667C57"/>
    <w:rsid w:val="00673EA8"/>
    <w:rsid w:val="006745FD"/>
    <w:rsid w:val="006A20A8"/>
    <w:rsid w:val="006A7FB8"/>
    <w:rsid w:val="006B617D"/>
    <w:rsid w:val="006D0EF4"/>
    <w:rsid w:val="006D5A8E"/>
    <w:rsid w:val="006E6829"/>
    <w:rsid w:val="00702606"/>
    <w:rsid w:val="00710C8D"/>
    <w:rsid w:val="00721F1A"/>
    <w:rsid w:val="007231F0"/>
    <w:rsid w:val="00727478"/>
    <w:rsid w:val="00733DD8"/>
    <w:rsid w:val="0074037D"/>
    <w:rsid w:val="007527E1"/>
    <w:rsid w:val="00753581"/>
    <w:rsid w:val="007647A1"/>
    <w:rsid w:val="0077024E"/>
    <w:rsid w:val="00773ED7"/>
    <w:rsid w:val="00780DE9"/>
    <w:rsid w:val="00792A0F"/>
    <w:rsid w:val="00794883"/>
    <w:rsid w:val="007970A4"/>
    <w:rsid w:val="007C1440"/>
    <w:rsid w:val="007C264D"/>
    <w:rsid w:val="007C2958"/>
    <w:rsid w:val="007D1E22"/>
    <w:rsid w:val="007E6AB1"/>
    <w:rsid w:val="007F0D15"/>
    <w:rsid w:val="007F22A0"/>
    <w:rsid w:val="00807C89"/>
    <w:rsid w:val="00813548"/>
    <w:rsid w:val="0081499D"/>
    <w:rsid w:val="00823B67"/>
    <w:rsid w:val="0082705B"/>
    <w:rsid w:val="00827BD6"/>
    <w:rsid w:val="00836BD7"/>
    <w:rsid w:val="008616CD"/>
    <w:rsid w:val="008625C0"/>
    <w:rsid w:val="00865100"/>
    <w:rsid w:val="00872EF8"/>
    <w:rsid w:val="008805D5"/>
    <w:rsid w:val="00882F57"/>
    <w:rsid w:val="00893782"/>
    <w:rsid w:val="008A1828"/>
    <w:rsid w:val="008A25E5"/>
    <w:rsid w:val="008B08A8"/>
    <w:rsid w:val="008B4674"/>
    <w:rsid w:val="008B6614"/>
    <w:rsid w:val="008C2757"/>
    <w:rsid w:val="008C2C21"/>
    <w:rsid w:val="008D03C5"/>
    <w:rsid w:val="008E3151"/>
    <w:rsid w:val="008E3BD0"/>
    <w:rsid w:val="008E4918"/>
    <w:rsid w:val="00900F05"/>
    <w:rsid w:val="0090681E"/>
    <w:rsid w:val="00916159"/>
    <w:rsid w:val="00921354"/>
    <w:rsid w:val="009221EE"/>
    <w:rsid w:val="00942EFB"/>
    <w:rsid w:val="00961853"/>
    <w:rsid w:val="00972A1D"/>
    <w:rsid w:val="00977282"/>
    <w:rsid w:val="00980B6C"/>
    <w:rsid w:val="00995E73"/>
    <w:rsid w:val="009A46C3"/>
    <w:rsid w:val="009B40C8"/>
    <w:rsid w:val="009B7F09"/>
    <w:rsid w:val="009C3318"/>
    <w:rsid w:val="009E15FE"/>
    <w:rsid w:val="009F5C50"/>
    <w:rsid w:val="00A03459"/>
    <w:rsid w:val="00A17B09"/>
    <w:rsid w:val="00A213D7"/>
    <w:rsid w:val="00A2579A"/>
    <w:rsid w:val="00A27623"/>
    <w:rsid w:val="00A44F20"/>
    <w:rsid w:val="00A4533C"/>
    <w:rsid w:val="00A554F1"/>
    <w:rsid w:val="00A65995"/>
    <w:rsid w:val="00A674F9"/>
    <w:rsid w:val="00A75380"/>
    <w:rsid w:val="00A834BC"/>
    <w:rsid w:val="00A84A62"/>
    <w:rsid w:val="00A860A8"/>
    <w:rsid w:val="00A871E9"/>
    <w:rsid w:val="00A97A54"/>
    <w:rsid w:val="00AA03E1"/>
    <w:rsid w:val="00AA36B8"/>
    <w:rsid w:val="00AA4E9C"/>
    <w:rsid w:val="00AC0BC1"/>
    <w:rsid w:val="00AE4790"/>
    <w:rsid w:val="00B24349"/>
    <w:rsid w:val="00B26E46"/>
    <w:rsid w:val="00B378D7"/>
    <w:rsid w:val="00B444BA"/>
    <w:rsid w:val="00B46A68"/>
    <w:rsid w:val="00B500FB"/>
    <w:rsid w:val="00B51192"/>
    <w:rsid w:val="00B6173B"/>
    <w:rsid w:val="00B700AF"/>
    <w:rsid w:val="00B8013D"/>
    <w:rsid w:val="00B84BD0"/>
    <w:rsid w:val="00B90513"/>
    <w:rsid w:val="00B947DB"/>
    <w:rsid w:val="00BA085C"/>
    <w:rsid w:val="00BA6F5F"/>
    <w:rsid w:val="00BC34CF"/>
    <w:rsid w:val="00BF1461"/>
    <w:rsid w:val="00BF47ED"/>
    <w:rsid w:val="00C008F3"/>
    <w:rsid w:val="00C04F9B"/>
    <w:rsid w:val="00C14EED"/>
    <w:rsid w:val="00C1548C"/>
    <w:rsid w:val="00C157C1"/>
    <w:rsid w:val="00C20340"/>
    <w:rsid w:val="00C26759"/>
    <w:rsid w:val="00C30024"/>
    <w:rsid w:val="00C30F28"/>
    <w:rsid w:val="00C371DA"/>
    <w:rsid w:val="00C42274"/>
    <w:rsid w:val="00C43575"/>
    <w:rsid w:val="00C50153"/>
    <w:rsid w:val="00C5602A"/>
    <w:rsid w:val="00C65E19"/>
    <w:rsid w:val="00C85A28"/>
    <w:rsid w:val="00C91C02"/>
    <w:rsid w:val="00C91CDB"/>
    <w:rsid w:val="00C94D2B"/>
    <w:rsid w:val="00CA597C"/>
    <w:rsid w:val="00CA6377"/>
    <w:rsid w:val="00CB02AD"/>
    <w:rsid w:val="00CB7263"/>
    <w:rsid w:val="00CC19EF"/>
    <w:rsid w:val="00CC5271"/>
    <w:rsid w:val="00CC563B"/>
    <w:rsid w:val="00CD1ABF"/>
    <w:rsid w:val="00CE45AA"/>
    <w:rsid w:val="00CE5509"/>
    <w:rsid w:val="00CE714B"/>
    <w:rsid w:val="00D12628"/>
    <w:rsid w:val="00D24DBD"/>
    <w:rsid w:val="00D264B5"/>
    <w:rsid w:val="00D307D9"/>
    <w:rsid w:val="00D31FA5"/>
    <w:rsid w:val="00D470DD"/>
    <w:rsid w:val="00D533FA"/>
    <w:rsid w:val="00D606BA"/>
    <w:rsid w:val="00D63ECA"/>
    <w:rsid w:val="00D67E4D"/>
    <w:rsid w:val="00D7395C"/>
    <w:rsid w:val="00D75027"/>
    <w:rsid w:val="00D816FA"/>
    <w:rsid w:val="00D84AB8"/>
    <w:rsid w:val="00D876E3"/>
    <w:rsid w:val="00D933DA"/>
    <w:rsid w:val="00D947B8"/>
    <w:rsid w:val="00D9495C"/>
    <w:rsid w:val="00DA6EB0"/>
    <w:rsid w:val="00DA72A3"/>
    <w:rsid w:val="00DA7349"/>
    <w:rsid w:val="00DB09B5"/>
    <w:rsid w:val="00DB0A6A"/>
    <w:rsid w:val="00DC05D5"/>
    <w:rsid w:val="00DC6D62"/>
    <w:rsid w:val="00DD0A7F"/>
    <w:rsid w:val="00DD0C47"/>
    <w:rsid w:val="00DE3668"/>
    <w:rsid w:val="00DF754C"/>
    <w:rsid w:val="00E003AA"/>
    <w:rsid w:val="00E20033"/>
    <w:rsid w:val="00E24618"/>
    <w:rsid w:val="00E37E40"/>
    <w:rsid w:val="00E40822"/>
    <w:rsid w:val="00E4270D"/>
    <w:rsid w:val="00E45581"/>
    <w:rsid w:val="00E51ED3"/>
    <w:rsid w:val="00E653C4"/>
    <w:rsid w:val="00E67B76"/>
    <w:rsid w:val="00E774E7"/>
    <w:rsid w:val="00E823D7"/>
    <w:rsid w:val="00E955CF"/>
    <w:rsid w:val="00EA454C"/>
    <w:rsid w:val="00EA4B03"/>
    <w:rsid w:val="00EC5B8A"/>
    <w:rsid w:val="00ED0970"/>
    <w:rsid w:val="00ED229C"/>
    <w:rsid w:val="00ED66D0"/>
    <w:rsid w:val="00EF1E90"/>
    <w:rsid w:val="00EF41D9"/>
    <w:rsid w:val="00EF4F30"/>
    <w:rsid w:val="00EF6270"/>
    <w:rsid w:val="00F00C11"/>
    <w:rsid w:val="00F105BB"/>
    <w:rsid w:val="00F10DC5"/>
    <w:rsid w:val="00F33D8E"/>
    <w:rsid w:val="00F5296E"/>
    <w:rsid w:val="00F75900"/>
    <w:rsid w:val="00F759E7"/>
    <w:rsid w:val="00F81D88"/>
    <w:rsid w:val="00FA4C23"/>
    <w:rsid w:val="00FC6327"/>
    <w:rsid w:val="00FD22C7"/>
    <w:rsid w:val="00FD25F7"/>
    <w:rsid w:val="00FD38A0"/>
    <w:rsid w:val="00FE095A"/>
    <w:rsid w:val="00FE2F03"/>
    <w:rsid w:val="00FE5558"/>
    <w:rsid w:val="00FF0100"/>
    <w:rsid w:val="00FF3EFD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0F2772-F613-4ECA-8A53-0142C0AB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42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492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41FA"/>
    <w:rPr>
      <w:sz w:val="22"/>
      <w:szCs w:val="22"/>
      <w:lang w:val="en-PH"/>
    </w:rPr>
  </w:style>
  <w:style w:type="table" w:styleId="TableGrid">
    <w:name w:val="Table Grid"/>
    <w:basedOn w:val="TableNormal"/>
    <w:uiPriority w:val="59"/>
    <w:rsid w:val="00AC0BC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listparagraph0">
    <w:name w:val="msolistparagraph"/>
    <w:basedOn w:val="Normal"/>
    <w:rsid w:val="00AA4E9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D606B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D2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229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175944"/>
  </w:style>
  <w:style w:type="character" w:customStyle="1" w:styleId="apple-converted-space">
    <w:name w:val="apple-converted-space"/>
    <w:basedOn w:val="DefaultParagraphFont"/>
    <w:rsid w:val="00175944"/>
  </w:style>
  <w:style w:type="paragraph" w:styleId="Header">
    <w:name w:val="header"/>
    <w:basedOn w:val="Normal"/>
    <w:link w:val="HeaderChar"/>
    <w:uiPriority w:val="99"/>
    <w:unhideWhenUsed/>
    <w:rsid w:val="00CC563B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lang w:val="en-PH"/>
    </w:rPr>
  </w:style>
  <w:style w:type="character" w:customStyle="1" w:styleId="HeaderChar">
    <w:name w:val="Header Char"/>
    <w:link w:val="Header"/>
    <w:uiPriority w:val="99"/>
    <w:rsid w:val="00CC563B"/>
    <w:rPr>
      <w:sz w:val="22"/>
      <w:szCs w:val="22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CC563B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lang w:val="en-PH"/>
    </w:rPr>
  </w:style>
  <w:style w:type="character" w:customStyle="1" w:styleId="FooterChar">
    <w:name w:val="Footer Char"/>
    <w:link w:val="Footer"/>
    <w:uiPriority w:val="99"/>
    <w:rsid w:val="00CC563B"/>
    <w:rPr>
      <w:sz w:val="22"/>
      <w:szCs w:val="22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63B"/>
    <w:pPr>
      <w:spacing w:after="0" w:line="240" w:lineRule="auto"/>
    </w:pPr>
    <w:rPr>
      <w:rFonts w:ascii="Tahoma" w:eastAsia="Calibri" w:hAnsi="Tahoma" w:cs="Tahoma"/>
      <w:sz w:val="16"/>
      <w:szCs w:val="16"/>
      <w:lang w:val="en-PH"/>
    </w:rPr>
  </w:style>
  <w:style w:type="character" w:customStyle="1" w:styleId="BalloonTextChar">
    <w:name w:val="Balloon Text Char"/>
    <w:link w:val="BalloonText"/>
    <w:uiPriority w:val="99"/>
    <w:semiHidden/>
    <w:rsid w:val="00CC563B"/>
    <w:rPr>
      <w:rFonts w:ascii="Tahoma" w:hAnsi="Tahoma" w:cs="Tahoma"/>
      <w:sz w:val="16"/>
      <w:szCs w:val="16"/>
      <w:lang w:val="en-PH"/>
    </w:rPr>
  </w:style>
  <w:style w:type="character" w:styleId="Emphasis">
    <w:name w:val="Emphasis"/>
    <w:uiPriority w:val="20"/>
    <w:qFormat/>
    <w:rsid w:val="00102B80"/>
    <w:rPr>
      <w:i/>
      <w:iCs/>
    </w:rPr>
  </w:style>
  <w:style w:type="character" w:customStyle="1" w:styleId="Heading3Char">
    <w:name w:val="Heading 3 Char"/>
    <w:link w:val="Heading3"/>
    <w:uiPriority w:val="9"/>
    <w:semiHidden/>
    <w:rsid w:val="00485492"/>
    <w:rPr>
      <w:rFonts w:ascii="Cambria" w:eastAsia="Times New Roman" w:hAnsi="Cambria" w:cs="Times New Roman"/>
      <w:b/>
      <w:bCs/>
      <w:color w:val="4F81BD"/>
      <w:sz w:val="22"/>
      <w:szCs w:val="22"/>
      <w:lang w:val="en-AU"/>
    </w:rPr>
  </w:style>
  <w:style w:type="table" w:styleId="TableGridLight">
    <w:name w:val="Grid Table Light"/>
    <w:basedOn w:val="TableNormal"/>
    <w:uiPriority w:val="40"/>
    <w:rsid w:val="00C2034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Repositories\CRMWA-Docs\CRMWorks%20ASIA%20Document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F338F-A105-4CEC-AB26-55593B965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CRMWorks ASIA Document - Template.dotx</Template>
  <TotalTime>348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</vt:lpstr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</dc:title>
  <dc:subject/>
  <dc:creator>NA</dc:creator>
  <cp:keywords/>
  <cp:lastModifiedBy>NA</cp:lastModifiedBy>
  <cp:revision>53</cp:revision>
  <cp:lastPrinted>2012-10-07T11:09:00Z</cp:lastPrinted>
  <dcterms:created xsi:type="dcterms:W3CDTF">2014-03-04T11:13:00Z</dcterms:created>
  <dcterms:modified xsi:type="dcterms:W3CDTF">2014-03-10T01:32:00Z</dcterms:modified>
</cp:coreProperties>
</file>